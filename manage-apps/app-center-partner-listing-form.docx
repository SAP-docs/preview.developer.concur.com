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0E05A" w14:textId="77777777" w:rsidR="00F949CA" w:rsidRPr="001907A6" w:rsidRDefault="00F949CA" w:rsidP="00F949CA">
      <w:pPr>
        <w:pStyle w:val="CoverTitle"/>
        <w:rPr>
          <w:color w:val="4472C4" w:themeColor="accent1"/>
        </w:rPr>
      </w:pPr>
      <w:r w:rsidRPr="001907A6">
        <w:rPr>
          <w:color w:val="FFC000" w:themeColor="accent4"/>
        </w:rPr>
        <w:t>SAP Concur App Center Listing Form</w:t>
      </w:r>
    </w:p>
    <w:p w14:paraId="65EBA659" w14:textId="5AAC7828" w:rsidR="00F949CA" w:rsidRPr="001907A6" w:rsidRDefault="00F949CA" w:rsidP="00F949CA">
      <w:pPr>
        <w:rPr>
          <w:lang w:val="en-US"/>
        </w:rPr>
      </w:pPr>
    </w:p>
    <w:p w14:paraId="6A6C6004" w14:textId="7E7D2E11" w:rsidR="00E143A9" w:rsidRPr="001907A6" w:rsidRDefault="00FE7625" w:rsidP="00F949CA">
      <w:pPr>
        <w:rPr>
          <w:b/>
          <w:bCs/>
          <w:color w:val="000000" w:themeColor="text1"/>
          <w:u w:val="single"/>
          <w:lang w:val="en-US"/>
        </w:rPr>
      </w:pPr>
      <w:r w:rsidRPr="001907A6">
        <w:rPr>
          <w:b/>
          <w:bCs/>
          <w:color w:val="000000" w:themeColor="text1"/>
          <w:u w:val="single"/>
          <w:lang w:val="en-US"/>
        </w:rPr>
        <w:t>Overview</w:t>
      </w:r>
    </w:p>
    <w:p w14:paraId="1C599361" w14:textId="495A7A48" w:rsidR="00F949CA" w:rsidRPr="001907A6" w:rsidRDefault="00F949CA" w:rsidP="00F949CA">
      <w:pPr>
        <w:rPr>
          <w:lang w:val="en-US"/>
        </w:rPr>
      </w:pPr>
      <w:r w:rsidRPr="001907A6">
        <w:rPr>
          <w:lang w:val="en-US"/>
        </w:rPr>
        <w:t xml:space="preserve">Please complete the following form to populate your App Center listing and return to </w:t>
      </w:r>
      <w:hyperlink r:id="rId8">
        <w:r w:rsidRPr="001907A6">
          <w:rPr>
            <w:rStyle w:val="Hyperlink"/>
            <w:lang w:val="en-US"/>
          </w:rPr>
          <w:t>concur_AppCenterMarketing@sap.com</w:t>
        </w:r>
      </w:hyperlink>
      <w:r w:rsidRPr="001907A6">
        <w:rPr>
          <w:lang w:val="en-US"/>
        </w:rPr>
        <w:t xml:space="preserve">. Please plan for a </w:t>
      </w:r>
      <w:proofErr w:type="gramStart"/>
      <w:r w:rsidRPr="001907A6">
        <w:rPr>
          <w:lang w:val="en-US"/>
        </w:rPr>
        <w:t>1-2 week</w:t>
      </w:r>
      <w:proofErr w:type="gramEnd"/>
      <w:r w:rsidRPr="001907A6">
        <w:rPr>
          <w:lang w:val="en-US"/>
        </w:rPr>
        <w:t xml:space="preserve"> lead-time to accommodate any edits required. </w:t>
      </w:r>
    </w:p>
    <w:p w14:paraId="2F11ED28" w14:textId="5DC3D891" w:rsidR="00E143A9" w:rsidRPr="001907A6" w:rsidRDefault="00E143A9" w:rsidP="00F949CA">
      <w:pPr>
        <w:rPr>
          <w:lang w:val="en-US"/>
        </w:rPr>
      </w:pPr>
    </w:p>
    <w:p w14:paraId="3D5825FE" w14:textId="29342F48" w:rsidR="00E143A9" w:rsidRPr="001907A6" w:rsidRDefault="00E143A9" w:rsidP="00F949CA">
      <w:pPr>
        <w:rPr>
          <w:lang w:val="en-US"/>
        </w:rPr>
      </w:pPr>
      <w:r w:rsidRPr="001907A6">
        <w:rPr>
          <w:lang w:val="en-US"/>
        </w:rPr>
        <w:t xml:space="preserve">Be sure to review the </w:t>
      </w:r>
      <w:hyperlink r:id="rId9" w:history="1">
        <w:r w:rsidRPr="001907A6">
          <w:rPr>
            <w:rStyle w:val="Hyperlink"/>
            <w:lang w:val="en-US"/>
          </w:rPr>
          <w:t>App Center Partner Marketing Toolkit</w:t>
        </w:r>
      </w:hyperlink>
      <w:r w:rsidRPr="001907A6">
        <w:rPr>
          <w:lang w:val="en-US"/>
        </w:rPr>
        <w:t xml:space="preserve"> for brand guidelines and other tips.</w:t>
      </w:r>
    </w:p>
    <w:p w14:paraId="3377AB0F" w14:textId="77777777" w:rsidR="00F949CA" w:rsidRPr="001907A6" w:rsidRDefault="00F949CA" w:rsidP="00F949CA">
      <w:pPr>
        <w:rPr>
          <w:lang w:val="en-US"/>
        </w:rPr>
      </w:pPr>
    </w:p>
    <w:p w14:paraId="10EA287B" w14:textId="035E2E3A" w:rsidR="00F949CA" w:rsidRPr="001907A6" w:rsidRDefault="00F949CA" w:rsidP="00F949CA">
      <w:pPr>
        <w:rPr>
          <w:lang w:val="en-US"/>
        </w:rPr>
      </w:pPr>
      <w:r w:rsidRPr="001907A6">
        <w:rPr>
          <w:b/>
          <w:bCs/>
          <w:lang w:val="en-US"/>
        </w:rPr>
        <w:t xml:space="preserve">Listing updates: </w:t>
      </w:r>
      <w:r w:rsidRPr="001907A6">
        <w:rPr>
          <w:lang w:val="en-US"/>
        </w:rPr>
        <w:t>Any requests for updates to your App Center listing require a new form to be submitted</w:t>
      </w:r>
      <w:r w:rsidR="00FE7625" w:rsidRPr="001907A6">
        <w:rPr>
          <w:lang w:val="en-US"/>
        </w:rPr>
        <w:t>.</w:t>
      </w:r>
      <w:r w:rsidRPr="001907A6">
        <w:rPr>
          <w:lang w:val="en-US"/>
        </w:rPr>
        <w:t xml:space="preserve"> </w:t>
      </w:r>
      <w:r w:rsidR="00FE7625" w:rsidRPr="001907A6">
        <w:rPr>
          <w:lang w:val="en-US"/>
        </w:rPr>
        <w:t>P</w:t>
      </w:r>
      <w:r w:rsidRPr="001907A6">
        <w:rPr>
          <w:lang w:val="en-US"/>
        </w:rPr>
        <w:t xml:space="preserve">lease send to </w:t>
      </w:r>
      <w:hyperlink r:id="rId10">
        <w:r w:rsidRPr="001907A6">
          <w:rPr>
            <w:rStyle w:val="Hyperlink"/>
            <w:lang w:val="en-US"/>
          </w:rPr>
          <w:t>concur_AppCenterMarketing@sap.com</w:t>
        </w:r>
      </w:hyperlink>
      <w:r w:rsidRPr="001907A6">
        <w:rPr>
          <w:lang w:val="en-US"/>
        </w:rPr>
        <w:t xml:space="preserve">. </w:t>
      </w:r>
    </w:p>
    <w:p w14:paraId="021FBBD9" w14:textId="77777777" w:rsidR="00F949CA" w:rsidRPr="001907A6" w:rsidRDefault="00F949CA" w:rsidP="00F949CA">
      <w:pPr>
        <w:rPr>
          <w:lang w:val="en-US"/>
        </w:rPr>
      </w:pPr>
    </w:p>
    <w:p w14:paraId="16761A0C" w14:textId="77777777" w:rsidR="00F949CA" w:rsidRPr="001907A6" w:rsidRDefault="00F949CA" w:rsidP="00F949CA">
      <w:pPr>
        <w:rPr>
          <w:lang w:val="en-US"/>
        </w:rPr>
      </w:pPr>
      <w:r w:rsidRPr="001907A6">
        <w:rPr>
          <w:b/>
          <w:bCs/>
          <w:lang w:val="en-US"/>
        </w:rPr>
        <w:t>Collateral (brochures, videos, etc.):</w:t>
      </w:r>
      <w:r w:rsidRPr="001907A6">
        <w:rPr>
          <w:lang w:val="en-US"/>
        </w:rPr>
        <w:t xml:space="preserve"> Any partner collateral materials you would like to include in your App Center listing must be reviewed by </w:t>
      </w:r>
      <w:hyperlink r:id="rId11">
        <w:r w:rsidRPr="001907A6">
          <w:rPr>
            <w:rStyle w:val="Hyperlink"/>
            <w:lang w:val="en-US"/>
          </w:rPr>
          <w:t>concur_AppCenterMarketing@sap.com</w:t>
        </w:r>
      </w:hyperlink>
      <w:r w:rsidRPr="001907A6">
        <w:rPr>
          <w:lang w:val="en-US"/>
        </w:rPr>
        <w:t xml:space="preserve"> prior to posting. Please review the </w:t>
      </w:r>
      <w:hyperlink r:id="rId12">
        <w:r w:rsidRPr="001907A6">
          <w:rPr>
            <w:rStyle w:val="Hyperlink"/>
            <w:lang w:val="en-US"/>
          </w:rPr>
          <w:t>App Center Partner Marketing Toolkit</w:t>
        </w:r>
      </w:hyperlink>
      <w:r w:rsidRPr="001907A6">
        <w:rPr>
          <w:lang w:val="en-US"/>
        </w:rPr>
        <w:t xml:space="preserve"> for tips and brand guidelines.</w:t>
      </w:r>
    </w:p>
    <w:p w14:paraId="4BD20A44" w14:textId="77777777" w:rsidR="00F949CA" w:rsidRPr="001907A6" w:rsidRDefault="00F949CA" w:rsidP="00F949CA">
      <w:pPr>
        <w:rPr>
          <w:lang w:val="en-US"/>
        </w:rPr>
      </w:pPr>
    </w:p>
    <w:p w14:paraId="53E09D42" w14:textId="77777777" w:rsidR="00F949CA" w:rsidRPr="001907A6" w:rsidRDefault="00F949CA" w:rsidP="00F949CA">
      <w:pPr>
        <w:rPr>
          <w:lang w:val="en-US"/>
        </w:rPr>
      </w:pPr>
      <w:r w:rsidRPr="001907A6">
        <w:rPr>
          <w:b/>
          <w:bCs/>
          <w:lang w:val="en-US"/>
        </w:rPr>
        <w:t xml:space="preserve">Questions? </w:t>
      </w:r>
      <w:r w:rsidRPr="001907A6">
        <w:rPr>
          <w:lang w:val="en-US"/>
        </w:rPr>
        <w:t xml:space="preserve">Email us at </w:t>
      </w:r>
      <w:hyperlink r:id="rId13">
        <w:r w:rsidRPr="001907A6">
          <w:rPr>
            <w:rStyle w:val="Hyperlink"/>
            <w:lang w:val="en-US"/>
          </w:rPr>
          <w:t>concur_AppCenterMarketing@sap.com</w:t>
        </w:r>
      </w:hyperlink>
      <w:r w:rsidRPr="001907A6">
        <w:rPr>
          <w:lang w:val="en-US"/>
        </w:rPr>
        <w:t xml:space="preserve"> or attend our </w:t>
      </w:r>
      <w:hyperlink r:id="rId14">
        <w:r w:rsidRPr="001907A6">
          <w:rPr>
            <w:rStyle w:val="Hyperlink"/>
            <w:lang w:val="en-US"/>
          </w:rPr>
          <w:t>monthly office hours</w:t>
        </w:r>
      </w:hyperlink>
      <w:r w:rsidRPr="001907A6">
        <w:rPr>
          <w:lang w:val="en-US"/>
        </w:rPr>
        <w:t>.</w:t>
      </w:r>
    </w:p>
    <w:p w14:paraId="6AFDBC8C" w14:textId="77777777" w:rsidR="00F949CA" w:rsidRPr="001907A6" w:rsidRDefault="00F949CA" w:rsidP="00F949CA">
      <w:pPr>
        <w:rPr>
          <w:lang w:val="en-US"/>
        </w:rPr>
      </w:pPr>
    </w:p>
    <w:tbl>
      <w:tblPr>
        <w:tblStyle w:val="TableGrid"/>
        <w:tblW w:w="0" w:type="auto"/>
        <w:tblLook w:val="04A0" w:firstRow="1" w:lastRow="0" w:firstColumn="1" w:lastColumn="0" w:noHBand="0" w:noVBand="1"/>
      </w:tblPr>
      <w:tblGrid>
        <w:gridCol w:w="9352"/>
      </w:tblGrid>
      <w:tr w:rsidR="00F949CA" w:rsidRPr="001907A6" w14:paraId="5154DEAA" w14:textId="77777777" w:rsidTr="00E143A9">
        <w:tc>
          <w:tcPr>
            <w:tcW w:w="9352" w:type="dxa"/>
            <w:shd w:val="clear" w:color="auto" w:fill="DEEAF6" w:themeFill="accent5" w:themeFillTint="33"/>
          </w:tcPr>
          <w:p w14:paraId="374F1320" w14:textId="77777777" w:rsidR="00E143A9" w:rsidRPr="001907A6" w:rsidRDefault="00F949CA" w:rsidP="00F949CA">
            <w:pPr>
              <w:rPr>
                <w:b/>
                <w:bCs/>
                <w:lang w:val="en-US"/>
              </w:rPr>
            </w:pPr>
            <w:r w:rsidRPr="001907A6">
              <w:rPr>
                <w:b/>
                <w:bCs/>
                <w:lang w:val="en-US"/>
              </w:rPr>
              <w:t>Listing Language</w:t>
            </w:r>
          </w:p>
          <w:p w14:paraId="16E459C7" w14:textId="0898B4A0" w:rsidR="00F949CA" w:rsidRPr="001907A6" w:rsidRDefault="00F949CA" w:rsidP="00E143A9">
            <w:pPr>
              <w:rPr>
                <w:lang w:val="en-US"/>
              </w:rPr>
            </w:pPr>
            <w:r w:rsidRPr="001907A6">
              <w:rPr>
                <w:lang w:val="en-US"/>
              </w:rPr>
              <w:t>What is the language that the following details are written in?</w:t>
            </w:r>
          </w:p>
        </w:tc>
      </w:tr>
      <w:tr w:rsidR="00E143A9" w:rsidRPr="001907A6" w14:paraId="50856579" w14:textId="77777777" w:rsidTr="002F5AEB">
        <w:tc>
          <w:tcPr>
            <w:tcW w:w="9352" w:type="dxa"/>
            <w:shd w:val="clear" w:color="auto" w:fill="auto"/>
          </w:tcPr>
          <w:p w14:paraId="107CA90C" w14:textId="7B316961" w:rsidR="00E143A9" w:rsidRPr="001907A6" w:rsidRDefault="00E143A9" w:rsidP="00F949CA">
            <w:pPr>
              <w:rPr>
                <w:b/>
                <w:bCs/>
                <w:lang w:val="en-US"/>
              </w:rPr>
            </w:pPr>
          </w:p>
          <w:p w14:paraId="3E1897D4" w14:textId="21AD4D56" w:rsidR="00486457" w:rsidRPr="001907A6" w:rsidRDefault="00486457" w:rsidP="00F949CA">
            <w:pPr>
              <w:rPr>
                <w:b/>
                <w:bCs/>
                <w:lang w:val="en-US"/>
              </w:rPr>
            </w:pPr>
          </w:p>
        </w:tc>
      </w:tr>
      <w:tr w:rsidR="00F949CA" w:rsidRPr="001907A6" w14:paraId="366BEBB8" w14:textId="77777777" w:rsidTr="00E143A9">
        <w:tc>
          <w:tcPr>
            <w:tcW w:w="9352" w:type="dxa"/>
            <w:shd w:val="clear" w:color="auto" w:fill="DEEAF6" w:themeFill="accent5" w:themeFillTint="33"/>
          </w:tcPr>
          <w:p w14:paraId="59D2E531" w14:textId="77777777" w:rsidR="00E143A9" w:rsidRPr="001907A6" w:rsidRDefault="00F949CA" w:rsidP="001E3F04">
            <w:pPr>
              <w:rPr>
                <w:b/>
                <w:bCs/>
                <w:lang w:val="en-US"/>
              </w:rPr>
            </w:pPr>
            <w:r w:rsidRPr="001907A6">
              <w:rPr>
                <w:b/>
                <w:bCs/>
                <w:lang w:val="en-US"/>
              </w:rPr>
              <w:t xml:space="preserve">Listing Type </w:t>
            </w:r>
          </w:p>
          <w:p w14:paraId="6F9EB3FD" w14:textId="27290A64" w:rsidR="001E3F04" w:rsidRPr="001907A6" w:rsidRDefault="00F949CA" w:rsidP="001E3F04">
            <w:pPr>
              <w:rPr>
                <w:lang w:val="en-US"/>
              </w:rPr>
            </w:pPr>
            <w:r w:rsidRPr="001907A6">
              <w:rPr>
                <w:lang w:val="en-US"/>
              </w:rPr>
              <w:t>User (Apps for Me) or Enterprise (Apps for My Business)</w:t>
            </w:r>
          </w:p>
        </w:tc>
      </w:tr>
      <w:tr w:rsidR="00E143A9" w:rsidRPr="001907A6" w14:paraId="3BD772FB" w14:textId="77777777" w:rsidTr="002F5AEB">
        <w:tc>
          <w:tcPr>
            <w:tcW w:w="9352" w:type="dxa"/>
            <w:shd w:val="clear" w:color="auto" w:fill="auto"/>
          </w:tcPr>
          <w:p w14:paraId="1AEE1CE6" w14:textId="2CAEFD2E" w:rsidR="00E143A9" w:rsidRPr="001907A6" w:rsidRDefault="00E143A9" w:rsidP="00486457">
            <w:pPr>
              <w:rPr>
                <w:b/>
                <w:bCs/>
                <w:lang w:val="en-US"/>
              </w:rPr>
            </w:pPr>
          </w:p>
        </w:tc>
      </w:tr>
      <w:tr w:rsidR="00F949CA" w:rsidRPr="001907A6" w14:paraId="6CEF7EF5" w14:textId="77777777" w:rsidTr="00E143A9">
        <w:tc>
          <w:tcPr>
            <w:tcW w:w="9352" w:type="dxa"/>
            <w:shd w:val="clear" w:color="auto" w:fill="DEEAF6" w:themeFill="accent5" w:themeFillTint="33"/>
          </w:tcPr>
          <w:p w14:paraId="2EB21B8C" w14:textId="77777777" w:rsidR="00E143A9" w:rsidRPr="001907A6" w:rsidRDefault="00F949CA" w:rsidP="00F949CA">
            <w:pPr>
              <w:rPr>
                <w:b/>
                <w:bCs/>
                <w:lang w:val="en-US"/>
              </w:rPr>
            </w:pPr>
            <w:r w:rsidRPr="001907A6">
              <w:rPr>
                <w:b/>
                <w:bCs/>
                <w:lang w:val="en-US"/>
              </w:rPr>
              <w:t xml:space="preserve">Listing Name </w:t>
            </w:r>
          </w:p>
          <w:p w14:paraId="653EC097" w14:textId="43E752CB" w:rsidR="00F949CA" w:rsidRPr="001907A6" w:rsidRDefault="00F949CA" w:rsidP="00F949CA">
            <w:pPr>
              <w:rPr>
                <w:lang w:val="en-US"/>
              </w:rPr>
            </w:pPr>
            <w:r w:rsidRPr="001907A6">
              <w:rPr>
                <w:lang w:val="en-US"/>
              </w:rPr>
              <w:t>Company and/or specific product name.</w:t>
            </w:r>
          </w:p>
          <w:p w14:paraId="0CA69003" w14:textId="1410E384" w:rsidR="00F949CA" w:rsidRPr="001907A6" w:rsidRDefault="00F949CA" w:rsidP="00F949CA">
            <w:pPr>
              <w:rPr>
                <w:i/>
                <w:iCs/>
                <w:color w:val="FF0000"/>
                <w:lang w:val="en-US"/>
              </w:rPr>
            </w:pPr>
            <w:r w:rsidRPr="001907A6">
              <w:rPr>
                <w:i/>
                <w:iCs/>
                <w:color w:val="FF0000"/>
                <w:lang w:val="en-US"/>
              </w:rPr>
              <w:t>Limit: 32 characters including spaces</w:t>
            </w:r>
          </w:p>
        </w:tc>
      </w:tr>
      <w:tr w:rsidR="00E143A9" w:rsidRPr="001907A6" w14:paraId="69507CEF" w14:textId="77777777" w:rsidTr="002F5AEB">
        <w:tc>
          <w:tcPr>
            <w:tcW w:w="9352" w:type="dxa"/>
            <w:shd w:val="clear" w:color="auto" w:fill="auto"/>
          </w:tcPr>
          <w:p w14:paraId="74635F4F" w14:textId="77777777" w:rsidR="00E143A9" w:rsidRPr="001907A6" w:rsidRDefault="00E143A9" w:rsidP="00486457">
            <w:pPr>
              <w:rPr>
                <w:b/>
                <w:bCs/>
                <w:lang w:val="en-US"/>
              </w:rPr>
            </w:pPr>
          </w:p>
          <w:p w14:paraId="604F9D40" w14:textId="1F72062B" w:rsidR="00414699" w:rsidRPr="001907A6" w:rsidRDefault="00414699" w:rsidP="00486457">
            <w:pPr>
              <w:rPr>
                <w:b/>
                <w:bCs/>
                <w:lang w:val="en-US"/>
              </w:rPr>
            </w:pPr>
          </w:p>
        </w:tc>
      </w:tr>
      <w:tr w:rsidR="00F949CA" w:rsidRPr="001907A6" w14:paraId="2D031B2C" w14:textId="77777777" w:rsidTr="00E143A9">
        <w:tc>
          <w:tcPr>
            <w:tcW w:w="9352" w:type="dxa"/>
            <w:shd w:val="clear" w:color="auto" w:fill="DEEAF6" w:themeFill="accent5" w:themeFillTint="33"/>
          </w:tcPr>
          <w:p w14:paraId="77EA0DF0" w14:textId="77777777" w:rsidR="00E143A9" w:rsidRPr="001907A6" w:rsidRDefault="00F949CA" w:rsidP="00F949CA">
            <w:pPr>
              <w:rPr>
                <w:b/>
                <w:bCs/>
                <w:lang w:val="en-US"/>
              </w:rPr>
            </w:pPr>
            <w:r w:rsidRPr="001907A6">
              <w:rPr>
                <w:b/>
                <w:bCs/>
                <w:lang w:val="en-US"/>
              </w:rPr>
              <w:t xml:space="preserve">Headline </w:t>
            </w:r>
          </w:p>
          <w:p w14:paraId="5555004A" w14:textId="38F9082D" w:rsidR="00E143A9" w:rsidRPr="001907A6" w:rsidRDefault="00F949CA" w:rsidP="00F949CA">
            <w:pPr>
              <w:rPr>
                <w:lang w:val="en-US"/>
              </w:rPr>
            </w:pPr>
            <w:r w:rsidRPr="001907A6">
              <w:rPr>
                <w:lang w:val="en-US"/>
              </w:rPr>
              <w:t>Short heading describing the application.</w:t>
            </w:r>
          </w:p>
          <w:p w14:paraId="5E137F2F" w14:textId="766A7DC0" w:rsidR="00F949CA" w:rsidRPr="001907A6" w:rsidRDefault="00F949CA" w:rsidP="00F949CA">
            <w:pPr>
              <w:rPr>
                <w:i/>
                <w:iCs/>
                <w:color w:val="FF0000"/>
                <w:lang w:val="en-US"/>
              </w:rPr>
            </w:pPr>
            <w:r w:rsidRPr="001907A6">
              <w:rPr>
                <w:i/>
                <w:iCs/>
                <w:color w:val="FF0000"/>
                <w:lang w:val="en-US"/>
              </w:rPr>
              <w:t>Limit: 100 characters including spaces (shorter recommended)</w:t>
            </w:r>
          </w:p>
        </w:tc>
      </w:tr>
      <w:tr w:rsidR="00E143A9" w:rsidRPr="001907A6" w14:paraId="5EEC0A4E" w14:textId="77777777" w:rsidTr="002F5AEB">
        <w:tc>
          <w:tcPr>
            <w:tcW w:w="9352" w:type="dxa"/>
            <w:shd w:val="clear" w:color="auto" w:fill="auto"/>
          </w:tcPr>
          <w:p w14:paraId="3D6C2A0E" w14:textId="77777777" w:rsidR="00E143A9" w:rsidRPr="001907A6" w:rsidRDefault="00E143A9" w:rsidP="00420FAF">
            <w:pPr>
              <w:rPr>
                <w:lang w:val="en-US"/>
              </w:rPr>
            </w:pPr>
          </w:p>
          <w:p w14:paraId="0855CED2" w14:textId="20176AE2" w:rsidR="00420FAF" w:rsidRPr="001907A6" w:rsidRDefault="00420FAF" w:rsidP="00420FAF">
            <w:pPr>
              <w:rPr>
                <w:b/>
                <w:bCs/>
                <w:lang w:val="en-US"/>
              </w:rPr>
            </w:pPr>
          </w:p>
        </w:tc>
      </w:tr>
      <w:tr w:rsidR="00F949CA" w:rsidRPr="001907A6" w14:paraId="1DD7FBC4" w14:textId="77777777" w:rsidTr="00E143A9">
        <w:tc>
          <w:tcPr>
            <w:tcW w:w="9352" w:type="dxa"/>
            <w:shd w:val="clear" w:color="auto" w:fill="DEEAF6" w:themeFill="accent5" w:themeFillTint="33"/>
          </w:tcPr>
          <w:p w14:paraId="75052826" w14:textId="77777777" w:rsidR="00E143A9" w:rsidRPr="001907A6" w:rsidRDefault="00F949CA" w:rsidP="00F949CA">
            <w:pPr>
              <w:rPr>
                <w:b/>
                <w:bCs/>
                <w:lang w:val="en-US"/>
              </w:rPr>
            </w:pPr>
            <w:r w:rsidRPr="001907A6">
              <w:rPr>
                <w:b/>
                <w:bCs/>
                <w:lang w:val="en-US"/>
              </w:rPr>
              <w:t xml:space="preserve">Short Description </w:t>
            </w:r>
          </w:p>
          <w:p w14:paraId="6B364372" w14:textId="3D7F3FFE" w:rsidR="00F949CA" w:rsidRPr="001907A6" w:rsidRDefault="00F949CA" w:rsidP="00F949CA">
            <w:pPr>
              <w:rPr>
                <w:b/>
                <w:bCs/>
                <w:lang w:val="en-US"/>
              </w:rPr>
            </w:pPr>
            <w:r w:rsidRPr="001907A6">
              <w:rPr>
                <w:lang w:val="en-US"/>
              </w:rPr>
              <w:t xml:space="preserve">Will act as an introduction to your application and entice the reader to learn more. Briefly explain what the integration with SAP Concur </w:t>
            </w:r>
            <w:r w:rsidR="007B6FEF" w:rsidRPr="001907A6">
              <w:rPr>
                <w:lang w:val="en-US"/>
              </w:rPr>
              <w:t xml:space="preserve">solutions </w:t>
            </w:r>
            <w:r w:rsidRPr="001907A6">
              <w:rPr>
                <w:lang w:val="en-US"/>
              </w:rPr>
              <w:t>does.</w:t>
            </w:r>
          </w:p>
          <w:p w14:paraId="163C2EB1" w14:textId="33121D0C" w:rsidR="00E143A9" w:rsidRPr="001907A6" w:rsidRDefault="00F949CA" w:rsidP="00F949CA">
            <w:pPr>
              <w:rPr>
                <w:i/>
                <w:iCs/>
                <w:color w:val="FF0000"/>
                <w:lang w:val="en-US"/>
              </w:rPr>
            </w:pPr>
            <w:r w:rsidRPr="001907A6">
              <w:rPr>
                <w:i/>
                <w:iCs/>
                <w:color w:val="FF0000"/>
                <w:lang w:val="en-US"/>
              </w:rPr>
              <w:t>Limit: 180 characters including spaces</w:t>
            </w:r>
          </w:p>
        </w:tc>
      </w:tr>
      <w:tr w:rsidR="00E143A9" w:rsidRPr="001907A6" w14:paraId="6883D440" w14:textId="77777777" w:rsidTr="002F5AEB">
        <w:tc>
          <w:tcPr>
            <w:tcW w:w="9352" w:type="dxa"/>
            <w:shd w:val="clear" w:color="auto" w:fill="auto"/>
          </w:tcPr>
          <w:p w14:paraId="2FB2A9E7" w14:textId="77777777" w:rsidR="00E143A9" w:rsidRPr="001907A6" w:rsidRDefault="00E143A9" w:rsidP="00486457">
            <w:pPr>
              <w:rPr>
                <w:lang w:val="en-US"/>
              </w:rPr>
            </w:pPr>
          </w:p>
          <w:p w14:paraId="4710BF33" w14:textId="34D37816" w:rsidR="00486457" w:rsidRPr="001907A6" w:rsidRDefault="00486457" w:rsidP="00486457">
            <w:pPr>
              <w:rPr>
                <w:b/>
                <w:bCs/>
                <w:lang w:val="en-US"/>
              </w:rPr>
            </w:pPr>
          </w:p>
        </w:tc>
      </w:tr>
      <w:tr w:rsidR="00F949CA" w:rsidRPr="001907A6" w14:paraId="107583AE" w14:textId="77777777" w:rsidTr="00E143A9">
        <w:trPr>
          <w:trHeight w:val="692"/>
        </w:trPr>
        <w:tc>
          <w:tcPr>
            <w:tcW w:w="9352" w:type="dxa"/>
            <w:shd w:val="clear" w:color="auto" w:fill="DEEAF6" w:themeFill="accent5" w:themeFillTint="33"/>
          </w:tcPr>
          <w:p w14:paraId="0D906B54" w14:textId="77777777" w:rsidR="006C6431" w:rsidRPr="001907A6" w:rsidRDefault="00F949CA" w:rsidP="00F949CA">
            <w:pPr>
              <w:rPr>
                <w:b/>
                <w:bCs/>
                <w:lang w:val="en-US"/>
              </w:rPr>
            </w:pPr>
            <w:r w:rsidRPr="001907A6">
              <w:rPr>
                <w:b/>
                <w:bCs/>
                <w:lang w:val="en-US"/>
              </w:rPr>
              <w:t xml:space="preserve">Long Description </w:t>
            </w:r>
          </w:p>
          <w:p w14:paraId="01E26247" w14:textId="787222C5" w:rsidR="00F949CA" w:rsidRPr="001907A6" w:rsidRDefault="00F949CA" w:rsidP="00F949CA">
            <w:pPr>
              <w:rPr>
                <w:lang w:val="en-US"/>
              </w:rPr>
            </w:pPr>
            <w:r w:rsidRPr="001907A6">
              <w:rPr>
                <w:lang w:val="en-US"/>
              </w:rPr>
              <w:t>Longer description</w:t>
            </w:r>
            <w:r w:rsidRPr="001907A6">
              <w:rPr>
                <w:b/>
                <w:bCs/>
                <w:lang w:val="en-US"/>
              </w:rPr>
              <w:t xml:space="preserve"> </w:t>
            </w:r>
            <w:r w:rsidRPr="001907A6">
              <w:rPr>
                <w:lang w:val="en-US"/>
              </w:rPr>
              <w:t>of the application and integration</w:t>
            </w:r>
            <w:r w:rsidR="007B6FEF" w:rsidRPr="001907A6">
              <w:rPr>
                <w:lang w:val="en-US"/>
              </w:rPr>
              <w:t xml:space="preserve"> with SAP Concur solutions</w:t>
            </w:r>
            <w:r w:rsidRPr="001907A6">
              <w:rPr>
                <w:lang w:val="en-US"/>
              </w:rPr>
              <w:t>. This will appear in the details tab of your application.</w:t>
            </w:r>
          </w:p>
          <w:p w14:paraId="5A8737D3" w14:textId="2D934C37" w:rsidR="00F949CA" w:rsidRPr="001907A6" w:rsidRDefault="00F949CA" w:rsidP="00F949CA">
            <w:pPr>
              <w:rPr>
                <w:i/>
                <w:iCs/>
                <w:color w:val="FF0000"/>
                <w:lang w:val="en-US"/>
              </w:rPr>
            </w:pPr>
            <w:r w:rsidRPr="001907A6">
              <w:rPr>
                <w:i/>
                <w:iCs/>
                <w:color w:val="FF0000"/>
                <w:lang w:val="en-US"/>
              </w:rPr>
              <w:t>Limit: 2500 characters including spaces</w:t>
            </w:r>
          </w:p>
        </w:tc>
      </w:tr>
      <w:tr w:rsidR="00E143A9" w:rsidRPr="001907A6" w14:paraId="52BF87DF" w14:textId="77777777" w:rsidTr="002F5AEB">
        <w:trPr>
          <w:trHeight w:val="845"/>
        </w:trPr>
        <w:tc>
          <w:tcPr>
            <w:tcW w:w="9352" w:type="dxa"/>
            <w:shd w:val="clear" w:color="auto" w:fill="auto"/>
          </w:tcPr>
          <w:p w14:paraId="7ADFC03A" w14:textId="77777777" w:rsidR="00F43557" w:rsidRPr="001907A6" w:rsidRDefault="00F43557" w:rsidP="00F949CA">
            <w:pPr>
              <w:rPr>
                <w:b/>
                <w:bCs/>
                <w:lang w:val="en-US"/>
              </w:rPr>
            </w:pPr>
          </w:p>
          <w:p w14:paraId="103362D1" w14:textId="77777777" w:rsidR="00E143A9" w:rsidRPr="001907A6" w:rsidRDefault="00E143A9" w:rsidP="00F949CA">
            <w:pPr>
              <w:rPr>
                <w:b/>
                <w:bCs/>
                <w:lang w:val="en-US"/>
              </w:rPr>
            </w:pPr>
          </w:p>
          <w:p w14:paraId="4AE5A8EE" w14:textId="77777777" w:rsidR="00E143A9" w:rsidRPr="001907A6" w:rsidRDefault="00E143A9" w:rsidP="00F949CA">
            <w:pPr>
              <w:rPr>
                <w:b/>
                <w:bCs/>
                <w:lang w:val="en-US"/>
              </w:rPr>
            </w:pPr>
          </w:p>
          <w:p w14:paraId="65219B31" w14:textId="77777777" w:rsidR="00E143A9" w:rsidRPr="001907A6" w:rsidRDefault="00E143A9" w:rsidP="00F949CA">
            <w:pPr>
              <w:rPr>
                <w:b/>
                <w:bCs/>
                <w:lang w:val="en-US"/>
              </w:rPr>
            </w:pPr>
          </w:p>
          <w:p w14:paraId="11AFBE95" w14:textId="77777777" w:rsidR="00E143A9" w:rsidRPr="001907A6" w:rsidRDefault="00E143A9" w:rsidP="00F949CA">
            <w:pPr>
              <w:rPr>
                <w:b/>
                <w:bCs/>
                <w:lang w:val="en-US"/>
              </w:rPr>
            </w:pPr>
          </w:p>
          <w:p w14:paraId="0CB415CC" w14:textId="77777777" w:rsidR="00F43557" w:rsidRPr="001907A6" w:rsidRDefault="00F43557" w:rsidP="00F949CA">
            <w:pPr>
              <w:rPr>
                <w:b/>
                <w:bCs/>
                <w:lang w:val="en-US"/>
              </w:rPr>
            </w:pPr>
          </w:p>
          <w:p w14:paraId="616AA16C" w14:textId="1E2F03DE" w:rsidR="00F43557" w:rsidRPr="001907A6" w:rsidRDefault="00F43557" w:rsidP="00F949CA">
            <w:pPr>
              <w:rPr>
                <w:b/>
                <w:bCs/>
                <w:lang w:val="en-US"/>
              </w:rPr>
            </w:pPr>
          </w:p>
        </w:tc>
      </w:tr>
      <w:tr w:rsidR="00F949CA" w:rsidRPr="001907A6" w14:paraId="68250244" w14:textId="77777777" w:rsidTr="00E143A9">
        <w:trPr>
          <w:trHeight w:val="530"/>
        </w:trPr>
        <w:tc>
          <w:tcPr>
            <w:tcW w:w="9352" w:type="dxa"/>
            <w:shd w:val="clear" w:color="auto" w:fill="DEEAF6" w:themeFill="accent5" w:themeFillTint="33"/>
          </w:tcPr>
          <w:p w14:paraId="52E60DCE" w14:textId="77777777" w:rsidR="00E143A9" w:rsidRPr="001907A6" w:rsidRDefault="00F949CA" w:rsidP="00F949CA">
            <w:pPr>
              <w:rPr>
                <w:b/>
                <w:bCs/>
                <w:lang w:val="en-US"/>
              </w:rPr>
            </w:pPr>
            <w:r w:rsidRPr="001907A6">
              <w:rPr>
                <w:b/>
                <w:bCs/>
                <w:lang w:val="en-US"/>
              </w:rPr>
              <w:lastRenderedPageBreak/>
              <w:t xml:space="preserve">Partner’s Listing URL </w:t>
            </w:r>
          </w:p>
          <w:p w14:paraId="4BF098DC" w14:textId="3C745722" w:rsidR="00F949CA" w:rsidRPr="001907A6" w:rsidRDefault="00F949CA" w:rsidP="00F949CA">
            <w:pPr>
              <w:rPr>
                <w:lang w:val="en-US"/>
              </w:rPr>
            </w:pPr>
            <w:r w:rsidRPr="001907A6">
              <w:rPr>
                <w:lang w:val="en-US"/>
              </w:rPr>
              <w:t xml:space="preserve">URL to partner website. </w:t>
            </w:r>
            <w:r w:rsidR="00204882" w:rsidRPr="001907A6">
              <w:rPr>
                <w:b/>
                <w:bCs/>
                <w:color w:val="000000" w:themeColor="text1"/>
                <w:lang w:val="en-US"/>
              </w:rPr>
              <w:t>Required f</w:t>
            </w:r>
            <w:r w:rsidRPr="001907A6">
              <w:rPr>
                <w:b/>
                <w:bCs/>
                <w:color w:val="000000" w:themeColor="text1"/>
                <w:lang w:val="en-US"/>
              </w:rPr>
              <w:t xml:space="preserve">or Enterprise </w:t>
            </w:r>
            <w:r w:rsidR="00204882" w:rsidRPr="001907A6">
              <w:rPr>
                <w:b/>
                <w:bCs/>
                <w:color w:val="000000" w:themeColor="text1"/>
                <w:lang w:val="en-US"/>
              </w:rPr>
              <w:t xml:space="preserve">Application </w:t>
            </w:r>
            <w:r w:rsidRPr="001907A6">
              <w:rPr>
                <w:b/>
                <w:bCs/>
                <w:color w:val="000000" w:themeColor="text1"/>
                <w:lang w:val="en-US"/>
              </w:rPr>
              <w:t>partners</w:t>
            </w:r>
            <w:r w:rsidRPr="001907A6">
              <w:rPr>
                <w:lang w:val="en-US"/>
              </w:rPr>
              <w:t xml:space="preserve">, </w:t>
            </w:r>
            <w:r w:rsidR="00E143A9" w:rsidRPr="001907A6">
              <w:rPr>
                <w:lang w:val="en-US"/>
              </w:rPr>
              <w:t xml:space="preserve">the linked </w:t>
            </w:r>
            <w:r w:rsidRPr="001907A6">
              <w:rPr>
                <w:lang w:val="en-US"/>
              </w:rPr>
              <w:t xml:space="preserve">page </w:t>
            </w:r>
            <w:r w:rsidR="00E143A9" w:rsidRPr="001907A6">
              <w:rPr>
                <w:lang w:val="en-US"/>
              </w:rPr>
              <w:t>must</w:t>
            </w:r>
            <w:r w:rsidRPr="001907A6">
              <w:rPr>
                <w:lang w:val="en-US"/>
              </w:rPr>
              <w:t xml:space="preserve"> mention the partnership/integration.</w:t>
            </w:r>
          </w:p>
        </w:tc>
      </w:tr>
      <w:tr w:rsidR="00E143A9" w:rsidRPr="001907A6" w14:paraId="2CACE348" w14:textId="77777777" w:rsidTr="00E143A9">
        <w:trPr>
          <w:trHeight w:val="458"/>
        </w:trPr>
        <w:tc>
          <w:tcPr>
            <w:tcW w:w="9352" w:type="dxa"/>
            <w:shd w:val="clear" w:color="auto" w:fill="auto"/>
          </w:tcPr>
          <w:p w14:paraId="64A92D75" w14:textId="77777777" w:rsidR="00E143A9" w:rsidRPr="001907A6" w:rsidRDefault="00E143A9" w:rsidP="00F949CA">
            <w:pPr>
              <w:rPr>
                <w:b/>
                <w:bCs/>
                <w:lang w:val="en-US"/>
              </w:rPr>
            </w:pPr>
          </w:p>
          <w:p w14:paraId="2E206AC5" w14:textId="6E4B953D" w:rsidR="00E143A9" w:rsidRPr="001907A6" w:rsidRDefault="00E143A9" w:rsidP="00F949CA">
            <w:pPr>
              <w:rPr>
                <w:b/>
                <w:bCs/>
                <w:lang w:val="en-US"/>
              </w:rPr>
            </w:pPr>
          </w:p>
        </w:tc>
      </w:tr>
      <w:tr w:rsidR="00F949CA" w:rsidRPr="001907A6" w14:paraId="588D7AF1" w14:textId="77777777" w:rsidTr="00E143A9">
        <w:trPr>
          <w:trHeight w:val="638"/>
        </w:trPr>
        <w:tc>
          <w:tcPr>
            <w:tcW w:w="9352" w:type="dxa"/>
            <w:shd w:val="clear" w:color="auto" w:fill="DEEAF6" w:themeFill="accent5" w:themeFillTint="33"/>
          </w:tcPr>
          <w:p w14:paraId="1D85A9FB" w14:textId="77777777" w:rsidR="00E143A9" w:rsidRPr="001907A6" w:rsidRDefault="00F949CA" w:rsidP="00F949CA">
            <w:pPr>
              <w:rPr>
                <w:b/>
                <w:bCs/>
                <w:lang w:val="en-US"/>
              </w:rPr>
            </w:pPr>
            <w:r w:rsidRPr="001907A6">
              <w:rPr>
                <w:b/>
                <w:bCs/>
                <w:lang w:val="en-US"/>
              </w:rPr>
              <w:t xml:space="preserve">Datasheet or Collateral URL </w:t>
            </w:r>
          </w:p>
          <w:p w14:paraId="34707035" w14:textId="38585BEF" w:rsidR="00F949CA" w:rsidRPr="001907A6" w:rsidRDefault="00F949CA" w:rsidP="00F949CA">
            <w:pPr>
              <w:rPr>
                <w:lang w:val="en-US"/>
              </w:rPr>
            </w:pPr>
            <w:r w:rsidRPr="001907A6">
              <w:rPr>
                <w:b/>
                <w:bCs/>
                <w:color w:val="000000" w:themeColor="text1"/>
                <w:lang w:val="en-US"/>
              </w:rPr>
              <w:t xml:space="preserve">Required for Enterprise </w:t>
            </w:r>
            <w:r w:rsidR="00204882" w:rsidRPr="001907A6">
              <w:rPr>
                <w:b/>
                <w:bCs/>
                <w:color w:val="000000" w:themeColor="text1"/>
                <w:lang w:val="en-US"/>
              </w:rPr>
              <w:t xml:space="preserve">Application </w:t>
            </w:r>
            <w:r w:rsidRPr="001907A6">
              <w:rPr>
                <w:b/>
                <w:bCs/>
                <w:color w:val="000000" w:themeColor="text1"/>
                <w:lang w:val="en-US"/>
              </w:rPr>
              <w:t>partners.</w:t>
            </w:r>
            <w:r w:rsidRPr="001907A6">
              <w:rPr>
                <w:color w:val="000000" w:themeColor="text1"/>
                <w:lang w:val="en-US"/>
              </w:rPr>
              <w:t xml:space="preserve"> </w:t>
            </w:r>
            <w:r w:rsidRPr="001907A6">
              <w:rPr>
                <w:lang w:val="en-US"/>
              </w:rPr>
              <w:t xml:space="preserve">Speaks to SAP Concur integration. Content hosted on partner website. For </w:t>
            </w:r>
            <w:r w:rsidR="00E143A9" w:rsidRPr="001907A6">
              <w:rPr>
                <w:lang w:val="en-US"/>
              </w:rPr>
              <w:t>recommendations</w:t>
            </w:r>
            <w:r w:rsidRPr="001907A6">
              <w:rPr>
                <w:lang w:val="en-US"/>
              </w:rPr>
              <w:t>,</w:t>
            </w:r>
            <w:r w:rsidR="00E143A9" w:rsidRPr="001907A6">
              <w:rPr>
                <w:lang w:val="en-US"/>
              </w:rPr>
              <w:t xml:space="preserve"> download the optional template in the Marketing Shared Documents section of your Partner Place site on SharePoint, or</w:t>
            </w:r>
            <w:r w:rsidRPr="001907A6">
              <w:rPr>
                <w:lang w:val="en-US"/>
              </w:rPr>
              <w:t xml:space="preserve"> view the </w:t>
            </w:r>
            <w:hyperlink r:id="rId15">
              <w:r w:rsidRPr="001907A6">
                <w:rPr>
                  <w:rStyle w:val="Hyperlink"/>
                  <w:lang w:val="en-US"/>
                </w:rPr>
                <w:t>App Center Partner Marketing Toolkit</w:t>
              </w:r>
            </w:hyperlink>
            <w:r w:rsidR="00E143A9" w:rsidRPr="001907A6">
              <w:rPr>
                <w:rStyle w:val="Hyperlink"/>
                <w:lang w:val="en-US"/>
              </w:rPr>
              <w:t>.</w:t>
            </w:r>
          </w:p>
        </w:tc>
      </w:tr>
      <w:tr w:rsidR="00E143A9" w:rsidRPr="001907A6" w14:paraId="67CCF8E4" w14:textId="77777777" w:rsidTr="002F5AEB">
        <w:trPr>
          <w:trHeight w:val="638"/>
        </w:trPr>
        <w:tc>
          <w:tcPr>
            <w:tcW w:w="9352" w:type="dxa"/>
            <w:shd w:val="clear" w:color="auto" w:fill="auto"/>
          </w:tcPr>
          <w:p w14:paraId="3921FBFD" w14:textId="77777777" w:rsidR="00E143A9" w:rsidRPr="001907A6" w:rsidRDefault="00E143A9" w:rsidP="00F949CA">
            <w:pPr>
              <w:rPr>
                <w:b/>
                <w:bCs/>
                <w:lang w:val="en-US"/>
              </w:rPr>
            </w:pPr>
          </w:p>
        </w:tc>
      </w:tr>
      <w:tr w:rsidR="00F949CA" w:rsidRPr="001907A6" w14:paraId="432616F0" w14:textId="77777777" w:rsidTr="00E143A9">
        <w:trPr>
          <w:trHeight w:val="602"/>
        </w:trPr>
        <w:tc>
          <w:tcPr>
            <w:tcW w:w="9352" w:type="dxa"/>
            <w:shd w:val="clear" w:color="auto" w:fill="DEEAF6" w:themeFill="accent5" w:themeFillTint="33"/>
          </w:tcPr>
          <w:p w14:paraId="7C7AF3A1" w14:textId="77777777" w:rsidR="00E143A9" w:rsidRPr="001907A6" w:rsidRDefault="00F949CA" w:rsidP="00F949CA">
            <w:pPr>
              <w:rPr>
                <w:b/>
                <w:bCs/>
                <w:lang w:val="en-US"/>
              </w:rPr>
            </w:pPr>
            <w:r w:rsidRPr="001907A6">
              <w:rPr>
                <w:b/>
                <w:bCs/>
                <w:lang w:val="en-US"/>
              </w:rPr>
              <w:t xml:space="preserve">Video URL </w:t>
            </w:r>
          </w:p>
          <w:p w14:paraId="46B259A6" w14:textId="27FDAD61" w:rsidR="00F949CA" w:rsidRPr="001907A6" w:rsidRDefault="00F949CA" w:rsidP="00F949CA">
            <w:pPr>
              <w:rPr>
                <w:lang w:val="en-US"/>
              </w:rPr>
            </w:pPr>
            <w:r w:rsidRPr="001907A6">
              <w:rPr>
                <w:lang w:val="en-US"/>
              </w:rPr>
              <w:t>Recommended, but not required.</w:t>
            </w:r>
            <w:r w:rsidR="00E143A9" w:rsidRPr="001907A6">
              <w:rPr>
                <w:lang w:val="en-US"/>
              </w:rPr>
              <w:t xml:space="preserve"> Ideally, the video speaks to the application and integration with SAP Concur solutions.</w:t>
            </w:r>
          </w:p>
        </w:tc>
      </w:tr>
      <w:tr w:rsidR="00E143A9" w:rsidRPr="001907A6" w14:paraId="5E56C3F0" w14:textId="77777777" w:rsidTr="002F5AEB">
        <w:trPr>
          <w:trHeight w:val="602"/>
        </w:trPr>
        <w:tc>
          <w:tcPr>
            <w:tcW w:w="9352" w:type="dxa"/>
            <w:shd w:val="clear" w:color="auto" w:fill="auto"/>
          </w:tcPr>
          <w:p w14:paraId="79E78315" w14:textId="77777777" w:rsidR="00E143A9" w:rsidRPr="001907A6" w:rsidRDefault="00E143A9" w:rsidP="00F949CA">
            <w:pPr>
              <w:rPr>
                <w:b/>
                <w:bCs/>
                <w:lang w:val="en-US"/>
              </w:rPr>
            </w:pPr>
          </w:p>
          <w:p w14:paraId="6C2EE6BD" w14:textId="60280227" w:rsidR="00E143A9" w:rsidRPr="001907A6" w:rsidRDefault="00E143A9" w:rsidP="00F949CA">
            <w:pPr>
              <w:rPr>
                <w:b/>
                <w:bCs/>
                <w:lang w:val="en-US"/>
              </w:rPr>
            </w:pPr>
          </w:p>
        </w:tc>
      </w:tr>
      <w:tr w:rsidR="00F949CA" w:rsidRPr="001907A6" w14:paraId="7A1AC68D" w14:textId="77777777" w:rsidTr="00E143A9">
        <w:trPr>
          <w:trHeight w:val="296"/>
        </w:trPr>
        <w:tc>
          <w:tcPr>
            <w:tcW w:w="9352" w:type="dxa"/>
            <w:shd w:val="clear" w:color="auto" w:fill="DEEAF6" w:themeFill="accent5" w:themeFillTint="33"/>
          </w:tcPr>
          <w:p w14:paraId="4A083BC3" w14:textId="77777777" w:rsidR="00E143A9" w:rsidRPr="001907A6" w:rsidRDefault="00F949CA" w:rsidP="00F949CA">
            <w:pPr>
              <w:rPr>
                <w:b/>
                <w:bCs/>
                <w:lang w:val="en-US"/>
              </w:rPr>
            </w:pPr>
            <w:r w:rsidRPr="001907A6">
              <w:rPr>
                <w:b/>
                <w:bCs/>
                <w:lang w:val="en-US"/>
              </w:rPr>
              <w:t xml:space="preserve">Twitter Handle </w:t>
            </w:r>
          </w:p>
          <w:p w14:paraId="274AC2AA" w14:textId="727112C0" w:rsidR="007B6FEF" w:rsidRPr="001907A6" w:rsidRDefault="00F949CA" w:rsidP="00F949CA">
            <w:pPr>
              <w:rPr>
                <w:lang w:val="en-US"/>
              </w:rPr>
            </w:pPr>
            <w:r w:rsidRPr="001907A6">
              <w:rPr>
                <w:lang w:val="en-US"/>
              </w:rPr>
              <w:t>Provide you</w:t>
            </w:r>
            <w:r w:rsidR="00E143A9" w:rsidRPr="001907A6">
              <w:rPr>
                <w:lang w:val="en-US"/>
              </w:rPr>
              <w:t xml:space="preserve">r </w:t>
            </w:r>
            <w:r w:rsidRPr="001907A6">
              <w:rPr>
                <w:lang w:val="en-US"/>
              </w:rPr>
              <w:t>social handle to stay engage</w:t>
            </w:r>
            <w:r w:rsidR="00E143A9" w:rsidRPr="001907A6">
              <w:rPr>
                <w:lang w:val="en-US"/>
              </w:rPr>
              <w:t>d</w:t>
            </w:r>
            <w:r w:rsidRPr="001907A6">
              <w:rPr>
                <w:lang w:val="en-US"/>
              </w:rPr>
              <w:t xml:space="preserve"> with @SAPConcur.</w:t>
            </w:r>
          </w:p>
        </w:tc>
      </w:tr>
      <w:tr w:rsidR="00E143A9" w:rsidRPr="001907A6" w14:paraId="3DA97D7E" w14:textId="77777777" w:rsidTr="002F5AEB">
        <w:trPr>
          <w:trHeight w:val="584"/>
        </w:trPr>
        <w:tc>
          <w:tcPr>
            <w:tcW w:w="9352" w:type="dxa"/>
            <w:shd w:val="clear" w:color="auto" w:fill="auto"/>
          </w:tcPr>
          <w:p w14:paraId="3A6C19D6" w14:textId="77777777" w:rsidR="00E143A9" w:rsidRPr="001907A6" w:rsidRDefault="00E143A9" w:rsidP="00F949CA">
            <w:pPr>
              <w:rPr>
                <w:b/>
                <w:bCs/>
                <w:lang w:val="en-US"/>
              </w:rPr>
            </w:pPr>
          </w:p>
          <w:p w14:paraId="4E8ACB63" w14:textId="07D2BB67" w:rsidR="00E143A9" w:rsidRPr="001907A6" w:rsidRDefault="00E143A9" w:rsidP="00F949CA">
            <w:pPr>
              <w:rPr>
                <w:b/>
                <w:bCs/>
                <w:lang w:val="en-US"/>
              </w:rPr>
            </w:pPr>
          </w:p>
        </w:tc>
      </w:tr>
      <w:tr w:rsidR="00F949CA" w:rsidRPr="001907A6" w14:paraId="018282CC" w14:textId="77777777" w:rsidTr="00E143A9">
        <w:trPr>
          <w:trHeight w:val="755"/>
        </w:trPr>
        <w:tc>
          <w:tcPr>
            <w:tcW w:w="9352" w:type="dxa"/>
            <w:shd w:val="clear" w:color="auto" w:fill="DEEAF6" w:themeFill="accent5" w:themeFillTint="33"/>
          </w:tcPr>
          <w:p w14:paraId="6E6C5DBD" w14:textId="77777777" w:rsidR="00E143A9" w:rsidRPr="001907A6" w:rsidRDefault="00F949CA" w:rsidP="00F949CA">
            <w:pPr>
              <w:rPr>
                <w:lang w:val="en-US"/>
              </w:rPr>
            </w:pPr>
            <w:r w:rsidRPr="001907A6">
              <w:rPr>
                <w:b/>
                <w:bCs/>
                <w:lang w:val="en-US"/>
              </w:rPr>
              <w:t>Lead/Inquiry Report Email Address</w:t>
            </w:r>
            <w:r w:rsidRPr="001907A6">
              <w:rPr>
                <w:lang w:val="en-US"/>
              </w:rPr>
              <w:t xml:space="preserve"> </w:t>
            </w:r>
          </w:p>
          <w:p w14:paraId="1468549B" w14:textId="7E882F8D" w:rsidR="00F949CA" w:rsidRPr="001907A6" w:rsidRDefault="00F949CA" w:rsidP="00F949CA">
            <w:pPr>
              <w:rPr>
                <w:lang w:val="en-US"/>
              </w:rPr>
            </w:pPr>
            <w:r w:rsidRPr="001907A6">
              <w:rPr>
                <w:lang w:val="en-US"/>
              </w:rPr>
              <w:t xml:space="preserve">Only required for </w:t>
            </w:r>
            <w:r w:rsidR="00E143A9" w:rsidRPr="001907A6">
              <w:rPr>
                <w:lang w:val="en-US"/>
              </w:rPr>
              <w:t>E</w:t>
            </w:r>
            <w:r w:rsidRPr="001907A6">
              <w:rPr>
                <w:lang w:val="en-US"/>
              </w:rPr>
              <w:t>nterprise</w:t>
            </w:r>
            <w:r w:rsidR="00E143A9" w:rsidRPr="001907A6">
              <w:rPr>
                <w:lang w:val="en-US"/>
              </w:rPr>
              <w:t xml:space="preserve"> Applications</w:t>
            </w:r>
            <w:r w:rsidRPr="001907A6">
              <w:rPr>
                <w:lang w:val="en-US"/>
              </w:rPr>
              <w:t>. Lead inquires will be sent to this email address.</w:t>
            </w:r>
            <w:r w:rsidR="00E143A9" w:rsidRPr="001907A6">
              <w:rPr>
                <w:lang w:val="en-US"/>
              </w:rPr>
              <w:t xml:space="preserve"> More details are </w:t>
            </w:r>
            <w:hyperlink r:id="rId16" w:history="1">
              <w:r w:rsidR="00E143A9" w:rsidRPr="001907A6">
                <w:rPr>
                  <w:rStyle w:val="Hyperlink"/>
                  <w:lang w:val="en-US"/>
                </w:rPr>
                <w:t>avail</w:t>
              </w:r>
              <w:r w:rsidR="00E143A9" w:rsidRPr="001907A6">
                <w:rPr>
                  <w:rStyle w:val="Hyperlink"/>
                  <w:lang w:val="en-US"/>
                </w:rPr>
                <w:t>a</w:t>
              </w:r>
              <w:r w:rsidR="00E143A9" w:rsidRPr="001907A6">
                <w:rPr>
                  <w:rStyle w:val="Hyperlink"/>
                  <w:lang w:val="en-US"/>
                </w:rPr>
                <w:t>ble here</w:t>
              </w:r>
            </w:hyperlink>
            <w:r w:rsidR="00E143A9" w:rsidRPr="001907A6">
              <w:rPr>
                <w:lang w:val="en-US"/>
              </w:rPr>
              <w:t>.</w:t>
            </w:r>
          </w:p>
        </w:tc>
      </w:tr>
      <w:tr w:rsidR="00E143A9" w:rsidRPr="001907A6" w14:paraId="2B2BB595" w14:textId="77777777" w:rsidTr="004E66F3">
        <w:trPr>
          <w:trHeight w:val="530"/>
        </w:trPr>
        <w:tc>
          <w:tcPr>
            <w:tcW w:w="9352" w:type="dxa"/>
            <w:shd w:val="clear" w:color="auto" w:fill="auto"/>
          </w:tcPr>
          <w:p w14:paraId="7AB77AE2" w14:textId="77777777" w:rsidR="00E143A9" w:rsidRPr="001907A6" w:rsidRDefault="00E143A9" w:rsidP="00F949CA">
            <w:pPr>
              <w:rPr>
                <w:b/>
                <w:bCs/>
                <w:lang w:val="en-US"/>
              </w:rPr>
            </w:pPr>
          </w:p>
          <w:p w14:paraId="44527A54" w14:textId="3E37B8C0" w:rsidR="004E66F3" w:rsidRPr="001907A6" w:rsidRDefault="004E66F3" w:rsidP="00F949CA">
            <w:pPr>
              <w:rPr>
                <w:b/>
                <w:bCs/>
                <w:lang w:val="en-US"/>
              </w:rPr>
            </w:pPr>
          </w:p>
        </w:tc>
      </w:tr>
      <w:tr w:rsidR="00F949CA" w:rsidRPr="001907A6" w14:paraId="1A828DE6" w14:textId="77777777" w:rsidTr="004E66F3">
        <w:tc>
          <w:tcPr>
            <w:tcW w:w="9352" w:type="dxa"/>
            <w:shd w:val="clear" w:color="auto" w:fill="DEEAF6" w:themeFill="accent5" w:themeFillTint="33"/>
          </w:tcPr>
          <w:p w14:paraId="17AFE9C1" w14:textId="77777777" w:rsidR="00E143A9" w:rsidRPr="001907A6" w:rsidRDefault="00F949CA" w:rsidP="00206ED1">
            <w:pPr>
              <w:rPr>
                <w:b/>
                <w:bCs/>
                <w:lang w:val="en-US"/>
              </w:rPr>
            </w:pPr>
            <w:r w:rsidRPr="001907A6">
              <w:rPr>
                <w:b/>
                <w:bCs/>
                <w:lang w:val="en-US"/>
              </w:rPr>
              <w:t xml:space="preserve">Lead/Inquiry IT Set Up </w:t>
            </w:r>
          </w:p>
          <w:p w14:paraId="403709DF" w14:textId="7741FBC7" w:rsidR="00F949CA" w:rsidRPr="001907A6" w:rsidRDefault="00F949CA" w:rsidP="004E66F3">
            <w:pPr>
              <w:rPr>
                <w:lang w:val="en-US"/>
              </w:rPr>
            </w:pPr>
            <w:r w:rsidRPr="001907A6">
              <w:rPr>
                <w:lang w:val="en-US"/>
              </w:rPr>
              <w:t xml:space="preserve">Provide your IT team the following details to place </w:t>
            </w:r>
            <w:r w:rsidR="00206ED1" w:rsidRPr="001907A6">
              <w:rPr>
                <w:lang w:val="en-US"/>
              </w:rPr>
              <w:t xml:space="preserve">SAP </w:t>
            </w:r>
            <w:r w:rsidRPr="001907A6">
              <w:rPr>
                <w:lang w:val="en-US"/>
              </w:rPr>
              <w:t xml:space="preserve">Concur on the safe sender list. Leads will be sent from </w:t>
            </w:r>
            <w:r w:rsidR="00206ED1" w:rsidRPr="001907A6">
              <w:rPr>
                <w:lang w:val="en-US"/>
              </w:rPr>
              <w:t>the</w:t>
            </w:r>
            <w:r w:rsidR="000217E5">
              <w:rPr>
                <w:lang w:val="en-US"/>
              </w:rPr>
              <w:t xml:space="preserve"> </w:t>
            </w:r>
            <w:proofErr w:type="spellStart"/>
            <w:r w:rsidR="000217E5">
              <w:rPr>
                <w:lang w:val="en-US"/>
              </w:rPr>
              <w:t>Marketo</w:t>
            </w:r>
            <w:proofErr w:type="spellEnd"/>
            <w:r w:rsidR="000217E5">
              <w:rPr>
                <w:lang w:val="en-US"/>
              </w:rPr>
              <w:t xml:space="preserve"> </w:t>
            </w:r>
            <w:r w:rsidRPr="001907A6">
              <w:rPr>
                <w:lang w:val="en-US"/>
              </w:rPr>
              <w:t>marketing automation tool</w:t>
            </w:r>
            <w:r w:rsidR="000217E5">
              <w:rPr>
                <w:lang w:val="en-US"/>
              </w:rPr>
              <w:t>.</w:t>
            </w:r>
          </w:p>
        </w:tc>
      </w:tr>
      <w:tr w:rsidR="004E66F3" w:rsidRPr="001907A6" w14:paraId="1F8E0768" w14:textId="77777777" w:rsidTr="004E66F3">
        <w:tc>
          <w:tcPr>
            <w:tcW w:w="9352" w:type="dxa"/>
            <w:shd w:val="clear" w:color="auto" w:fill="auto"/>
          </w:tcPr>
          <w:p w14:paraId="1A06F993" w14:textId="77777777" w:rsidR="004E66F3" w:rsidRPr="001907A6" w:rsidRDefault="004E66F3" w:rsidP="004E66F3">
            <w:pPr>
              <w:rPr>
                <w:lang w:val="en-US"/>
              </w:rPr>
            </w:pPr>
            <w:r w:rsidRPr="001907A6">
              <w:rPr>
                <w:lang w:val="en-US"/>
              </w:rPr>
              <w:t xml:space="preserve">To ensure receipt of all leads, provide your IT team the following details to </w:t>
            </w:r>
            <w:proofErr w:type="spellStart"/>
            <w:r w:rsidRPr="001907A6">
              <w:rPr>
                <w:lang w:val="en-US"/>
              </w:rPr>
              <w:t>allowlist</w:t>
            </w:r>
            <w:proofErr w:type="spellEnd"/>
            <w:r w:rsidRPr="001907A6">
              <w:rPr>
                <w:lang w:val="en-US"/>
              </w:rPr>
              <w:t xml:space="preserve"> the Concur IP address and place SAP Concur on the safe sender list.  </w:t>
            </w:r>
          </w:p>
          <w:p w14:paraId="18A14C81" w14:textId="3C08D5DC" w:rsidR="004E66F3" w:rsidRPr="001907A6" w:rsidRDefault="004E66F3" w:rsidP="004E66F3">
            <w:pPr>
              <w:numPr>
                <w:ilvl w:val="0"/>
                <w:numId w:val="25"/>
              </w:numPr>
              <w:rPr>
                <w:lang w:val="en-US"/>
              </w:rPr>
            </w:pPr>
            <w:r w:rsidRPr="001907A6">
              <w:rPr>
                <w:lang w:val="en-US"/>
              </w:rPr>
              <w:t xml:space="preserve">Email From Address: </w:t>
            </w:r>
            <w:hyperlink r:id="rId17" w:history="1">
              <w:r w:rsidR="0038374D" w:rsidRPr="001907A6">
                <w:rPr>
                  <w:rStyle w:val="Hyperlink"/>
                  <w:lang w:val="en-US"/>
                </w:rPr>
                <w:t>concur@​info.​sap.​com</w:t>
              </w:r>
            </w:hyperlink>
            <w:r w:rsidR="0038374D" w:rsidRPr="001907A6">
              <w:rPr>
                <w:lang w:val="en-US"/>
              </w:rPr>
              <w:t xml:space="preserve"> </w:t>
            </w:r>
          </w:p>
          <w:p w14:paraId="7F00AB01" w14:textId="77777777" w:rsidR="004E66F3" w:rsidRPr="001907A6" w:rsidRDefault="004E66F3" w:rsidP="004E66F3">
            <w:pPr>
              <w:numPr>
                <w:ilvl w:val="0"/>
                <w:numId w:val="25"/>
              </w:numPr>
              <w:rPr>
                <w:lang w:val="en-US"/>
              </w:rPr>
            </w:pPr>
            <w:r w:rsidRPr="001907A6">
              <w:rPr>
                <w:lang w:val="en-US"/>
              </w:rPr>
              <w:t>From Sender: Concur App Center Referral</w:t>
            </w:r>
          </w:p>
          <w:p w14:paraId="32A5073B" w14:textId="77777777" w:rsidR="004E66F3" w:rsidRPr="001907A6" w:rsidRDefault="004E66F3" w:rsidP="004E66F3">
            <w:pPr>
              <w:numPr>
                <w:ilvl w:val="0"/>
                <w:numId w:val="25"/>
              </w:numPr>
              <w:rPr>
                <w:lang w:val="en-US"/>
              </w:rPr>
            </w:pPr>
            <w:r w:rsidRPr="001907A6">
              <w:rPr>
                <w:lang w:val="en-US"/>
              </w:rPr>
              <w:t xml:space="preserve">Subject: </w:t>
            </w:r>
            <w:proofErr w:type="spellStart"/>
            <w:r w:rsidRPr="001907A6">
              <w:rPr>
                <w:lang w:val="en-US"/>
              </w:rPr>
              <w:t>AppCenter</w:t>
            </w:r>
            <w:proofErr w:type="spellEnd"/>
            <w:r w:rsidRPr="001907A6">
              <w:rPr>
                <w:lang w:val="en-US"/>
              </w:rPr>
              <w:t xml:space="preserve"> Inquiry Submission</w:t>
            </w:r>
          </w:p>
          <w:p w14:paraId="1E2DF346" w14:textId="4D312D10" w:rsidR="004E66F3" w:rsidRPr="001907A6" w:rsidRDefault="004E66F3" w:rsidP="004E66F3">
            <w:pPr>
              <w:numPr>
                <w:ilvl w:val="0"/>
                <w:numId w:val="25"/>
              </w:numPr>
              <w:rPr>
                <w:lang w:val="en-US"/>
              </w:rPr>
            </w:pPr>
            <w:r w:rsidRPr="001907A6">
              <w:rPr>
                <w:lang w:val="en-US"/>
              </w:rPr>
              <w:t xml:space="preserve">Domain: </w:t>
            </w:r>
            <w:r w:rsidR="0038374D" w:rsidRPr="001907A6">
              <w:rPr>
                <w:lang w:val="en-US"/>
              </w:rPr>
              <w:t>info.</w:t>
            </w:r>
            <w:r w:rsidRPr="001907A6">
              <w:rPr>
                <w:lang w:val="en-US"/>
              </w:rPr>
              <w:t>sap.com</w:t>
            </w:r>
            <w:proofErr w:type="gramStart"/>
            <w:r w:rsidR="0038374D" w:rsidRPr="001907A6">
              <w:rPr>
                <w:lang w:val="en-US"/>
              </w:rPr>
              <w:t>, .</w:t>
            </w:r>
            <w:proofErr w:type="gramEnd"/>
            <w:r w:rsidR="0038374D" w:rsidRPr="001907A6">
              <w:rPr>
                <w:lang w:val="en-US"/>
              </w:rPr>
              <w:t>sap.com</w:t>
            </w:r>
          </w:p>
          <w:p w14:paraId="78D50782" w14:textId="730B93B1" w:rsidR="006D7B8F" w:rsidRPr="001907A6" w:rsidRDefault="006D7B8F" w:rsidP="006D7B8F">
            <w:pPr>
              <w:rPr>
                <w:lang w:val="en-US"/>
              </w:rPr>
            </w:pPr>
          </w:p>
        </w:tc>
      </w:tr>
      <w:tr w:rsidR="00F949CA" w:rsidRPr="001907A6" w14:paraId="5F3327CE" w14:textId="77777777" w:rsidTr="004E66F3">
        <w:trPr>
          <w:trHeight w:val="197"/>
        </w:trPr>
        <w:tc>
          <w:tcPr>
            <w:tcW w:w="9352" w:type="dxa"/>
            <w:shd w:val="clear" w:color="auto" w:fill="DEEAF6" w:themeFill="accent5" w:themeFillTint="33"/>
          </w:tcPr>
          <w:p w14:paraId="64991122" w14:textId="4B0CA1A5" w:rsidR="00F949CA" w:rsidRPr="001907A6" w:rsidRDefault="00F949CA" w:rsidP="00F949CA">
            <w:pPr>
              <w:rPr>
                <w:b/>
                <w:bCs/>
                <w:lang w:val="en-US"/>
              </w:rPr>
            </w:pPr>
            <w:r w:rsidRPr="001907A6">
              <w:rPr>
                <w:b/>
                <w:bCs/>
                <w:lang w:val="en-US"/>
              </w:rPr>
              <w:t>Partner Name</w:t>
            </w:r>
          </w:p>
        </w:tc>
      </w:tr>
      <w:tr w:rsidR="004E66F3" w:rsidRPr="001907A6" w14:paraId="5D73EB66" w14:textId="77777777" w:rsidTr="004E66F3">
        <w:trPr>
          <w:trHeight w:val="494"/>
        </w:trPr>
        <w:tc>
          <w:tcPr>
            <w:tcW w:w="9352" w:type="dxa"/>
            <w:shd w:val="clear" w:color="auto" w:fill="auto"/>
          </w:tcPr>
          <w:p w14:paraId="4404CCC4" w14:textId="77777777" w:rsidR="004E66F3" w:rsidRPr="001907A6" w:rsidRDefault="004E66F3" w:rsidP="00F949CA">
            <w:pPr>
              <w:rPr>
                <w:b/>
                <w:bCs/>
                <w:lang w:val="en-US"/>
              </w:rPr>
            </w:pPr>
          </w:p>
          <w:p w14:paraId="79E4E6B7" w14:textId="62B7E624" w:rsidR="004E66F3" w:rsidRPr="001907A6" w:rsidRDefault="004E66F3" w:rsidP="00F949CA">
            <w:pPr>
              <w:rPr>
                <w:b/>
                <w:bCs/>
                <w:lang w:val="en-US"/>
              </w:rPr>
            </w:pPr>
          </w:p>
        </w:tc>
      </w:tr>
      <w:tr w:rsidR="00F949CA" w:rsidRPr="001907A6" w14:paraId="7B7E3C22" w14:textId="77777777" w:rsidTr="004E66F3">
        <w:trPr>
          <w:trHeight w:val="494"/>
        </w:trPr>
        <w:tc>
          <w:tcPr>
            <w:tcW w:w="9352" w:type="dxa"/>
            <w:shd w:val="clear" w:color="auto" w:fill="DEEAF6" w:themeFill="accent5" w:themeFillTint="33"/>
          </w:tcPr>
          <w:p w14:paraId="2FEE4439" w14:textId="77777777" w:rsidR="004E66F3" w:rsidRPr="001907A6" w:rsidRDefault="00F949CA" w:rsidP="00F949CA">
            <w:pPr>
              <w:rPr>
                <w:b/>
                <w:bCs/>
                <w:lang w:val="en-US"/>
              </w:rPr>
            </w:pPr>
            <w:r w:rsidRPr="001907A6">
              <w:rPr>
                <w:b/>
                <w:bCs/>
                <w:lang w:val="en-US"/>
              </w:rPr>
              <w:t xml:space="preserve">Partner Support URL </w:t>
            </w:r>
            <w:r w:rsidR="00206ED1" w:rsidRPr="001907A6">
              <w:rPr>
                <w:b/>
                <w:bCs/>
                <w:lang w:val="en-US"/>
              </w:rPr>
              <w:t xml:space="preserve">or Email </w:t>
            </w:r>
          </w:p>
          <w:p w14:paraId="1F3626E1" w14:textId="48C42E4D" w:rsidR="00206ED1" w:rsidRPr="001907A6" w:rsidRDefault="00206ED1" w:rsidP="00F949CA">
            <w:pPr>
              <w:rPr>
                <w:lang w:val="en-US"/>
              </w:rPr>
            </w:pPr>
            <w:r w:rsidRPr="001907A6">
              <w:rPr>
                <w:lang w:val="en-US"/>
              </w:rPr>
              <w:t>A support email or p</w:t>
            </w:r>
            <w:r w:rsidR="00F949CA" w:rsidRPr="001907A6">
              <w:rPr>
                <w:lang w:val="en-US"/>
              </w:rPr>
              <w:t>artner</w:t>
            </w:r>
            <w:r w:rsidRPr="001907A6">
              <w:rPr>
                <w:lang w:val="en-US"/>
              </w:rPr>
              <w:t>-</w:t>
            </w:r>
            <w:r w:rsidR="00F949CA" w:rsidRPr="001907A6">
              <w:rPr>
                <w:lang w:val="en-US"/>
              </w:rPr>
              <w:t>hosted page that has all your contact information for product support.</w:t>
            </w:r>
          </w:p>
        </w:tc>
      </w:tr>
      <w:tr w:rsidR="004E66F3" w:rsidRPr="001907A6" w14:paraId="3985F294" w14:textId="77777777" w:rsidTr="004E66F3">
        <w:trPr>
          <w:trHeight w:val="530"/>
        </w:trPr>
        <w:tc>
          <w:tcPr>
            <w:tcW w:w="9352" w:type="dxa"/>
            <w:shd w:val="clear" w:color="auto" w:fill="auto"/>
          </w:tcPr>
          <w:p w14:paraId="2E64F3D8" w14:textId="77777777" w:rsidR="004E66F3" w:rsidRPr="001907A6" w:rsidRDefault="004E66F3" w:rsidP="00F949CA">
            <w:pPr>
              <w:rPr>
                <w:b/>
                <w:bCs/>
                <w:lang w:val="en-US"/>
              </w:rPr>
            </w:pPr>
          </w:p>
          <w:p w14:paraId="2E276CCE" w14:textId="4C7B39CB" w:rsidR="004E66F3" w:rsidRPr="001907A6" w:rsidRDefault="004E66F3" w:rsidP="00F949CA">
            <w:pPr>
              <w:rPr>
                <w:b/>
                <w:bCs/>
                <w:lang w:val="en-US"/>
              </w:rPr>
            </w:pPr>
          </w:p>
        </w:tc>
      </w:tr>
      <w:tr w:rsidR="00F43557" w:rsidRPr="001907A6" w14:paraId="04F5F845" w14:textId="77777777" w:rsidTr="004E66F3">
        <w:tc>
          <w:tcPr>
            <w:tcW w:w="9352" w:type="dxa"/>
            <w:shd w:val="clear" w:color="auto" w:fill="DEEAF6" w:themeFill="accent5" w:themeFillTint="33"/>
          </w:tcPr>
          <w:p w14:paraId="5789A4FF" w14:textId="77777777" w:rsidR="00F43557" w:rsidRPr="001907A6" w:rsidRDefault="00F43557" w:rsidP="00F43557">
            <w:pPr>
              <w:rPr>
                <w:b/>
                <w:bCs/>
                <w:lang w:val="en-US"/>
              </w:rPr>
            </w:pPr>
            <w:r w:rsidRPr="001907A6">
              <w:rPr>
                <w:b/>
                <w:bCs/>
                <w:lang w:val="en-US"/>
              </w:rPr>
              <w:t xml:space="preserve">Partner Privacy Policy URL </w:t>
            </w:r>
          </w:p>
          <w:p w14:paraId="6721563B" w14:textId="568BA779" w:rsidR="00F43557" w:rsidRPr="001907A6" w:rsidRDefault="00F43557" w:rsidP="00F43557">
            <w:pPr>
              <w:rPr>
                <w:b/>
                <w:bCs/>
                <w:lang w:val="en-US"/>
              </w:rPr>
            </w:pPr>
            <w:r w:rsidRPr="001907A6">
              <w:rPr>
                <w:lang w:val="en-US"/>
              </w:rPr>
              <w:t>Provide a link to the privacy policy page on your website.</w:t>
            </w:r>
          </w:p>
        </w:tc>
      </w:tr>
      <w:tr w:rsidR="00F43557" w:rsidRPr="001907A6" w14:paraId="6BE14A17" w14:textId="77777777" w:rsidTr="00F43557">
        <w:tc>
          <w:tcPr>
            <w:tcW w:w="9352" w:type="dxa"/>
            <w:shd w:val="clear" w:color="auto" w:fill="auto"/>
          </w:tcPr>
          <w:p w14:paraId="1E534649" w14:textId="77777777" w:rsidR="00F43557" w:rsidRPr="001907A6" w:rsidRDefault="00F43557" w:rsidP="00F43557">
            <w:pPr>
              <w:rPr>
                <w:b/>
                <w:bCs/>
                <w:lang w:val="en-US"/>
              </w:rPr>
            </w:pPr>
          </w:p>
          <w:p w14:paraId="35ED4E4A" w14:textId="3CE4530F" w:rsidR="00F43557" w:rsidRPr="001907A6" w:rsidRDefault="00F43557" w:rsidP="00F43557">
            <w:pPr>
              <w:rPr>
                <w:b/>
                <w:bCs/>
                <w:lang w:val="en-US"/>
              </w:rPr>
            </w:pPr>
          </w:p>
        </w:tc>
      </w:tr>
      <w:tr w:rsidR="00F949CA" w:rsidRPr="001907A6" w14:paraId="168D5EE2" w14:textId="77777777" w:rsidTr="004E66F3">
        <w:tc>
          <w:tcPr>
            <w:tcW w:w="9352" w:type="dxa"/>
            <w:shd w:val="clear" w:color="auto" w:fill="DEEAF6" w:themeFill="accent5" w:themeFillTint="33"/>
          </w:tcPr>
          <w:p w14:paraId="4C53459F" w14:textId="77777777" w:rsidR="004E66F3" w:rsidRPr="001907A6" w:rsidRDefault="00F949CA" w:rsidP="00F949CA">
            <w:pPr>
              <w:rPr>
                <w:b/>
                <w:bCs/>
                <w:lang w:val="en-US"/>
              </w:rPr>
            </w:pPr>
            <w:r w:rsidRPr="001907A6">
              <w:rPr>
                <w:b/>
                <w:bCs/>
                <w:lang w:val="en-US"/>
              </w:rPr>
              <w:t xml:space="preserve">Partner Terms and Conditions URL </w:t>
            </w:r>
          </w:p>
          <w:p w14:paraId="194F6975" w14:textId="31A2CF03" w:rsidR="00206ED1" w:rsidRPr="001907A6" w:rsidRDefault="00F949CA" w:rsidP="00F949CA">
            <w:pPr>
              <w:rPr>
                <w:lang w:val="en-US"/>
              </w:rPr>
            </w:pPr>
            <w:r w:rsidRPr="001907A6">
              <w:rPr>
                <w:lang w:val="en-US"/>
              </w:rPr>
              <w:lastRenderedPageBreak/>
              <w:t>Provide a link to the Terms and Conditions page on your website</w:t>
            </w:r>
          </w:p>
        </w:tc>
      </w:tr>
      <w:tr w:rsidR="004E66F3" w:rsidRPr="001907A6" w14:paraId="2BC0371F" w14:textId="77777777" w:rsidTr="002F5AEB">
        <w:tc>
          <w:tcPr>
            <w:tcW w:w="9352" w:type="dxa"/>
            <w:shd w:val="clear" w:color="auto" w:fill="auto"/>
          </w:tcPr>
          <w:p w14:paraId="70BE46CF" w14:textId="77777777" w:rsidR="004E66F3" w:rsidRPr="001907A6" w:rsidRDefault="004E66F3" w:rsidP="00F949CA">
            <w:pPr>
              <w:rPr>
                <w:b/>
                <w:bCs/>
                <w:lang w:val="en-US"/>
              </w:rPr>
            </w:pPr>
          </w:p>
          <w:p w14:paraId="10F540B6" w14:textId="13B3B89E" w:rsidR="004E66F3" w:rsidRPr="001907A6" w:rsidRDefault="004E66F3" w:rsidP="00F949CA">
            <w:pPr>
              <w:rPr>
                <w:b/>
                <w:bCs/>
                <w:lang w:val="en-US"/>
              </w:rPr>
            </w:pPr>
          </w:p>
        </w:tc>
      </w:tr>
      <w:tr w:rsidR="00F949CA" w:rsidRPr="001907A6" w14:paraId="58E267F0" w14:textId="77777777" w:rsidTr="004E66F3">
        <w:tc>
          <w:tcPr>
            <w:tcW w:w="9352" w:type="dxa"/>
            <w:shd w:val="clear" w:color="auto" w:fill="DEEAF6" w:themeFill="accent5" w:themeFillTint="33"/>
          </w:tcPr>
          <w:p w14:paraId="361312B9" w14:textId="0E667E45" w:rsidR="004E66F3" w:rsidRPr="001907A6" w:rsidRDefault="00F949CA" w:rsidP="00F949CA">
            <w:pPr>
              <w:rPr>
                <w:b/>
                <w:bCs/>
                <w:lang w:val="en-US"/>
              </w:rPr>
            </w:pPr>
            <w:r w:rsidRPr="001907A6">
              <w:rPr>
                <w:b/>
                <w:bCs/>
                <w:lang w:val="en-US"/>
              </w:rPr>
              <w:t>Connect</w:t>
            </w:r>
            <w:r w:rsidR="004E66F3" w:rsidRPr="001907A6">
              <w:rPr>
                <w:b/>
                <w:bCs/>
                <w:lang w:val="en-US"/>
              </w:rPr>
              <w:t xml:space="preserve"> Landing Page</w:t>
            </w:r>
            <w:r w:rsidRPr="001907A6">
              <w:rPr>
                <w:b/>
                <w:bCs/>
                <w:lang w:val="en-US"/>
              </w:rPr>
              <w:t xml:space="preserve"> URL </w:t>
            </w:r>
          </w:p>
          <w:p w14:paraId="4F3FAD26" w14:textId="63515190" w:rsidR="00F949CA" w:rsidRPr="001907A6" w:rsidRDefault="00F949CA" w:rsidP="00F949CA">
            <w:pPr>
              <w:rPr>
                <w:lang w:val="en-US"/>
              </w:rPr>
            </w:pPr>
            <w:r w:rsidRPr="001907A6">
              <w:rPr>
                <w:lang w:val="en-US"/>
              </w:rPr>
              <w:t xml:space="preserve">URL provided must include sign in/up or </w:t>
            </w:r>
            <w:proofErr w:type="gramStart"/>
            <w:r w:rsidRPr="001907A6">
              <w:rPr>
                <w:lang w:val="en-US"/>
              </w:rPr>
              <w:t>sign up</w:t>
            </w:r>
            <w:proofErr w:type="gramEnd"/>
            <w:r w:rsidRPr="001907A6">
              <w:rPr>
                <w:lang w:val="en-US"/>
              </w:rPr>
              <w:t xml:space="preserve"> flows, URL must be in production and certified prior to the app launch date.</w:t>
            </w:r>
            <w:r w:rsidR="004E66F3" w:rsidRPr="001907A6">
              <w:rPr>
                <w:lang w:val="en-US"/>
              </w:rPr>
              <w:t xml:space="preserve"> Be sure to review and follow the UX Guidelines (</w:t>
            </w:r>
            <w:hyperlink r:id="rId18" w:anchor="guideline-checklist-landing-page" w:history="1">
              <w:r w:rsidR="004E66F3" w:rsidRPr="001907A6">
                <w:rPr>
                  <w:rStyle w:val="Hyperlink"/>
                  <w:lang w:val="en-US"/>
                </w:rPr>
                <w:t>Enterprise</w:t>
              </w:r>
            </w:hyperlink>
            <w:r w:rsidR="004E66F3" w:rsidRPr="001907A6">
              <w:rPr>
                <w:lang w:val="en-US"/>
              </w:rPr>
              <w:t xml:space="preserve"> / </w:t>
            </w:r>
            <w:hyperlink r:id="rId19" w:anchor="guideline-checklist-landing-page" w:history="1">
              <w:r w:rsidR="004E66F3" w:rsidRPr="001907A6">
                <w:rPr>
                  <w:rStyle w:val="Hyperlink"/>
                  <w:lang w:val="en-US"/>
                </w:rPr>
                <w:t>User Connection</w:t>
              </w:r>
            </w:hyperlink>
            <w:r w:rsidR="004E66F3" w:rsidRPr="001907A6">
              <w:rPr>
                <w:lang w:val="en-US"/>
              </w:rPr>
              <w:t>).</w:t>
            </w:r>
          </w:p>
        </w:tc>
      </w:tr>
      <w:tr w:rsidR="004E66F3" w:rsidRPr="001907A6" w14:paraId="68DECFD1" w14:textId="77777777" w:rsidTr="002F5AEB">
        <w:tc>
          <w:tcPr>
            <w:tcW w:w="9352" w:type="dxa"/>
            <w:shd w:val="clear" w:color="auto" w:fill="auto"/>
          </w:tcPr>
          <w:p w14:paraId="53690830" w14:textId="77777777" w:rsidR="004E66F3" w:rsidRPr="001907A6" w:rsidRDefault="004E66F3" w:rsidP="00F949CA">
            <w:pPr>
              <w:rPr>
                <w:b/>
                <w:bCs/>
                <w:lang w:val="en-US"/>
              </w:rPr>
            </w:pPr>
          </w:p>
          <w:p w14:paraId="09039103" w14:textId="46D779D0" w:rsidR="004E66F3" w:rsidRPr="001907A6" w:rsidRDefault="004E66F3" w:rsidP="00F949CA">
            <w:pPr>
              <w:rPr>
                <w:b/>
                <w:bCs/>
                <w:lang w:val="en-US"/>
              </w:rPr>
            </w:pPr>
          </w:p>
        </w:tc>
      </w:tr>
      <w:tr w:rsidR="00F949CA" w:rsidRPr="001907A6" w14:paraId="4A6BEC24" w14:textId="77777777" w:rsidTr="004E66F3">
        <w:tc>
          <w:tcPr>
            <w:tcW w:w="9352" w:type="dxa"/>
            <w:shd w:val="clear" w:color="auto" w:fill="DEEAF6" w:themeFill="accent5" w:themeFillTint="33"/>
          </w:tcPr>
          <w:p w14:paraId="61C5D9A0" w14:textId="77777777" w:rsidR="004E66F3" w:rsidRPr="001907A6" w:rsidRDefault="00F949CA" w:rsidP="00F949CA">
            <w:pPr>
              <w:rPr>
                <w:b/>
                <w:bCs/>
                <w:lang w:val="en-US"/>
              </w:rPr>
            </w:pPr>
            <w:r w:rsidRPr="001907A6">
              <w:rPr>
                <w:b/>
                <w:bCs/>
                <w:lang w:val="en-US"/>
              </w:rPr>
              <w:t xml:space="preserve">Connection Workflow </w:t>
            </w:r>
          </w:p>
          <w:p w14:paraId="3256E3BF" w14:textId="7CE27A7D" w:rsidR="002F5AEB" w:rsidRPr="001907A6" w:rsidRDefault="00F949CA" w:rsidP="00F949CA">
            <w:pPr>
              <w:rPr>
                <w:lang w:val="en-US"/>
              </w:rPr>
            </w:pPr>
            <w:r w:rsidRPr="001907A6">
              <w:rPr>
                <w:lang w:val="en-US"/>
              </w:rPr>
              <w:t>One Time Password Flow unless otherwise specified</w:t>
            </w:r>
            <w:r w:rsidR="004E66F3" w:rsidRPr="001907A6">
              <w:rPr>
                <w:lang w:val="en-US"/>
              </w:rPr>
              <w:t>.</w:t>
            </w:r>
          </w:p>
        </w:tc>
      </w:tr>
      <w:tr w:rsidR="004E66F3" w:rsidRPr="001907A6" w14:paraId="4EF54C26" w14:textId="77777777" w:rsidTr="002F5AEB">
        <w:tc>
          <w:tcPr>
            <w:tcW w:w="9352" w:type="dxa"/>
            <w:shd w:val="clear" w:color="auto" w:fill="auto"/>
          </w:tcPr>
          <w:p w14:paraId="748783D0" w14:textId="77777777" w:rsidR="004E66F3" w:rsidRPr="001907A6" w:rsidRDefault="004E66F3" w:rsidP="00F949CA">
            <w:pPr>
              <w:rPr>
                <w:b/>
                <w:bCs/>
                <w:lang w:val="en-US"/>
              </w:rPr>
            </w:pPr>
          </w:p>
          <w:p w14:paraId="4683F25A" w14:textId="178215B5" w:rsidR="004E66F3" w:rsidRPr="001907A6" w:rsidRDefault="004E66F3" w:rsidP="00F949CA">
            <w:pPr>
              <w:rPr>
                <w:b/>
                <w:bCs/>
                <w:lang w:val="en-US"/>
              </w:rPr>
            </w:pPr>
          </w:p>
        </w:tc>
      </w:tr>
      <w:tr w:rsidR="00F949CA" w:rsidRPr="001907A6" w14:paraId="4BE35667" w14:textId="77777777" w:rsidTr="004E66F3">
        <w:tc>
          <w:tcPr>
            <w:tcW w:w="9352" w:type="dxa"/>
            <w:shd w:val="clear" w:color="auto" w:fill="DEEAF6" w:themeFill="accent5" w:themeFillTint="33"/>
          </w:tcPr>
          <w:p w14:paraId="317F84BA" w14:textId="77777777" w:rsidR="004E66F3" w:rsidRPr="001907A6" w:rsidRDefault="00F949CA" w:rsidP="00F949CA">
            <w:pPr>
              <w:rPr>
                <w:b/>
                <w:bCs/>
                <w:lang w:val="en-US"/>
              </w:rPr>
            </w:pPr>
            <w:r w:rsidRPr="001907A6">
              <w:rPr>
                <w:b/>
                <w:bCs/>
                <w:lang w:val="en-US"/>
              </w:rPr>
              <w:t xml:space="preserve">Mobile App Center </w:t>
            </w:r>
          </w:p>
          <w:p w14:paraId="727349CE" w14:textId="72D2E5A1" w:rsidR="002F5AEB" w:rsidRPr="001907A6" w:rsidRDefault="004E66F3" w:rsidP="004E66F3">
            <w:pPr>
              <w:rPr>
                <w:lang w:val="en-US"/>
              </w:rPr>
            </w:pPr>
            <w:r w:rsidRPr="001907A6">
              <w:rPr>
                <w:lang w:val="en-US"/>
              </w:rPr>
              <w:t xml:space="preserve">Submit these details and accompanying images (see image section) </w:t>
            </w:r>
            <w:proofErr w:type="gramStart"/>
            <w:r w:rsidRPr="001907A6">
              <w:rPr>
                <w:lang w:val="en-US"/>
              </w:rPr>
              <w:t>in order to</w:t>
            </w:r>
            <w:proofErr w:type="gramEnd"/>
            <w:r w:rsidRPr="001907A6">
              <w:rPr>
                <w:lang w:val="en-US"/>
              </w:rPr>
              <w:t xml:space="preserve"> be listed in the “Connect to Apps” section of Concur Mobile. </w:t>
            </w:r>
            <w:r w:rsidR="00F949CA" w:rsidRPr="001907A6">
              <w:rPr>
                <w:lang w:val="en-US"/>
              </w:rPr>
              <w:t xml:space="preserve">Currently only for </w:t>
            </w:r>
            <w:r w:rsidRPr="001907A6">
              <w:rPr>
                <w:lang w:val="en-US"/>
              </w:rPr>
              <w:t>U</w:t>
            </w:r>
            <w:r w:rsidR="00F949CA" w:rsidRPr="001907A6">
              <w:rPr>
                <w:lang w:val="en-US"/>
              </w:rPr>
              <w:t xml:space="preserve">ser </w:t>
            </w:r>
            <w:r w:rsidRPr="001907A6">
              <w:rPr>
                <w:lang w:val="en-US"/>
              </w:rPr>
              <w:t>C</w:t>
            </w:r>
            <w:r w:rsidR="00F949CA" w:rsidRPr="001907A6">
              <w:rPr>
                <w:lang w:val="en-US"/>
              </w:rPr>
              <w:t>onnection apps/Apps for Me</w:t>
            </w:r>
            <w:r w:rsidRPr="001907A6">
              <w:rPr>
                <w:lang w:val="en-US"/>
              </w:rPr>
              <w:t xml:space="preserve">. </w:t>
            </w:r>
          </w:p>
        </w:tc>
      </w:tr>
      <w:tr w:rsidR="004E66F3" w:rsidRPr="001907A6" w14:paraId="07C39A38" w14:textId="77777777" w:rsidTr="002F5AEB">
        <w:tc>
          <w:tcPr>
            <w:tcW w:w="9352" w:type="dxa"/>
            <w:shd w:val="clear" w:color="auto" w:fill="auto"/>
          </w:tcPr>
          <w:p w14:paraId="6B43C560" w14:textId="77777777" w:rsidR="004E66F3" w:rsidRPr="001907A6" w:rsidRDefault="004E66F3" w:rsidP="004E66F3">
            <w:pPr>
              <w:numPr>
                <w:ilvl w:val="0"/>
                <w:numId w:val="23"/>
              </w:numPr>
              <w:rPr>
                <w:b/>
                <w:bCs/>
                <w:lang w:val="en-US"/>
              </w:rPr>
            </w:pPr>
            <w:r w:rsidRPr="001907A6">
              <w:rPr>
                <w:b/>
                <w:bCs/>
                <w:lang w:val="en-US"/>
              </w:rPr>
              <w:t>iOS App Store URL:</w:t>
            </w:r>
            <w:r w:rsidRPr="001907A6">
              <w:rPr>
                <w:lang w:val="en-US"/>
              </w:rPr>
              <w:t xml:space="preserve"> (URL that takes user to the mobile page to begin the connection process. Example: https://www.partnerapp.com/concur/redirect)</w:t>
            </w:r>
          </w:p>
          <w:p w14:paraId="27CF1D7D" w14:textId="77777777" w:rsidR="00414699" w:rsidRPr="001907A6" w:rsidRDefault="004E66F3" w:rsidP="00414699">
            <w:pPr>
              <w:numPr>
                <w:ilvl w:val="0"/>
                <w:numId w:val="23"/>
              </w:numPr>
              <w:rPr>
                <w:lang w:val="en-US"/>
              </w:rPr>
            </w:pPr>
            <w:r w:rsidRPr="001907A6">
              <w:rPr>
                <w:b/>
                <w:bCs/>
                <w:lang w:val="en-US"/>
              </w:rPr>
              <w:t xml:space="preserve">Android Package ID and App Launch URL and Parameters: </w:t>
            </w:r>
            <w:r w:rsidRPr="001907A6">
              <w:rPr>
                <w:lang w:val="en-US"/>
              </w:rPr>
              <w:t xml:space="preserve">(URL that opens the app once installed on the user's mobile device. Example: </w:t>
            </w:r>
            <w:proofErr w:type="spellStart"/>
            <w:proofErr w:type="gramStart"/>
            <w:r w:rsidRPr="001907A6">
              <w:rPr>
                <w:lang w:val="en-US"/>
              </w:rPr>
              <w:t>me.partnername</w:t>
            </w:r>
            <w:proofErr w:type="gramEnd"/>
            <w:r w:rsidRPr="001907A6">
              <w:rPr>
                <w:lang w:val="en-US"/>
              </w:rPr>
              <w:t>.android</w:t>
            </w:r>
            <w:proofErr w:type="spellEnd"/>
            <w:r w:rsidRPr="001907A6">
              <w:rPr>
                <w:lang w:val="en-US"/>
              </w:rPr>
              <w:t>)</w:t>
            </w:r>
          </w:p>
          <w:p w14:paraId="55D77CE3" w14:textId="43BF954A" w:rsidR="004E66F3" w:rsidRPr="001907A6" w:rsidRDefault="004E66F3" w:rsidP="00414699">
            <w:pPr>
              <w:numPr>
                <w:ilvl w:val="0"/>
                <w:numId w:val="23"/>
              </w:numPr>
              <w:rPr>
                <w:lang w:val="en-US"/>
              </w:rPr>
            </w:pPr>
            <w:r w:rsidRPr="001907A6">
              <w:rPr>
                <w:b/>
                <w:bCs/>
                <w:lang w:val="en-US"/>
              </w:rPr>
              <w:t>Any additional parameters for either mobile platform.</w:t>
            </w:r>
          </w:p>
          <w:p w14:paraId="5073DBC9" w14:textId="764F28A7" w:rsidR="006D7B8F" w:rsidRPr="001907A6" w:rsidRDefault="006D7B8F" w:rsidP="006D7B8F">
            <w:pPr>
              <w:rPr>
                <w:b/>
                <w:bCs/>
                <w:lang w:val="en-US"/>
              </w:rPr>
            </w:pPr>
          </w:p>
        </w:tc>
      </w:tr>
      <w:tr w:rsidR="00F949CA" w:rsidRPr="001907A6" w14:paraId="556C33E8" w14:textId="77777777" w:rsidTr="004E66F3">
        <w:tc>
          <w:tcPr>
            <w:tcW w:w="9352" w:type="dxa"/>
            <w:shd w:val="clear" w:color="auto" w:fill="DEEAF6" w:themeFill="accent5" w:themeFillTint="33"/>
          </w:tcPr>
          <w:p w14:paraId="3A6678BD" w14:textId="77777777" w:rsidR="004E66F3" w:rsidRPr="001907A6" w:rsidRDefault="00F949CA" w:rsidP="00F949CA">
            <w:pPr>
              <w:rPr>
                <w:b/>
                <w:bCs/>
                <w:lang w:val="en-US"/>
              </w:rPr>
            </w:pPr>
            <w:r w:rsidRPr="001907A6">
              <w:rPr>
                <w:b/>
                <w:bCs/>
                <w:lang w:val="en-US"/>
              </w:rPr>
              <w:t xml:space="preserve">Keywords </w:t>
            </w:r>
          </w:p>
          <w:p w14:paraId="7A0964C8" w14:textId="31A4CC8B" w:rsidR="002F5AEB" w:rsidRPr="001907A6" w:rsidRDefault="00F949CA" w:rsidP="00F949CA">
            <w:pPr>
              <w:rPr>
                <w:b/>
                <w:bCs/>
                <w:lang w:val="en-US"/>
              </w:rPr>
            </w:pPr>
            <w:r w:rsidRPr="001907A6">
              <w:rPr>
                <w:lang w:val="en-US"/>
              </w:rPr>
              <w:t>Used for key word search in the App Center</w:t>
            </w:r>
            <w:r w:rsidR="0008147F" w:rsidRPr="001907A6">
              <w:rPr>
                <w:lang w:val="en-US"/>
              </w:rPr>
              <w:t xml:space="preserve">. Include any common words that may be used to search for or find your listing. Please do not include competitors’ brand names. </w:t>
            </w:r>
          </w:p>
        </w:tc>
      </w:tr>
      <w:tr w:rsidR="004E66F3" w:rsidRPr="001907A6" w14:paraId="38444A1B" w14:textId="77777777" w:rsidTr="002F5AEB">
        <w:tc>
          <w:tcPr>
            <w:tcW w:w="9352" w:type="dxa"/>
            <w:shd w:val="clear" w:color="auto" w:fill="auto"/>
          </w:tcPr>
          <w:p w14:paraId="2B7FECB6" w14:textId="77777777" w:rsidR="004E66F3" w:rsidRPr="001907A6" w:rsidRDefault="004E66F3" w:rsidP="00F949CA">
            <w:pPr>
              <w:rPr>
                <w:b/>
                <w:bCs/>
                <w:lang w:val="en-US"/>
              </w:rPr>
            </w:pPr>
          </w:p>
          <w:p w14:paraId="2E2ABA92" w14:textId="1BDA9481" w:rsidR="004E66F3" w:rsidRPr="001907A6" w:rsidRDefault="004E66F3" w:rsidP="00F949CA">
            <w:pPr>
              <w:rPr>
                <w:b/>
                <w:bCs/>
                <w:lang w:val="en-US"/>
              </w:rPr>
            </w:pPr>
          </w:p>
        </w:tc>
      </w:tr>
      <w:tr w:rsidR="0008147F" w:rsidRPr="001907A6" w14:paraId="6BFA7FBB" w14:textId="77777777" w:rsidTr="0008147F">
        <w:tc>
          <w:tcPr>
            <w:tcW w:w="9352" w:type="dxa"/>
            <w:shd w:val="clear" w:color="auto" w:fill="DEEAF6" w:themeFill="accent5" w:themeFillTint="33"/>
          </w:tcPr>
          <w:p w14:paraId="0C58D9CB" w14:textId="77777777" w:rsidR="0008147F" w:rsidRPr="001907A6" w:rsidRDefault="0008147F" w:rsidP="0008147F">
            <w:pPr>
              <w:rPr>
                <w:b/>
                <w:bCs/>
                <w:lang w:val="en-US"/>
              </w:rPr>
            </w:pPr>
            <w:r w:rsidRPr="001907A6">
              <w:rPr>
                <w:b/>
                <w:bCs/>
                <w:lang w:val="en-US"/>
              </w:rPr>
              <w:t xml:space="preserve">App works with these SAP Concur offerings </w:t>
            </w:r>
          </w:p>
          <w:p w14:paraId="4C5B773F" w14:textId="3588CD1C" w:rsidR="0008147F" w:rsidRPr="001907A6" w:rsidRDefault="0008147F" w:rsidP="00F949CA">
            <w:pPr>
              <w:rPr>
                <w:b/>
                <w:bCs/>
                <w:lang w:val="en-US"/>
              </w:rPr>
            </w:pPr>
            <w:r w:rsidRPr="001907A6">
              <w:rPr>
                <w:lang w:val="en-US"/>
              </w:rPr>
              <w:t>Must highlight at least one.</w:t>
            </w:r>
          </w:p>
        </w:tc>
      </w:tr>
      <w:tr w:rsidR="00F949CA" w:rsidRPr="001907A6" w14:paraId="018C0CD7" w14:textId="77777777" w:rsidTr="002F5AEB">
        <w:tc>
          <w:tcPr>
            <w:tcW w:w="9352" w:type="dxa"/>
            <w:shd w:val="clear" w:color="auto" w:fill="auto"/>
          </w:tcPr>
          <w:p w14:paraId="29974C2C" w14:textId="77777777" w:rsidR="00F43557" w:rsidRPr="001907A6" w:rsidRDefault="00F43557" w:rsidP="00F43557">
            <w:pPr>
              <w:pStyle w:val="ListParagraph"/>
              <w:numPr>
                <w:ilvl w:val="0"/>
                <w:numId w:val="26"/>
              </w:numPr>
              <w:rPr>
                <w:lang w:val="en-US"/>
              </w:rPr>
            </w:pPr>
            <w:r w:rsidRPr="001907A6">
              <w:rPr>
                <w:lang w:val="en-US"/>
              </w:rPr>
              <w:t>Expense - Standard</w:t>
            </w:r>
          </w:p>
          <w:p w14:paraId="2C51F70C" w14:textId="77777777" w:rsidR="00F43557" w:rsidRPr="001907A6" w:rsidRDefault="00F43557" w:rsidP="00F43557">
            <w:pPr>
              <w:pStyle w:val="ListParagraph"/>
              <w:numPr>
                <w:ilvl w:val="0"/>
                <w:numId w:val="26"/>
              </w:numPr>
              <w:rPr>
                <w:lang w:val="en-US"/>
              </w:rPr>
            </w:pPr>
            <w:r w:rsidRPr="001907A6">
              <w:rPr>
                <w:lang w:val="en-US"/>
              </w:rPr>
              <w:t>Expense - Professional</w:t>
            </w:r>
          </w:p>
          <w:p w14:paraId="5F7F50A3" w14:textId="77777777" w:rsidR="00F43557" w:rsidRPr="001907A6" w:rsidRDefault="00F43557" w:rsidP="00F43557">
            <w:pPr>
              <w:pStyle w:val="ListParagraph"/>
              <w:numPr>
                <w:ilvl w:val="0"/>
                <w:numId w:val="26"/>
              </w:numPr>
              <w:rPr>
                <w:lang w:val="en-US"/>
              </w:rPr>
            </w:pPr>
            <w:r w:rsidRPr="001907A6">
              <w:rPr>
                <w:lang w:val="en-US"/>
              </w:rPr>
              <w:t>Invoice - Standard</w:t>
            </w:r>
          </w:p>
          <w:p w14:paraId="32456FC8" w14:textId="77777777" w:rsidR="00F43557" w:rsidRPr="001907A6" w:rsidRDefault="00F43557" w:rsidP="00F43557">
            <w:pPr>
              <w:pStyle w:val="ListParagraph"/>
              <w:numPr>
                <w:ilvl w:val="0"/>
                <w:numId w:val="26"/>
              </w:numPr>
              <w:rPr>
                <w:lang w:val="en-US"/>
              </w:rPr>
            </w:pPr>
            <w:r w:rsidRPr="001907A6">
              <w:rPr>
                <w:lang w:val="en-US"/>
              </w:rPr>
              <w:t>Invoice - Professional</w:t>
            </w:r>
          </w:p>
          <w:p w14:paraId="2CDE1B15" w14:textId="77777777" w:rsidR="00F43557" w:rsidRPr="001907A6" w:rsidRDefault="00F43557" w:rsidP="00F43557">
            <w:pPr>
              <w:pStyle w:val="ListParagraph"/>
              <w:numPr>
                <w:ilvl w:val="0"/>
                <w:numId w:val="26"/>
              </w:numPr>
              <w:rPr>
                <w:lang w:val="en-US"/>
              </w:rPr>
            </w:pPr>
            <w:r w:rsidRPr="001907A6">
              <w:rPr>
                <w:lang w:val="en-US"/>
              </w:rPr>
              <w:t>Travel - Standard</w:t>
            </w:r>
          </w:p>
          <w:p w14:paraId="5FC1BCC9" w14:textId="77777777" w:rsidR="00F43557" w:rsidRPr="001907A6" w:rsidRDefault="00F43557" w:rsidP="00F43557">
            <w:pPr>
              <w:pStyle w:val="ListParagraph"/>
              <w:numPr>
                <w:ilvl w:val="0"/>
                <w:numId w:val="26"/>
              </w:numPr>
              <w:rPr>
                <w:lang w:val="en-US"/>
              </w:rPr>
            </w:pPr>
            <w:r w:rsidRPr="001907A6">
              <w:rPr>
                <w:lang w:val="en-US"/>
              </w:rPr>
              <w:t>Travel - Professional</w:t>
            </w:r>
          </w:p>
          <w:p w14:paraId="267441CA" w14:textId="77777777" w:rsidR="00F43557" w:rsidRPr="001907A6" w:rsidRDefault="00F43557" w:rsidP="00F43557">
            <w:pPr>
              <w:pStyle w:val="ListParagraph"/>
              <w:numPr>
                <w:ilvl w:val="0"/>
                <w:numId w:val="26"/>
              </w:numPr>
              <w:rPr>
                <w:lang w:val="en-US"/>
              </w:rPr>
            </w:pPr>
            <w:r w:rsidRPr="001907A6">
              <w:rPr>
                <w:lang w:val="en-US"/>
              </w:rPr>
              <w:t>Travel Request – Professional</w:t>
            </w:r>
          </w:p>
          <w:p w14:paraId="58F31C28" w14:textId="550CA2E5" w:rsidR="00206ED1" w:rsidRPr="001907A6" w:rsidRDefault="00F43557" w:rsidP="00F43557">
            <w:pPr>
              <w:pStyle w:val="ListParagraph"/>
              <w:numPr>
                <w:ilvl w:val="0"/>
                <w:numId w:val="26"/>
              </w:numPr>
              <w:rPr>
                <w:b/>
                <w:bCs/>
                <w:lang w:val="en-US"/>
              </w:rPr>
            </w:pPr>
            <w:r w:rsidRPr="001907A6">
              <w:rPr>
                <w:lang w:val="en-US"/>
              </w:rPr>
              <w:t xml:space="preserve">Concur </w:t>
            </w:r>
            <w:proofErr w:type="spellStart"/>
            <w:r w:rsidRPr="001907A6">
              <w:rPr>
                <w:lang w:val="en-US"/>
              </w:rPr>
              <w:t>TripLink</w:t>
            </w:r>
            <w:proofErr w:type="spellEnd"/>
          </w:p>
        </w:tc>
      </w:tr>
      <w:tr w:rsidR="0008147F" w:rsidRPr="001907A6" w14:paraId="640F84E0" w14:textId="77777777" w:rsidTr="0008147F">
        <w:tc>
          <w:tcPr>
            <w:tcW w:w="9352" w:type="dxa"/>
            <w:shd w:val="clear" w:color="auto" w:fill="DEEAF6" w:themeFill="accent5" w:themeFillTint="33"/>
          </w:tcPr>
          <w:p w14:paraId="107C422E" w14:textId="77777777" w:rsidR="0008147F" w:rsidRPr="001907A6" w:rsidRDefault="0008147F" w:rsidP="00F949CA">
            <w:pPr>
              <w:rPr>
                <w:b/>
                <w:bCs/>
                <w:lang w:val="en-US"/>
              </w:rPr>
            </w:pPr>
            <w:r w:rsidRPr="001907A6">
              <w:rPr>
                <w:b/>
                <w:bCs/>
                <w:lang w:val="en-US"/>
              </w:rPr>
              <w:t xml:space="preserve">Listing Category: </w:t>
            </w:r>
          </w:p>
          <w:p w14:paraId="4071AD3B" w14:textId="5A1A0605" w:rsidR="0008147F" w:rsidRPr="001907A6" w:rsidRDefault="0008147F" w:rsidP="00F949CA">
            <w:pPr>
              <w:rPr>
                <w:lang w:val="en-US"/>
              </w:rPr>
            </w:pPr>
            <w:r w:rsidRPr="001907A6">
              <w:rPr>
                <w:lang w:val="en-US"/>
              </w:rPr>
              <w:t xml:space="preserve">Highlight </w:t>
            </w:r>
            <w:r w:rsidR="00F43557" w:rsidRPr="001907A6">
              <w:rPr>
                <w:lang w:val="en-US"/>
              </w:rPr>
              <w:t>your integration’s f</w:t>
            </w:r>
            <w:r w:rsidRPr="001907A6">
              <w:rPr>
                <w:lang w:val="en-US"/>
              </w:rPr>
              <w:t xml:space="preserve">unctional </w:t>
            </w:r>
            <w:r w:rsidR="00F43557" w:rsidRPr="001907A6">
              <w:rPr>
                <w:lang w:val="en-US"/>
              </w:rPr>
              <w:t>r</w:t>
            </w:r>
            <w:r w:rsidRPr="001907A6">
              <w:rPr>
                <w:lang w:val="en-US"/>
              </w:rPr>
              <w:t>ole</w:t>
            </w:r>
            <w:r w:rsidR="00F43557" w:rsidRPr="001907A6">
              <w:rPr>
                <w:lang w:val="en-US"/>
              </w:rPr>
              <w:t>.</w:t>
            </w:r>
          </w:p>
        </w:tc>
      </w:tr>
      <w:tr w:rsidR="00F949CA" w:rsidRPr="001907A6" w14:paraId="378041F0" w14:textId="77777777" w:rsidTr="002F5AEB">
        <w:tc>
          <w:tcPr>
            <w:tcW w:w="9352" w:type="dxa"/>
            <w:shd w:val="clear" w:color="auto" w:fill="auto"/>
          </w:tcPr>
          <w:p w14:paraId="36F3DC1C" w14:textId="77777777" w:rsidR="00F949CA" w:rsidRPr="001907A6" w:rsidRDefault="00F949CA" w:rsidP="00F949CA">
            <w:pPr>
              <w:numPr>
                <w:ilvl w:val="0"/>
                <w:numId w:val="20"/>
              </w:numPr>
              <w:rPr>
                <w:lang w:val="en-US"/>
              </w:rPr>
            </w:pPr>
            <w:r w:rsidRPr="001907A6">
              <w:rPr>
                <w:lang w:val="en-US"/>
              </w:rPr>
              <w:t>Air &amp; Hotel</w:t>
            </w:r>
          </w:p>
          <w:p w14:paraId="444FFBE8" w14:textId="77777777" w:rsidR="00F949CA" w:rsidRPr="001907A6" w:rsidRDefault="00F949CA" w:rsidP="00F949CA">
            <w:pPr>
              <w:numPr>
                <w:ilvl w:val="0"/>
                <w:numId w:val="20"/>
              </w:numPr>
              <w:rPr>
                <w:lang w:val="en-US"/>
              </w:rPr>
            </w:pPr>
            <w:r w:rsidRPr="001907A6">
              <w:rPr>
                <w:lang w:val="en-US"/>
              </w:rPr>
              <w:t>Cars &amp; Trains</w:t>
            </w:r>
          </w:p>
          <w:p w14:paraId="4B7FD609" w14:textId="77777777" w:rsidR="00F949CA" w:rsidRPr="001907A6" w:rsidRDefault="00F949CA" w:rsidP="00F949CA">
            <w:pPr>
              <w:numPr>
                <w:ilvl w:val="1"/>
                <w:numId w:val="20"/>
              </w:numPr>
              <w:rPr>
                <w:lang w:val="en-US"/>
              </w:rPr>
            </w:pPr>
            <w:r w:rsidRPr="001907A6">
              <w:rPr>
                <w:lang w:val="en-US"/>
              </w:rPr>
              <w:t>Rides</w:t>
            </w:r>
          </w:p>
          <w:p w14:paraId="0243008C" w14:textId="77777777" w:rsidR="00F949CA" w:rsidRPr="001907A6" w:rsidRDefault="00F949CA" w:rsidP="00F949CA">
            <w:pPr>
              <w:numPr>
                <w:ilvl w:val="1"/>
                <w:numId w:val="20"/>
              </w:numPr>
              <w:rPr>
                <w:lang w:val="en-US"/>
              </w:rPr>
            </w:pPr>
            <w:r w:rsidRPr="001907A6">
              <w:rPr>
                <w:lang w:val="en-US"/>
              </w:rPr>
              <w:t>Mileage</w:t>
            </w:r>
          </w:p>
          <w:p w14:paraId="5F78B633" w14:textId="77777777" w:rsidR="00F949CA" w:rsidRPr="001907A6" w:rsidRDefault="00F949CA" w:rsidP="00F949CA">
            <w:pPr>
              <w:numPr>
                <w:ilvl w:val="1"/>
                <w:numId w:val="20"/>
              </w:numPr>
              <w:rPr>
                <w:lang w:val="en-US"/>
              </w:rPr>
            </w:pPr>
            <w:r w:rsidRPr="001907A6">
              <w:rPr>
                <w:lang w:val="en-US"/>
              </w:rPr>
              <w:t>Parking</w:t>
            </w:r>
          </w:p>
          <w:p w14:paraId="34F2BD57" w14:textId="77777777" w:rsidR="00F949CA" w:rsidRPr="001907A6" w:rsidRDefault="00F949CA" w:rsidP="00F949CA">
            <w:pPr>
              <w:numPr>
                <w:ilvl w:val="0"/>
                <w:numId w:val="20"/>
              </w:numPr>
              <w:rPr>
                <w:lang w:val="en-US"/>
              </w:rPr>
            </w:pPr>
            <w:r w:rsidRPr="001907A6">
              <w:rPr>
                <w:lang w:val="en-US"/>
              </w:rPr>
              <w:t>Food</w:t>
            </w:r>
          </w:p>
          <w:p w14:paraId="5F5671EB" w14:textId="77777777" w:rsidR="00F949CA" w:rsidRPr="001907A6" w:rsidRDefault="00F949CA" w:rsidP="00F949CA">
            <w:pPr>
              <w:numPr>
                <w:ilvl w:val="0"/>
                <w:numId w:val="20"/>
              </w:numPr>
              <w:rPr>
                <w:lang w:val="en-US"/>
              </w:rPr>
            </w:pPr>
            <w:r w:rsidRPr="001907A6">
              <w:rPr>
                <w:lang w:val="en-US"/>
              </w:rPr>
              <w:t>Other Expenses</w:t>
            </w:r>
          </w:p>
          <w:p w14:paraId="125D30DF" w14:textId="77777777" w:rsidR="00206ED1" w:rsidRPr="001907A6" w:rsidRDefault="00F949CA" w:rsidP="003B4BB2">
            <w:pPr>
              <w:numPr>
                <w:ilvl w:val="0"/>
                <w:numId w:val="20"/>
              </w:numPr>
              <w:rPr>
                <w:lang w:val="en-US"/>
              </w:rPr>
            </w:pPr>
            <w:r w:rsidRPr="001907A6">
              <w:rPr>
                <w:lang w:val="en-US"/>
              </w:rPr>
              <w:t>Compliance</w:t>
            </w:r>
          </w:p>
          <w:p w14:paraId="1C288F17" w14:textId="77777777" w:rsidR="00206ED1" w:rsidRPr="001907A6" w:rsidRDefault="00206ED1" w:rsidP="003B4BB2">
            <w:pPr>
              <w:numPr>
                <w:ilvl w:val="0"/>
                <w:numId w:val="20"/>
              </w:numPr>
              <w:rPr>
                <w:lang w:val="en-US"/>
              </w:rPr>
            </w:pPr>
            <w:r w:rsidRPr="001907A6">
              <w:rPr>
                <w:lang w:val="en-US"/>
              </w:rPr>
              <w:t>Duty of Care</w:t>
            </w:r>
          </w:p>
          <w:p w14:paraId="5B06220C" w14:textId="77777777" w:rsidR="00F949CA" w:rsidRPr="001907A6" w:rsidRDefault="00F949CA" w:rsidP="003B4BB2">
            <w:pPr>
              <w:numPr>
                <w:ilvl w:val="0"/>
                <w:numId w:val="20"/>
              </w:numPr>
              <w:rPr>
                <w:lang w:val="en-US"/>
              </w:rPr>
            </w:pPr>
            <w:r w:rsidRPr="001907A6">
              <w:rPr>
                <w:lang w:val="en-US"/>
              </w:rPr>
              <w:t>IT Solutions</w:t>
            </w:r>
          </w:p>
          <w:p w14:paraId="15550526" w14:textId="77777777" w:rsidR="00F949CA" w:rsidRPr="001907A6" w:rsidRDefault="00F949CA" w:rsidP="00F949CA">
            <w:pPr>
              <w:numPr>
                <w:ilvl w:val="0"/>
                <w:numId w:val="20"/>
              </w:numPr>
              <w:rPr>
                <w:lang w:val="en-US"/>
              </w:rPr>
            </w:pPr>
            <w:r w:rsidRPr="001907A6">
              <w:rPr>
                <w:lang w:val="en-US"/>
              </w:rPr>
              <w:t>Finance &amp; HR</w:t>
            </w:r>
          </w:p>
          <w:p w14:paraId="79B32DA9" w14:textId="77777777" w:rsidR="00F949CA" w:rsidRPr="001907A6" w:rsidRDefault="00F949CA" w:rsidP="00F949CA">
            <w:pPr>
              <w:numPr>
                <w:ilvl w:val="1"/>
                <w:numId w:val="20"/>
              </w:numPr>
              <w:rPr>
                <w:lang w:val="en-US"/>
              </w:rPr>
            </w:pPr>
            <w:r w:rsidRPr="001907A6">
              <w:rPr>
                <w:lang w:val="en-US"/>
              </w:rPr>
              <w:t>Client Billing</w:t>
            </w:r>
          </w:p>
          <w:p w14:paraId="69EBA8B3" w14:textId="77777777" w:rsidR="00F949CA" w:rsidRPr="001907A6" w:rsidRDefault="00F949CA" w:rsidP="00F949CA">
            <w:pPr>
              <w:numPr>
                <w:ilvl w:val="1"/>
                <w:numId w:val="20"/>
              </w:numPr>
              <w:rPr>
                <w:lang w:val="en-US"/>
              </w:rPr>
            </w:pPr>
            <w:r w:rsidRPr="001907A6">
              <w:rPr>
                <w:lang w:val="en-US"/>
              </w:rPr>
              <w:t>ERP Integrations</w:t>
            </w:r>
          </w:p>
          <w:p w14:paraId="10B3C20F" w14:textId="77777777" w:rsidR="00F949CA" w:rsidRPr="001907A6" w:rsidRDefault="00F949CA" w:rsidP="00F949CA">
            <w:pPr>
              <w:numPr>
                <w:ilvl w:val="1"/>
                <w:numId w:val="20"/>
              </w:numPr>
              <w:rPr>
                <w:lang w:val="en-US"/>
              </w:rPr>
            </w:pPr>
            <w:r w:rsidRPr="001907A6">
              <w:rPr>
                <w:lang w:val="en-US"/>
              </w:rPr>
              <w:t>Audit</w:t>
            </w:r>
          </w:p>
          <w:p w14:paraId="5B28638F" w14:textId="77777777" w:rsidR="00F949CA" w:rsidRPr="001907A6" w:rsidRDefault="00F949CA" w:rsidP="00F949CA">
            <w:pPr>
              <w:numPr>
                <w:ilvl w:val="1"/>
                <w:numId w:val="20"/>
              </w:numPr>
              <w:rPr>
                <w:lang w:val="en-US"/>
              </w:rPr>
            </w:pPr>
            <w:r w:rsidRPr="001907A6">
              <w:rPr>
                <w:lang w:val="en-US"/>
              </w:rPr>
              <w:t>Tax Management</w:t>
            </w:r>
          </w:p>
        </w:tc>
      </w:tr>
      <w:tr w:rsidR="00F43557" w:rsidRPr="001907A6" w14:paraId="07521985" w14:textId="77777777" w:rsidTr="0008147F">
        <w:tc>
          <w:tcPr>
            <w:tcW w:w="9352" w:type="dxa"/>
            <w:shd w:val="clear" w:color="auto" w:fill="DEEAF6" w:themeFill="accent5" w:themeFillTint="33"/>
          </w:tcPr>
          <w:p w14:paraId="7873A371" w14:textId="79D6EA49" w:rsidR="00F43557" w:rsidRPr="001907A6" w:rsidRDefault="00F43557" w:rsidP="00F949CA">
            <w:pPr>
              <w:rPr>
                <w:b/>
                <w:bCs/>
                <w:lang w:val="en-US"/>
              </w:rPr>
            </w:pPr>
            <w:r w:rsidRPr="001907A6">
              <w:rPr>
                <w:b/>
                <w:bCs/>
                <w:lang w:val="en-US"/>
              </w:rPr>
              <w:t xml:space="preserve">Global Capabilities </w:t>
            </w:r>
          </w:p>
        </w:tc>
      </w:tr>
      <w:tr w:rsidR="00F949CA" w:rsidRPr="001907A6" w14:paraId="7792ECD3" w14:textId="77777777" w:rsidTr="00F43557">
        <w:tc>
          <w:tcPr>
            <w:tcW w:w="9352" w:type="dxa"/>
            <w:shd w:val="clear" w:color="auto" w:fill="auto"/>
          </w:tcPr>
          <w:p w14:paraId="240EFF17" w14:textId="77777777" w:rsidR="00F949CA" w:rsidRPr="001907A6" w:rsidRDefault="00F949CA" w:rsidP="00F949CA">
            <w:pPr>
              <w:rPr>
                <w:b/>
                <w:bCs/>
                <w:lang w:val="en-US"/>
              </w:rPr>
            </w:pPr>
            <w:r w:rsidRPr="001907A6">
              <w:rPr>
                <w:lang w:val="en-US"/>
              </w:rPr>
              <w:lastRenderedPageBreak/>
              <w:t>Please read the definitions below carefully and highlight the appropriate countries with a note of the capabilities you support today. See example.</w:t>
            </w:r>
          </w:p>
          <w:p w14:paraId="6E5CE441" w14:textId="77777777" w:rsidR="00F949CA" w:rsidRPr="001907A6" w:rsidRDefault="00F949CA" w:rsidP="00F949CA">
            <w:pPr>
              <w:numPr>
                <w:ilvl w:val="0"/>
                <w:numId w:val="22"/>
              </w:numPr>
              <w:rPr>
                <w:lang w:val="en-US"/>
              </w:rPr>
            </w:pPr>
            <w:r w:rsidRPr="001907A6">
              <w:rPr>
                <w:i/>
                <w:iCs/>
                <w:lang w:val="en-US"/>
              </w:rPr>
              <w:t>Availability</w:t>
            </w:r>
            <w:r w:rsidRPr="001907A6">
              <w:rPr>
                <w:lang w:val="en-US"/>
              </w:rPr>
              <w:t>: What countries is your app available in? (App must be fully functional)</w:t>
            </w:r>
          </w:p>
          <w:p w14:paraId="7CAD75B7" w14:textId="77777777" w:rsidR="00F949CA" w:rsidRPr="001907A6" w:rsidRDefault="00F949CA" w:rsidP="00F949CA">
            <w:pPr>
              <w:numPr>
                <w:ilvl w:val="0"/>
                <w:numId w:val="22"/>
              </w:numPr>
              <w:rPr>
                <w:lang w:val="en-US"/>
              </w:rPr>
            </w:pPr>
            <w:r w:rsidRPr="001907A6">
              <w:rPr>
                <w:i/>
                <w:iCs/>
                <w:lang w:val="en-US"/>
              </w:rPr>
              <w:t>Language Support</w:t>
            </w:r>
            <w:r w:rsidRPr="001907A6">
              <w:rPr>
                <w:lang w:val="en-US"/>
              </w:rPr>
              <w:t>: What languages is your app translated into? (Must include translation for the listing content and any other marketing assets you utilize for the app)</w:t>
            </w:r>
          </w:p>
          <w:p w14:paraId="2589E119" w14:textId="77777777" w:rsidR="00F949CA" w:rsidRPr="001907A6" w:rsidRDefault="00F949CA" w:rsidP="00F949CA">
            <w:pPr>
              <w:numPr>
                <w:ilvl w:val="0"/>
                <w:numId w:val="22"/>
              </w:numPr>
              <w:rPr>
                <w:lang w:val="en-US"/>
              </w:rPr>
            </w:pPr>
            <w:r w:rsidRPr="001907A6">
              <w:rPr>
                <w:i/>
                <w:iCs/>
                <w:lang w:val="en-US"/>
              </w:rPr>
              <w:t>Local Presence</w:t>
            </w:r>
            <w:r w:rsidRPr="001907A6">
              <w:rPr>
                <w:lang w:val="en-US"/>
              </w:rPr>
              <w:t xml:space="preserve">: What countries do you have local support in? (Physical presence, offices) Please provide the address and contact number for each. </w:t>
            </w:r>
          </w:p>
          <w:p w14:paraId="358D3A0C" w14:textId="77777777" w:rsidR="00206ED1" w:rsidRPr="001907A6" w:rsidRDefault="00206ED1" w:rsidP="00F949CA">
            <w:pPr>
              <w:rPr>
                <w:lang w:val="en-US"/>
              </w:rPr>
            </w:pPr>
          </w:p>
          <w:p w14:paraId="05F8C085" w14:textId="77777777" w:rsidR="00F949CA" w:rsidRPr="001907A6" w:rsidRDefault="00F949CA" w:rsidP="00F949CA">
            <w:pPr>
              <w:rPr>
                <w:lang w:val="en-US"/>
              </w:rPr>
            </w:pPr>
            <w:r w:rsidRPr="001907A6">
              <w:rPr>
                <w:lang w:val="en-US"/>
              </w:rPr>
              <w:t xml:space="preserve">Examples: </w:t>
            </w:r>
          </w:p>
          <w:p w14:paraId="32FE5FD8" w14:textId="77777777" w:rsidR="00F949CA" w:rsidRPr="001907A6" w:rsidRDefault="00F949CA" w:rsidP="00F949CA">
            <w:pPr>
              <w:numPr>
                <w:ilvl w:val="0"/>
                <w:numId w:val="21"/>
              </w:numPr>
              <w:rPr>
                <w:lang w:val="en-US"/>
              </w:rPr>
            </w:pPr>
            <w:r w:rsidRPr="001907A6">
              <w:rPr>
                <w:lang w:val="en-US"/>
              </w:rPr>
              <w:t>United States – Availability/Language/Local</w:t>
            </w:r>
          </w:p>
          <w:p w14:paraId="63AFBDC7" w14:textId="3029C948" w:rsidR="00F949CA" w:rsidRPr="001907A6" w:rsidRDefault="00F949CA" w:rsidP="00F949CA">
            <w:pPr>
              <w:numPr>
                <w:ilvl w:val="0"/>
                <w:numId w:val="21"/>
              </w:numPr>
              <w:rPr>
                <w:lang w:val="en-US"/>
              </w:rPr>
            </w:pPr>
            <w:r w:rsidRPr="001907A6">
              <w:rPr>
                <w:lang w:val="en-US"/>
              </w:rPr>
              <w:t>France – Availability/Language</w:t>
            </w:r>
          </w:p>
          <w:p w14:paraId="4E1B8E8C" w14:textId="77777777" w:rsidR="0008147F" w:rsidRPr="001907A6" w:rsidRDefault="0008147F" w:rsidP="0008147F">
            <w:pPr>
              <w:rPr>
                <w:lang w:val="en-US"/>
              </w:rPr>
            </w:pPr>
          </w:p>
          <w:p w14:paraId="6810731A" w14:textId="77777777" w:rsidR="00F949CA" w:rsidRPr="001907A6" w:rsidRDefault="00F949CA" w:rsidP="00F949CA">
            <w:pPr>
              <w:rPr>
                <w:b/>
                <w:bCs/>
                <w:lang w:val="en-US"/>
              </w:rPr>
            </w:pPr>
            <w:r w:rsidRPr="001907A6">
              <w:rPr>
                <w:b/>
                <w:bCs/>
                <w:lang w:val="en-US"/>
              </w:rPr>
              <w:t xml:space="preserve">If a specific </w:t>
            </w:r>
            <w:proofErr w:type="gramStart"/>
            <w:r w:rsidRPr="001907A6">
              <w:rPr>
                <w:b/>
                <w:bCs/>
                <w:lang w:val="en-US"/>
              </w:rPr>
              <w:t>country</w:t>
            </w:r>
            <w:proofErr w:type="gramEnd"/>
            <w:r w:rsidRPr="001907A6">
              <w:rPr>
                <w:b/>
                <w:bCs/>
                <w:lang w:val="en-US"/>
              </w:rPr>
              <w:t xml:space="preserve"> you support is not listed below please include it separately.</w:t>
            </w:r>
          </w:p>
          <w:tbl>
            <w:tblPr>
              <w:tblW w:w="0" w:type="auto"/>
              <w:tblCellMar>
                <w:left w:w="0" w:type="dxa"/>
                <w:right w:w="0" w:type="dxa"/>
              </w:tblCellMar>
              <w:tblLook w:val="04A0" w:firstRow="1" w:lastRow="0" w:firstColumn="1" w:lastColumn="0" w:noHBand="0" w:noVBand="1"/>
            </w:tblPr>
            <w:tblGrid>
              <w:gridCol w:w="2241"/>
              <w:gridCol w:w="2242"/>
              <w:gridCol w:w="2242"/>
              <w:gridCol w:w="2242"/>
            </w:tblGrid>
            <w:tr w:rsidR="003E1610" w:rsidRPr="001907A6" w14:paraId="7DD58FB0" w14:textId="77777777" w:rsidTr="003E1610">
              <w:trPr>
                <w:trHeight w:val="9241"/>
              </w:trPr>
              <w:tc>
                <w:tcPr>
                  <w:tcW w:w="2241"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5A1C974B" w14:textId="77777777" w:rsidR="003E1610" w:rsidRPr="001907A6" w:rsidRDefault="003E1610" w:rsidP="00F949CA">
                  <w:pPr>
                    <w:rPr>
                      <w:b/>
                      <w:bCs/>
                      <w:lang w:val="en-US"/>
                    </w:rPr>
                  </w:pPr>
                  <w:r w:rsidRPr="001907A6">
                    <w:rPr>
                      <w:b/>
                      <w:bCs/>
                      <w:lang w:val="en-US"/>
                    </w:rPr>
                    <w:t>North America</w:t>
                  </w:r>
                </w:p>
                <w:p w14:paraId="15E4F2D6" w14:textId="77777777" w:rsidR="003E1610" w:rsidRPr="001907A6" w:rsidRDefault="003E1610" w:rsidP="00F949CA">
                  <w:pPr>
                    <w:rPr>
                      <w:lang w:val="en-US"/>
                    </w:rPr>
                  </w:pPr>
                  <w:r w:rsidRPr="001907A6">
                    <w:rPr>
                      <w:lang w:val="en-US"/>
                    </w:rPr>
                    <w:t>Canada</w:t>
                  </w:r>
                </w:p>
                <w:p w14:paraId="0B44C660" w14:textId="77777777" w:rsidR="003E1610" w:rsidRPr="001907A6" w:rsidRDefault="003E1610" w:rsidP="00F949CA">
                  <w:pPr>
                    <w:rPr>
                      <w:lang w:val="en-US"/>
                    </w:rPr>
                  </w:pPr>
                  <w:r w:rsidRPr="001907A6">
                    <w:rPr>
                      <w:lang w:val="en-US"/>
                    </w:rPr>
                    <w:t>Mexico</w:t>
                  </w:r>
                </w:p>
                <w:p w14:paraId="687B010D" w14:textId="77777777" w:rsidR="003E1610" w:rsidRPr="001907A6" w:rsidRDefault="003E1610" w:rsidP="00F949CA">
                  <w:pPr>
                    <w:rPr>
                      <w:lang w:val="en-US"/>
                    </w:rPr>
                  </w:pPr>
                  <w:r w:rsidRPr="001907A6">
                    <w:rPr>
                      <w:lang w:val="en-US"/>
                    </w:rPr>
                    <w:t>United States of America</w:t>
                  </w:r>
                </w:p>
                <w:p w14:paraId="51E4480F" w14:textId="77777777" w:rsidR="003E1610" w:rsidRPr="001907A6" w:rsidRDefault="003E1610" w:rsidP="00F949CA">
                  <w:pPr>
                    <w:rPr>
                      <w:lang w:val="en-US"/>
                    </w:rPr>
                  </w:pPr>
                </w:p>
              </w:tc>
              <w:tc>
                <w:tcPr>
                  <w:tcW w:w="22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3DAD3659" w14:textId="77777777" w:rsidR="003E1610" w:rsidRPr="001907A6" w:rsidRDefault="003E1610" w:rsidP="00F949CA">
                  <w:pPr>
                    <w:rPr>
                      <w:b/>
                      <w:bCs/>
                      <w:lang w:val="en-US"/>
                    </w:rPr>
                  </w:pPr>
                  <w:r w:rsidRPr="001907A6">
                    <w:rPr>
                      <w:b/>
                      <w:bCs/>
                      <w:lang w:val="en-US"/>
                    </w:rPr>
                    <w:t>Latin America</w:t>
                  </w:r>
                </w:p>
                <w:p w14:paraId="390AD870" w14:textId="77777777" w:rsidR="003E1610" w:rsidRPr="001907A6" w:rsidRDefault="003E1610" w:rsidP="00F949CA">
                  <w:pPr>
                    <w:rPr>
                      <w:lang w:val="en-US"/>
                    </w:rPr>
                  </w:pPr>
                  <w:r w:rsidRPr="001907A6">
                    <w:rPr>
                      <w:lang w:val="en-US"/>
                    </w:rPr>
                    <w:t>Argentina</w:t>
                  </w:r>
                </w:p>
                <w:p w14:paraId="701E0DF0" w14:textId="77777777" w:rsidR="003E1610" w:rsidRPr="001907A6" w:rsidRDefault="003E1610" w:rsidP="00F949CA">
                  <w:pPr>
                    <w:rPr>
                      <w:lang w:val="en-US"/>
                    </w:rPr>
                  </w:pPr>
                  <w:r w:rsidRPr="001907A6">
                    <w:rPr>
                      <w:lang w:val="en-US"/>
                    </w:rPr>
                    <w:t>Bolivia</w:t>
                  </w:r>
                </w:p>
                <w:p w14:paraId="4C099471" w14:textId="77777777" w:rsidR="003E1610" w:rsidRPr="001907A6" w:rsidRDefault="003E1610" w:rsidP="00F949CA">
                  <w:pPr>
                    <w:rPr>
                      <w:lang w:val="en-US"/>
                    </w:rPr>
                  </w:pPr>
                  <w:r w:rsidRPr="001907A6">
                    <w:rPr>
                      <w:lang w:val="en-US"/>
                    </w:rPr>
                    <w:t>Brazil</w:t>
                  </w:r>
                </w:p>
                <w:p w14:paraId="26908E64" w14:textId="77777777" w:rsidR="003E1610" w:rsidRPr="001907A6" w:rsidRDefault="003E1610" w:rsidP="00F949CA">
                  <w:pPr>
                    <w:rPr>
                      <w:lang w:val="en-US"/>
                    </w:rPr>
                  </w:pPr>
                  <w:r w:rsidRPr="001907A6">
                    <w:rPr>
                      <w:lang w:val="en-US"/>
                    </w:rPr>
                    <w:t>Chile</w:t>
                  </w:r>
                </w:p>
                <w:p w14:paraId="12B355EB" w14:textId="77777777" w:rsidR="003E1610" w:rsidRPr="001907A6" w:rsidRDefault="003E1610" w:rsidP="00F949CA">
                  <w:pPr>
                    <w:rPr>
                      <w:lang w:val="en-US"/>
                    </w:rPr>
                  </w:pPr>
                  <w:r w:rsidRPr="001907A6">
                    <w:rPr>
                      <w:lang w:val="en-US"/>
                    </w:rPr>
                    <w:t>Colombia</w:t>
                  </w:r>
                </w:p>
                <w:p w14:paraId="04F3C5B5" w14:textId="77777777" w:rsidR="003E1610" w:rsidRPr="001907A6" w:rsidRDefault="003E1610" w:rsidP="00F949CA">
                  <w:pPr>
                    <w:rPr>
                      <w:lang w:val="en-US"/>
                    </w:rPr>
                  </w:pPr>
                  <w:r w:rsidRPr="001907A6">
                    <w:rPr>
                      <w:lang w:val="en-US"/>
                    </w:rPr>
                    <w:t>Ecuador</w:t>
                  </w:r>
                </w:p>
                <w:p w14:paraId="16F4601D" w14:textId="77777777" w:rsidR="003E1610" w:rsidRPr="001907A6" w:rsidRDefault="003E1610" w:rsidP="00F949CA">
                  <w:pPr>
                    <w:rPr>
                      <w:lang w:val="en-US"/>
                    </w:rPr>
                  </w:pPr>
                  <w:r w:rsidRPr="001907A6">
                    <w:rPr>
                      <w:lang w:val="en-US"/>
                    </w:rPr>
                    <w:t>Paraguay</w:t>
                  </w:r>
                </w:p>
                <w:p w14:paraId="3817E438" w14:textId="77777777" w:rsidR="003E1610" w:rsidRPr="001907A6" w:rsidRDefault="003E1610" w:rsidP="00F949CA">
                  <w:pPr>
                    <w:rPr>
                      <w:lang w:val="en-US"/>
                    </w:rPr>
                  </w:pPr>
                  <w:r w:rsidRPr="001907A6">
                    <w:rPr>
                      <w:lang w:val="en-US"/>
                    </w:rPr>
                    <w:t>Peru</w:t>
                  </w:r>
                </w:p>
                <w:p w14:paraId="079B0E37" w14:textId="77777777" w:rsidR="003E1610" w:rsidRPr="001907A6" w:rsidRDefault="003E1610" w:rsidP="00F949CA">
                  <w:pPr>
                    <w:rPr>
                      <w:lang w:val="en-US"/>
                    </w:rPr>
                  </w:pPr>
                  <w:r w:rsidRPr="001907A6">
                    <w:rPr>
                      <w:lang w:val="en-US"/>
                    </w:rPr>
                    <w:t>Uruguay</w:t>
                  </w:r>
                </w:p>
                <w:p w14:paraId="627D0D99" w14:textId="77777777" w:rsidR="003E1610" w:rsidRPr="001907A6" w:rsidRDefault="003E1610" w:rsidP="00F949CA">
                  <w:pPr>
                    <w:rPr>
                      <w:lang w:val="en-US"/>
                    </w:rPr>
                  </w:pPr>
                  <w:r w:rsidRPr="001907A6">
                    <w:rPr>
                      <w:lang w:val="en-US"/>
                    </w:rPr>
                    <w:t>Venezuela</w:t>
                  </w:r>
                </w:p>
              </w:tc>
              <w:tc>
                <w:tcPr>
                  <w:tcW w:w="22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727F9A91" w14:textId="77777777" w:rsidR="003E1610" w:rsidRPr="001907A6" w:rsidRDefault="003E1610" w:rsidP="00F949CA">
                  <w:pPr>
                    <w:rPr>
                      <w:b/>
                      <w:bCs/>
                      <w:lang w:val="en-US"/>
                    </w:rPr>
                  </w:pPr>
                  <w:r w:rsidRPr="001907A6">
                    <w:rPr>
                      <w:b/>
                      <w:bCs/>
                      <w:lang w:val="en-US"/>
                    </w:rPr>
                    <w:t>Europe, Middle East, &amp; Africa</w:t>
                  </w:r>
                </w:p>
                <w:p w14:paraId="2459B3C6" w14:textId="77777777" w:rsidR="003E1610" w:rsidRPr="001907A6" w:rsidRDefault="003E1610" w:rsidP="00F949CA">
                  <w:pPr>
                    <w:rPr>
                      <w:lang w:val="en-US"/>
                    </w:rPr>
                  </w:pPr>
                  <w:r w:rsidRPr="001907A6">
                    <w:rPr>
                      <w:lang w:val="en-US"/>
                    </w:rPr>
                    <w:t>Afghanistan</w:t>
                  </w:r>
                </w:p>
                <w:p w14:paraId="20527997" w14:textId="77777777" w:rsidR="003E1610" w:rsidRPr="001907A6" w:rsidRDefault="003E1610" w:rsidP="00F949CA">
                  <w:pPr>
                    <w:rPr>
                      <w:lang w:val="en-US"/>
                    </w:rPr>
                  </w:pPr>
                  <w:r w:rsidRPr="001907A6">
                    <w:rPr>
                      <w:lang w:val="en-US"/>
                    </w:rPr>
                    <w:t>Armenia</w:t>
                  </w:r>
                </w:p>
                <w:p w14:paraId="170F5459" w14:textId="77777777" w:rsidR="003E1610" w:rsidRPr="001907A6" w:rsidRDefault="003E1610" w:rsidP="00F949CA">
                  <w:pPr>
                    <w:rPr>
                      <w:lang w:val="en-US"/>
                    </w:rPr>
                  </w:pPr>
                  <w:r w:rsidRPr="001907A6">
                    <w:rPr>
                      <w:lang w:val="en-US"/>
                    </w:rPr>
                    <w:t>Austria</w:t>
                  </w:r>
                </w:p>
                <w:p w14:paraId="4223A08A" w14:textId="77777777" w:rsidR="003E1610" w:rsidRPr="001907A6" w:rsidRDefault="003E1610" w:rsidP="00F949CA">
                  <w:pPr>
                    <w:rPr>
                      <w:lang w:val="en-US"/>
                    </w:rPr>
                  </w:pPr>
                  <w:r w:rsidRPr="001907A6">
                    <w:rPr>
                      <w:lang w:val="en-US"/>
                    </w:rPr>
                    <w:t>Belgium</w:t>
                  </w:r>
                </w:p>
                <w:p w14:paraId="6BD2AF8A" w14:textId="77777777" w:rsidR="003E1610" w:rsidRPr="001907A6" w:rsidRDefault="003E1610" w:rsidP="00F949CA">
                  <w:pPr>
                    <w:rPr>
                      <w:lang w:val="en-US"/>
                    </w:rPr>
                  </w:pPr>
                  <w:r w:rsidRPr="001907A6">
                    <w:rPr>
                      <w:lang w:val="en-US"/>
                    </w:rPr>
                    <w:t>Croatia</w:t>
                  </w:r>
                </w:p>
                <w:p w14:paraId="0CA52012" w14:textId="77777777" w:rsidR="003E1610" w:rsidRPr="001907A6" w:rsidRDefault="003E1610" w:rsidP="00F949CA">
                  <w:pPr>
                    <w:rPr>
                      <w:lang w:val="en-US"/>
                    </w:rPr>
                  </w:pPr>
                  <w:r w:rsidRPr="001907A6">
                    <w:rPr>
                      <w:lang w:val="en-US"/>
                    </w:rPr>
                    <w:t>Czech Republic</w:t>
                  </w:r>
                </w:p>
                <w:p w14:paraId="35CC0B69" w14:textId="77777777" w:rsidR="003E1610" w:rsidRPr="001907A6" w:rsidRDefault="003E1610" w:rsidP="00F949CA">
                  <w:pPr>
                    <w:rPr>
                      <w:lang w:val="en-US"/>
                    </w:rPr>
                  </w:pPr>
                  <w:r w:rsidRPr="001907A6">
                    <w:rPr>
                      <w:lang w:val="en-US"/>
                    </w:rPr>
                    <w:t>Denmark</w:t>
                  </w:r>
                </w:p>
                <w:p w14:paraId="6FDE8FD0" w14:textId="77777777" w:rsidR="003E1610" w:rsidRPr="001907A6" w:rsidRDefault="003E1610" w:rsidP="00F949CA">
                  <w:pPr>
                    <w:rPr>
                      <w:lang w:val="en-US"/>
                    </w:rPr>
                  </w:pPr>
                  <w:r w:rsidRPr="001907A6">
                    <w:rPr>
                      <w:lang w:val="en-US"/>
                    </w:rPr>
                    <w:t>Egypt</w:t>
                  </w:r>
                </w:p>
                <w:p w14:paraId="48400224" w14:textId="77777777" w:rsidR="003E1610" w:rsidRPr="001907A6" w:rsidRDefault="003E1610" w:rsidP="00F949CA">
                  <w:pPr>
                    <w:rPr>
                      <w:lang w:val="en-US"/>
                    </w:rPr>
                  </w:pPr>
                  <w:r w:rsidRPr="001907A6">
                    <w:rPr>
                      <w:lang w:val="en-US"/>
                    </w:rPr>
                    <w:t>Ethiopia</w:t>
                  </w:r>
                </w:p>
                <w:p w14:paraId="5A9F085A" w14:textId="77777777" w:rsidR="003E1610" w:rsidRPr="001907A6" w:rsidRDefault="003E1610" w:rsidP="00F949CA">
                  <w:pPr>
                    <w:rPr>
                      <w:lang w:val="en-US"/>
                    </w:rPr>
                  </w:pPr>
                  <w:r w:rsidRPr="001907A6">
                    <w:rPr>
                      <w:lang w:val="en-US"/>
                    </w:rPr>
                    <w:t>Finland</w:t>
                  </w:r>
                </w:p>
                <w:p w14:paraId="22104667" w14:textId="77777777" w:rsidR="003E1610" w:rsidRPr="001907A6" w:rsidRDefault="003E1610" w:rsidP="00F949CA">
                  <w:pPr>
                    <w:rPr>
                      <w:lang w:val="en-US"/>
                    </w:rPr>
                  </w:pPr>
                  <w:r w:rsidRPr="001907A6">
                    <w:rPr>
                      <w:lang w:val="en-US"/>
                    </w:rPr>
                    <w:t>France</w:t>
                  </w:r>
                </w:p>
                <w:p w14:paraId="6569B1DC" w14:textId="77777777" w:rsidR="003E1610" w:rsidRPr="001907A6" w:rsidRDefault="003E1610" w:rsidP="00F949CA">
                  <w:pPr>
                    <w:rPr>
                      <w:lang w:val="en-US"/>
                    </w:rPr>
                  </w:pPr>
                  <w:r w:rsidRPr="001907A6">
                    <w:rPr>
                      <w:lang w:val="en-US"/>
                    </w:rPr>
                    <w:t>Germany</w:t>
                  </w:r>
                </w:p>
                <w:p w14:paraId="22D939F6" w14:textId="77777777" w:rsidR="003E1610" w:rsidRPr="001907A6" w:rsidRDefault="003E1610" w:rsidP="00F949CA">
                  <w:pPr>
                    <w:rPr>
                      <w:lang w:val="en-US"/>
                    </w:rPr>
                  </w:pPr>
                  <w:r w:rsidRPr="001907A6">
                    <w:rPr>
                      <w:lang w:val="en-US"/>
                    </w:rPr>
                    <w:t>Greece</w:t>
                  </w:r>
                </w:p>
                <w:p w14:paraId="02916192" w14:textId="77777777" w:rsidR="003E1610" w:rsidRPr="001907A6" w:rsidRDefault="003E1610" w:rsidP="00F949CA">
                  <w:pPr>
                    <w:rPr>
                      <w:lang w:val="en-US"/>
                    </w:rPr>
                  </w:pPr>
                  <w:r w:rsidRPr="001907A6">
                    <w:rPr>
                      <w:lang w:val="en-US"/>
                    </w:rPr>
                    <w:t>Greenland</w:t>
                  </w:r>
                </w:p>
                <w:p w14:paraId="1E58D14B" w14:textId="77777777" w:rsidR="003E1610" w:rsidRPr="001907A6" w:rsidRDefault="003E1610" w:rsidP="00F949CA">
                  <w:pPr>
                    <w:rPr>
                      <w:lang w:val="en-US"/>
                    </w:rPr>
                  </w:pPr>
                  <w:r w:rsidRPr="001907A6">
                    <w:rPr>
                      <w:lang w:val="en-US"/>
                    </w:rPr>
                    <w:t>Hungary</w:t>
                  </w:r>
                </w:p>
                <w:p w14:paraId="5061E704" w14:textId="77777777" w:rsidR="003E1610" w:rsidRPr="001907A6" w:rsidRDefault="003E1610" w:rsidP="00F949CA">
                  <w:pPr>
                    <w:rPr>
                      <w:lang w:val="en-US"/>
                    </w:rPr>
                  </w:pPr>
                  <w:r w:rsidRPr="001907A6">
                    <w:rPr>
                      <w:lang w:val="en-US"/>
                    </w:rPr>
                    <w:t>Iceland</w:t>
                  </w:r>
                </w:p>
                <w:p w14:paraId="56E85AD8" w14:textId="77777777" w:rsidR="003E1610" w:rsidRPr="001907A6" w:rsidRDefault="003E1610" w:rsidP="00F949CA">
                  <w:pPr>
                    <w:rPr>
                      <w:lang w:val="en-US"/>
                    </w:rPr>
                  </w:pPr>
                  <w:r w:rsidRPr="001907A6">
                    <w:rPr>
                      <w:lang w:val="en-US"/>
                    </w:rPr>
                    <w:t>Iran</w:t>
                  </w:r>
                </w:p>
                <w:p w14:paraId="2AF1FADE" w14:textId="77777777" w:rsidR="003E1610" w:rsidRPr="001907A6" w:rsidRDefault="003E1610" w:rsidP="00F949CA">
                  <w:pPr>
                    <w:rPr>
                      <w:lang w:val="en-US"/>
                    </w:rPr>
                  </w:pPr>
                  <w:r w:rsidRPr="001907A6">
                    <w:rPr>
                      <w:lang w:val="en-US"/>
                    </w:rPr>
                    <w:t>Iraq</w:t>
                  </w:r>
                </w:p>
                <w:p w14:paraId="2031EDCB" w14:textId="77777777" w:rsidR="003E1610" w:rsidRPr="001907A6" w:rsidRDefault="003E1610" w:rsidP="00F949CA">
                  <w:pPr>
                    <w:rPr>
                      <w:lang w:val="en-US"/>
                    </w:rPr>
                  </w:pPr>
                  <w:r w:rsidRPr="001907A6">
                    <w:rPr>
                      <w:lang w:val="en-US"/>
                    </w:rPr>
                    <w:t>Ireland</w:t>
                  </w:r>
                </w:p>
                <w:p w14:paraId="367C41BD" w14:textId="77777777" w:rsidR="003E1610" w:rsidRPr="001907A6" w:rsidRDefault="003E1610" w:rsidP="00F949CA">
                  <w:pPr>
                    <w:rPr>
                      <w:lang w:val="en-US"/>
                    </w:rPr>
                  </w:pPr>
                  <w:r w:rsidRPr="001907A6">
                    <w:rPr>
                      <w:lang w:val="en-US"/>
                    </w:rPr>
                    <w:t>Israel</w:t>
                  </w:r>
                </w:p>
                <w:p w14:paraId="57F2C3F4" w14:textId="77777777" w:rsidR="003E1610" w:rsidRPr="001907A6" w:rsidRDefault="003E1610" w:rsidP="00F949CA">
                  <w:pPr>
                    <w:rPr>
                      <w:lang w:val="en-US"/>
                    </w:rPr>
                  </w:pPr>
                  <w:r w:rsidRPr="001907A6">
                    <w:rPr>
                      <w:lang w:val="en-US"/>
                    </w:rPr>
                    <w:t>Italy</w:t>
                  </w:r>
                </w:p>
                <w:p w14:paraId="17544EBF" w14:textId="77777777" w:rsidR="003E1610" w:rsidRPr="001907A6" w:rsidRDefault="003E1610" w:rsidP="00F949CA">
                  <w:pPr>
                    <w:rPr>
                      <w:lang w:val="en-US"/>
                    </w:rPr>
                  </w:pPr>
                  <w:r w:rsidRPr="001907A6">
                    <w:rPr>
                      <w:lang w:val="en-US"/>
                    </w:rPr>
                    <w:t>Jordan</w:t>
                  </w:r>
                </w:p>
                <w:p w14:paraId="185DA678" w14:textId="77777777" w:rsidR="003E1610" w:rsidRPr="001907A6" w:rsidRDefault="003E1610" w:rsidP="00F949CA">
                  <w:pPr>
                    <w:rPr>
                      <w:lang w:val="en-US"/>
                    </w:rPr>
                  </w:pPr>
                  <w:r w:rsidRPr="001907A6">
                    <w:rPr>
                      <w:lang w:val="en-US"/>
                    </w:rPr>
                    <w:t>Kenya</w:t>
                  </w:r>
                </w:p>
                <w:p w14:paraId="5BC7FC18" w14:textId="77777777" w:rsidR="003E1610" w:rsidRPr="001907A6" w:rsidRDefault="003E1610" w:rsidP="00F949CA">
                  <w:pPr>
                    <w:rPr>
                      <w:lang w:val="en-US"/>
                    </w:rPr>
                  </w:pPr>
                  <w:r w:rsidRPr="001907A6">
                    <w:rPr>
                      <w:lang w:val="en-US"/>
                    </w:rPr>
                    <w:t>Netherlands</w:t>
                  </w:r>
                </w:p>
                <w:p w14:paraId="221F0EE5" w14:textId="77777777" w:rsidR="003E1610" w:rsidRPr="001907A6" w:rsidRDefault="003E1610" w:rsidP="00F949CA">
                  <w:pPr>
                    <w:rPr>
                      <w:lang w:val="en-US"/>
                    </w:rPr>
                  </w:pPr>
                  <w:r w:rsidRPr="001907A6">
                    <w:rPr>
                      <w:lang w:val="en-US"/>
                    </w:rPr>
                    <w:t>Norway</w:t>
                  </w:r>
                </w:p>
                <w:p w14:paraId="1C8B296E" w14:textId="77777777" w:rsidR="003E1610" w:rsidRPr="001907A6" w:rsidRDefault="003E1610" w:rsidP="00F949CA">
                  <w:pPr>
                    <w:rPr>
                      <w:lang w:val="en-US"/>
                    </w:rPr>
                  </w:pPr>
                  <w:r w:rsidRPr="001907A6">
                    <w:rPr>
                      <w:lang w:val="en-US"/>
                    </w:rPr>
                    <w:t>Pakistan</w:t>
                  </w:r>
                </w:p>
                <w:p w14:paraId="21C12A51" w14:textId="77777777" w:rsidR="003E1610" w:rsidRPr="001907A6" w:rsidRDefault="003E1610" w:rsidP="00F949CA">
                  <w:pPr>
                    <w:rPr>
                      <w:lang w:val="en-US"/>
                    </w:rPr>
                  </w:pPr>
                  <w:r w:rsidRPr="001907A6">
                    <w:rPr>
                      <w:lang w:val="en-US"/>
                    </w:rPr>
                    <w:t>Poland</w:t>
                  </w:r>
                </w:p>
                <w:p w14:paraId="0A81389A" w14:textId="77777777" w:rsidR="003E1610" w:rsidRPr="001907A6" w:rsidRDefault="003E1610" w:rsidP="00F949CA">
                  <w:pPr>
                    <w:rPr>
                      <w:lang w:val="en-US"/>
                    </w:rPr>
                  </w:pPr>
                  <w:r w:rsidRPr="001907A6">
                    <w:rPr>
                      <w:lang w:val="en-US"/>
                    </w:rPr>
                    <w:t>Portugal</w:t>
                  </w:r>
                </w:p>
                <w:p w14:paraId="1A6510E3" w14:textId="77777777" w:rsidR="003E1610" w:rsidRPr="001907A6" w:rsidRDefault="003E1610" w:rsidP="00F949CA">
                  <w:pPr>
                    <w:rPr>
                      <w:lang w:val="en-US"/>
                    </w:rPr>
                  </w:pPr>
                  <w:r w:rsidRPr="001907A6">
                    <w:rPr>
                      <w:lang w:val="en-US"/>
                    </w:rPr>
                    <w:t>Russia</w:t>
                  </w:r>
                </w:p>
                <w:p w14:paraId="32459CFF" w14:textId="77777777" w:rsidR="003E1610" w:rsidRPr="001907A6" w:rsidRDefault="003E1610" w:rsidP="00F949CA">
                  <w:pPr>
                    <w:rPr>
                      <w:lang w:val="en-US"/>
                    </w:rPr>
                  </w:pPr>
                  <w:r w:rsidRPr="001907A6">
                    <w:rPr>
                      <w:lang w:val="en-US"/>
                    </w:rPr>
                    <w:t>South Africa</w:t>
                  </w:r>
                </w:p>
                <w:p w14:paraId="33A4B5E2" w14:textId="77777777" w:rsidR="003E1610" w:rsidRPr="001907A6" w:rsidRDefault="003E1610" w:rsidP="00F949CA">
                  <w:pPr>
                    <w:rPr>
                      <w:lang w:val="en-US"/>
                    </w:rPr>
                  </w:pPr>
                  <w:r w:rsidRPr="001907A6">
                    <w:rPr>
                      <w:lang w:val="en-US"/>
                    </w:rPr>
                    <w:t>Spain</w:t>
                  </w:r>
                </w:p>
                <w:p w14:paraId="50E2715F" w14:textId="77777777" w:rsidR="003E1610" w:rsidRPr="001907A6" w:rsidRDefault="003E1610" w:rsidP="00F949CA">
                  <w:pPr>
                    <w:rPr>
                      <w:lang w:val="en-US"/>
                    </w:rPr>
                  </w:pPr>
                  <w:r w:rsidRPr="001907A6">
                    <w:rPr>
                      <w:lang w:val="en-US"/>
                    </w:rPr>
                    <w:t>Sweden</w:t>
                  </w:r>
                </w:p>
                <w:p w14:paraId="1A24344A" w14:textId="77777777" w:rsidR="003E1610" w:rsidRPr="001907A6" w:rsidRDefault="003E1610" w:rsidP="00F949CA">
                  <w:pPr>
                    <w:rPr>
                      <w:lang w:val="en-US"/>
                    </w:rPr>
                  </w:pPr>
                  <w:r w:rsidRPr="001907A6">
                    <w:rPr>
                      <w:lang w:val="en-US"/>
                    </w:rPr>
                    <w:t>Switzerland</w:t>
                  </w:r>
                </w:p>
                <w:p w14:paraId="79F6A823" w14:textId="77777777" w:rsidR="003E1610" w:rsidRPr="001907A6" w:rsidRDefault="003E1610" w:rsidP="00F949CA">
                  <w:pPr>
                    <w:rPr>
                      <w:lang w:val="en-US"/>
                    </w:rPr>
                  </w:pPr>
                  <w:r w:rsidRPr="001907A6">
                    <w:rPr>
                      <w:lang w:val="en-US"/>
                    </w:rPr>
                    <w:t>Turkey</w:t>
                  </w:r>
                </w:p>
                <w:p w14:paraId="069D3BD5" w14:textId="77777777" w:rsidR="003E1610" w:rsidRPr="001907A6" w:rsidRDefault="003E1610" w:rsidP="00F949CA">
                  <w:pPr>
                    <w:rPr>
                      <w:lang w:val="en-US"/>
                    </w:rPr>
                  </w:pPr>
                  <w:r w:rsidRPr="001907A6">
                    <w:rPr>
                      <w:lang w:val="en-US"/>
                    </w:rPr>
                    <w:t>Ukraine</w:t>
                  </w:r>
                </w:p>
                <w:p w14:paraId="590D0A42" w14:textId="77777777" w:rsidR="003E1610" w:rsidRPr="001907A6" w:rsidRDefault="003E1610" w:rsidP="00F949CA">
                  <w:pPr>
                    <w:rPr>
                      <w:lang w:val="en-US"/>
                    </w:rPr>
                  </w:pPr>
                  <w:r w:rsidRPr="001907A6">
                    <w:rPr>
                      <w:lang w:val="en-US"/>
                    </w:rPr>
                    <w:t>United Arab Emirates</w:t>
                  </w:r>
                </w:p>
                <w:p w14:paraId="644F6270" w14:textId="77777777" w:rsidR="003E1610" w:rsidRPr="001907A6" w:rsidRDefault="003E1610" w:rsidP="00F949CA">
                  <w:pPr>
                    <w:rPr>
                      <w:lang w:val="en-US"/>
                    </w:rPr>
                  </w:pPr>
                  <w:r w:rsidRPr="001907A6">
                    <w:rPr>
                      <w:lang w:val="en-US"/>
                    </w:rPr>
                    <w:t>United Kingdom</w:t>
                  </w:r>
                </w:p>
              </w:tc>
              <w:tc>
                <w:tcPr>
                  <w:tcW w:w="22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54804212" w14:textId="77777777" w:rsidR="003E1610" w:rsidRPr="001907A6" w:rsidRDefault="003E1610" w:rsidP="00F949CA">
                  <w:pPr>
                    <w:rPr>
                      <w:b/>
                      <w:bCs/>
                      <w:lang w:val="en-US"/>
                    </w:rPr>
                  </w:pPr>
                  <w:r w:rsidRPr="001907A6">
                    <w:rPr>
                      <w:b/>
                      <w:bCs/>
                      <w:lang w:val="en-US"/>
                    </w:rPr>
                    <w:t>Asia Pacific</w:t>
                  </w:r>
                </w:p>
                <w:p w14:paraId="57738F25" w14:textId="77777777" w:rsidR="003E1610" w:rsidRPr="001907A6" w:rsidRDefault="003E1610" w:rsidP="00F949CA">
                  <w:pPr>
                    <w:rPr>
                      <w:lang w:val="en-US"/>
                    </w:rPr>
                  </w:pPr>
                  <w:r w:rsidRPr="001907A6">
                    <w:rPr>
                      <w:lang w:val="en-US"/>
                    </w:rPr>
                    <w:t>Australia</w:t>
                  </w:r>
                </w:p>
                <w:p w14:paraId="074759C8" w14:textId="77777777" w:rsidR="003E1610" w:rsidRPr="001907A6" w:rsidRDefault="003E1610" w:rsidP="00F949CA">
                  <w:pPr>
                    <w:rPr>
                      <w:lang w:val="en-US"/>
                    </w:rPr>
                  </w:pPr>
                  <w:r w:rsidRPr="001907A6">
                    <w:rPr>
                      <w:lang w:val="en-US"/>
                    </w:rPr>
                    <w:t>Bangladesh</w:t>
                  </w:r>
                </w:p>
                <w:p w14:paraId="574C113E" w14:textId="77777777" w:rsidR="003E1610" w:rsidRPr="001907A6" w:rsidRDefault="003E1610" w:rsidP="00F949CA">
                  <w:pPr>
                    <w:rPr>
                      <w:lang w:val="en-US"/>
                    </w:rPr>
                  </w:pPr>
                  <w:r w:rsidRPr="001907A6">
                    <w:rPr>
                      <w:lang w:val="en-US"/>
                    </w:rPr>
                    <w:t>Cambodia</w:t>
                  </w:r>
                </w:p>
                <w:p w14:paraId="1C3E4B39" w14:textId="77777777" w:rsidR="003E1610" w:rsidRPr="001907A6" w:rsidRDefault="003E1610" w:rsidP="00F949CA">
                  <w:pPr>
                    <w:rPr>
                      <w:lang w:val="en-US"/>
                    </w:rPr>
                  </w:pPr>
                  <w:r w:rsidRPr="001907A6">
                    <w:rPr>
                      <w:lang w:val="en-US"/>
                    </w:rPr>
                    <w:t>China</w:t>
                  </w:r>
                </w:p>
                <w:p w14:paraId="1CD87910" w14:textId="77777777" w:rsidR="003E1610" w:rsidRPr="001907A6" w:rsidRDefault="003E1610" w:rsidP="00F949CA">
                  <w:pPr>
                    <w:rPr>
                      <w:lang w:val="en-US"/>
                    </w:rPr>
                  </w:pPr>
                  <w:r w:rsidRPr="001907A6">
                    <w:rPr>
                      <w:lang w:val="en-US"/>
                    </w:rPr>
                    <w:t>Fiji</w:t>
                  </w:r>
                </w:p>
                <w:p w14:paraId="37A92CDC" w14:textId="77777777" w:rsidR="003E1610" w:rsidRPr="001907A6" w:rsidRDefault="003E1610" w:rsidP="00F949CA">
                  <w:pPr>
                    <w:rPr>
                      <w:lang w:val="en-US"/>
                    </w:rPr>
                  </w:pPr>
                  <w:r w:rsidRPr="001907A6">
                    <w:rPr>
                      <w:lang w:val="en-US"/>
                    </w:rPr>
                    <w:t>Guam</w:t>
                  </w:r>
                </w:p>
                <w:p w14:paraId="702AC9C9" w14:textId="77777777" w:rsidR="003E1610" w:rsidRPr="001907A6" w:rsidRDefault="003E1610" w:rsidP="00F949CA">
                  <w:pPr>
                    <w:rPr>
                      <w:lang w:val="en-US"/>
                    </w:rPr>
                  </w:pPr>
                  <w:r w:rsidRPr="001907A6">
                    <w:rPr>
                      <w:lang w:val="en-US"/>
                    </w:rPr>
                    <w:t>Hong Kong</w:t>
                  </w:r>
                </w:p>
                <w:p w14:paraId="348C2A5E" w14:textId="77777777" w:rsidR="003E1610" w:rsidRPr="001907A6" w:rsidRDefault="003E1610" w:rsidP="00F949CA">
                  <w:pPr>
                    <w:rPr>
                      <w:lang w:val="en-US"/>
                    </w:rPr>
                  </w:pPr>
                  <w:r w:rsidRPr="001907A6">
                    <w:rPr>
                      <w:lang w:val="en-US"/>
                    </w:rPr>
                    <w:t>India</w:t>
                  </w:r>
                </w:p>
                <w:p w14:paraId="004225DA" w14:textId="77777777" w:rsidR="003E1610" w:rsidRPr="001907A6" w:rsidRDefault="003E1610" w:rsidP="00F949CA">
                  <w:pPr>
                    <w:rPr>
                      <w:lang w:val="en-US"/>
                    </w:rPr>
                  </w:pPr>
                  <w:r w:rsidRPr="001907A6">
                    <w:rPr>
                      <w:lang w:val="en-US"/>
                    </w:rPr>
                    <w:t>Indonesia</w:t>
                  </w:r>
                </w:p>
                <w:p w14:paraId="04B2DD89" w14:textId="77777777" w:rsidR="003E1610" w:rsidRPr="001907A6" w:rsidRDefault="003E1610" w:rsidP="00F949CA">
                  <w:pPr>
                    <w:rPr>
                      <w:lang w:val="en-US"/>
                    </w:rPr>
                  </w:pPr>
                  <w:r w:rsidRPr="001907A6">
                    <w:rPr>
                      <w:lang w:val="en-US"/>
                    </w:rPr>
                    <w:t>Japan</w:t>
                  </w:r>
                </w:p>
                <w:p w14:paraId="5CE9933B" w14:textId="77777777" w:rsidR="003E1610" w:rsidRPr="001907A6" w:rsidRDefault="003E1610" w:rsidP="00F949CA">
                  <w:pPr>
                    <w:rPr>
                      <w:lang w:val="en-US"/>
                    </w:rPr>
                  </w:pPr>
                  <w:r w:rsidRPr="001907A6">
                    <w:rPr>
                      <w:lang w:val="en-US"/>
                    </w:rPr>
                    <w:t>Korea, South (Republic of Korea)</w:t>
                  </w:r>
                </w:p>
                <w:p w14:paraId="07C22B12" w14:textId="77777777" w:rsidR="003E1610" w:rsidRPr="001907A6" w:rsidRDefault="003E1610" w:rsidP="00F949CA">
                  <w:pPr>
                    <w:rPr>
                      <w:lang w:val="en-US"/>
                    </w:rPr>
                  </w:pPr>
                  <w:r w:rsidRPr="001907A6">
                    <w:rPr>
                      <w:lang w:val="en-US"/>
                    </w:rPr>
                    <w:t>Malaysia</w:t>
                  </w:r>
                </w:p>
                <w:p w14:paraId="3EFAFCB3" w14:textId="77777777" w:rsidR="003E1610" w:rsidRPr="001907A6" w:rsidRDefault="003E1610" w:rsidP="00F949CA">
                  <w:pPr>
                    <w:rPr>
                      <w:lang w:val="en-US"/>
                    </w:rPr>
                  </w:pPr>
                  <w:r w:rsidRPr="001907A6">
                    <w:rPr>
                      <w:lang w:val="en-US"/>
                    </w:rPr>
                    <w:t>Myanmar</w:t>
                  </w:r>
                </w:p>
                <w:p w14:paraId="3DBD2A7B" w14:textId="77777777" w:rsidR="003E1610" w:rsidRPr="001907A6" w:rsidRDefault="003E1610" w:rsidP="00F949CA">
                  <w:pPr>
                    <w:rPr>
                      <w:lang w:val="en-US"/>
                    </w:rPr>
                  </w:pPr>
                  <w:r w:rsidRPr="001907A6">
                    <w:rPr>
                      <w:lang w:val="en-US"/>
                    </w:rPr>
                    <w:t>Nepal</w:t>
                  </w:r>
                </w:p>
                <w:p w14:paraId="1D138727" w14:textId="77777777" w:rsidR="003E1610" w:rsidRPr="001907A6" w:rsidRDefault="003E1610" w:rsidP="00F949CA">
                  <w:pPr>
                    <w:rPr>
                      <w:lang w:val="en-US"/>
                    </w:rPr>
                  </w:pPr>
                  <w:r w:rsidRPr="001907A6">
                    <w:rPr>
                      <w:lang w:val="en-US"/>
                    </w:rPr>
                    <w:t>New Zealand</w:t>
                  </w:r>
                </w:p>
                <w:p w14:paraId="1134AE2D" w14:textId="77777777" w:rsidR="003E1610" w:rsidRPr="001907A6" w:rsidRDefault="003E1610" w:rsidP="00F949CA">
                  <w:pPr>
                    <w:rPr>
                      <w:lang w:val="en-US"/>
                    </w:rPr>
                  </w:pPr>
                  <w:r w:rsidRPr="001907A6">
                    <w:rPr>
                      <w:lang w:val="en-US"/>
                    </w:rPr>
                    <w:t>Palestine</w:t>
                  </w:r>
                </w:p>
                <w:p w14:paraId="2D0AA102" w14:textId="77777777" w:rsidR="003E1610" w:rsidRPr="001907A6" w:rsidRDefault="003E1610" w:rsidP="00F949CA">
                  <w:pPr>
                    <w:rPr>
                      <w:lang w:val="en-US"/>
                    </w:rPr>
                  </w:pPr>
                  <w:r w:rsidRPr="001907A6">
                    <w:rPr>
                      <w:lang w:val="en-US"/>
                    </w:rPr>
                    <w:t>Singapore</w:t>
                  </w:r>
                </w:p>
                <w:p w14:paraId="0BCF8719" w14:textId="77777777" w:rsidR="003E1610" w:rsidRPr="001907A6" w:rsidRDefault="003E1610" w:rsidP="00F949CA">
                  <w:pPr>
                    <w:rPr>
                      <w:lang w:val="en-US"/>
                    </w:rPr>
                  </w:pPr>
                  <w:r w:rsidRPr="001907A6">
                    <w:rPr>
                      <w:lang w:val="en-US"/>
                    </w:rPr>
                    <w:t>Taiwan</w:t>
                  </w:r>
                </w:p>
                <w:p w14:paraId="337E747E" w14:textId="77777777" w:rsidR="003E1610" w:rsidRPr="001907A6" w:rsidRDefault="003E1610" w:rsidP="00F949CA">
                  <w:pPr>
                    <w:rPr>
                      <w:lang w:val="en-US"/>
                    </w:rPr>
                  </w:pPr>
                  <w:r w:rsidRPr="001907A6">
                    <w:rPr>
                      <w:lang w:val="en-US"/>
                    </w:rPr>
                    <w:t>Thailand</w:t>
                  </w:r>
                </w:p>
                <w:p w14:paraId="1547D846" w14:textId="77777777" w:rsidR="003E1610" w:rsidRPr="001907A6" w:rsidRDefault="003E1610" w:rsidP="00F949CA">
                  <w:pPr>
                    <w:rPr>
                      <w:lang w:val="en-US"/>
                    </w:rPr>
                  </w:pPr>
                  <w:r w:rsidRPr="001907A6">
                    <w:rPr>
                      <w:lang w:val="en-US"/>
                    </w:rPr>
                    <w:t>Vietnam</w:t>
                  </w:r>
                </w:p>
                <w:p w14:paraId="0040A863" w14:textId="77777777" w:rsidR="003E1610" w:rsidRPr="001907A6" w:rsidRDefault="003E1610" w:rsidP="00F949CA">
                  <w:pPr>
                    <w:rPr>
                      <w:lang w:val="en-US"/>
                    </w:rPr>
                  </w:pPr>
                </w:p>
              </w:tc>
            </w:tr>
          </w:tbl>
          <w:p w14:paraId="04F64A74" w14:textId="77777777" w:rsidR="00F949CA" w:rsidRPr="001907A6" w:rsidRDefault="00F949CA" w:rsidP="00F949CA">
            <w:pPr>
              <w:rPr>
                <w:lang w:val="en-US"/>
              </w:rPr>
            </w:pPr>
          </w:p>
        </w:tc>
      </w:tr>
      <w:tr w:rsidR="00F43557" w:rsidRPr="001907A6" w14:paraId="6B0812FB" w14:textId="77777777" w:rsidTr="00F43557">
        <w:tc>
          <w:tcPr>
            <w:tcW w:w="9352" w:type="dxa"/>
            <w:shd w:val="clear" w:color="auto" w:fill="DEEAF6" w:themeFill="accent5" w:themeFillTint="33"/>
          </w:tcPr>
          <w:p w14:paraId="2E0AAFD4" w14:textId="60FEF914" w:rsidR="00F43557" w:rsidRPr="001907A6" w:rsidRDefault="00F43557" w:rsidP="00F949CA">
            <w:pPr>
              <w:rPr>
                <w:b/>
                <w:bCs/>
                <w:lang w:val="en-US"/>
              </w:rPr>
            </w:pPr>
            <w:r w:rsidRPr="001907A6">
              <w:rPr>
                <w:b/>
                <w:bCs/>
                <w:lang w:val="en-US"/>
              </w:rPr>
              <w:t>Localization</w:t>
            </w:r>
          </w:p>
        </w:tc>
      </w:tr>
      <w:tr w:rsidR="00F949CA" w:rsidRPr="001907A6" w14:paraId="7052AF2B" w14:textId="77777777" w:rsidTr="002F5AEB">
        <w:tc>
          <w:tcPr>
            <w:tcW w:w="9352" w:type="dxa"/>
            <w:shd w:val="clear" w:color="auto" w:fill="auto"/>
          </w:tcPr>
          <w:p w14:paraId="064F0DD4" w14:textId="1C471BA8" w:rsidR="00F949CA" w:rsidRPr="001907A6" w:rsidRDefault="004728CE" w:rsidP="00F949CA">
            <w:pPr>
              <w:rPr>
                <w:lang w:val="en-US"/>
              </w:rPr>
            </w:pPr>
            <w:hyperlink r:id="rId20" w:history="1">
              <w:r w:rsidR="007B6FEF" w:rsidRPr="001907A6">
                <w:rPr>
                  <w:rStyle w:val="Hyperlink"/>
                  <w:lang w:val="en-US"/>
                </w:rPr>
                <w:t>On this page</w:t>
              </w:r>
            </w:hyperlink>
            <w:r w:rsidR="007B6FEF" w:rsidRPr="001907A6">
              <w:rPr>
                <w:lang w:val="en-US"/>
              </w:rPr>
              <w:t>,</w:t>
            </w:r>
            <w:r w:rsidR="00F949CA" w:rsidRPr="001907A6">
              <w:rPr>
                <w:lang w:val="en-US"/>
              </w:rPr>
              <w:t xml:space="preserve"> you will find a list of </w:t>
            </w:r>
            <w:r w:rsidR="00B101C5" w:rsidRPr="001907A6">
              <w:rPr>
                <w:lang w:val="en-US"/>
              </w:rPr>
              <w:t xml:space="preserve">SAP </w:t>
            </w:r>
            <w:r w:rsidR="00F949CA" w:rsidRPr="001907A6">
              <w:rPr>
                <w:lang w:val="en-US"/>
              </w:rPr>
              <w:t xml:space="preserve">Concur-supported languages. If your application is available in a country where one of the following languages is spoken, </w:t>
            </w:r>
            <w:r w:rsidR="00D24604" w:rsidRPr="001907A6">
              <w:rPr>
                <w:lang w:val="en-US"/>
              </w:rPr>
              <w:t>you may</w:t>
            </w:r>
            <w:r w:rsidR="00F949CA" w:rsidRPr="001907A6">
              <w:rPr>
                <w:lang w:val="en-US"/>
              </w:rPr>
              <w:t xml:space="preserve"> translate your listing into that language. Use this form, and insert translations for the short description, long description, and insert links to any localized landing pages. For example, if your listing is available in France, </w:t>
            </w:r>
            <w:r w:rsidR="00D24604" w:rsidRPr="001907A6">
              <w:rPr>
                <w:lang w:val="en-US"/>
              </w:rPr>
              <w:t>we recommend that you</w:t>
            </w:r>
            <w:r w:rsidR="00F949CA" w:rsidRPr="001907A6">
              <w:rPr>
                <w:lang w:val="en-US"/>
              </w:rPr>
              <w:t xml:space="preserve"> translate the listing to French. </w:t>
            </w:r>
          </w:p>
          <w:p w14:paraId="21D2243B" w14:textId="77777777" w:rsidR="00B101C5" w:rsidRPr="001907A6" w:rsidRDefault="00B101C5" w:rsidP="00F949CA">
            <w:pPr>
              <w:rPr>
                <w:lang w:val="en-US"/>
              </w:rPr>
            </w:pPr>
          </w:p>
          <w:p w14:paraId="15C4B757" w14:textId="0E7A5EEF" w:rsidR="00F949CA" w:rsidRPr="001907A6" w:rsidRDefault="00F43557" w:rsidP="00F949CA">
            <w:pPr>
              <w:rPr>
                <w:lang w:val="en-US"/>
              </w:rPr>
            </w:pPr>
            <w:r w:rsidRPr="001907A6">
              <w:rPr>
                <w:i/>
                <w:iCs/>
                <w:lang w:val="en-US"/>
              </w:rPr>
              <w:t>We recommend</w:t>
            </w:r>
            <w:r w:rsidR="00F949CA" w:rsidRPr="001907A6">
              <w:rPr>
                <w:i/>
                <w:iCs/>
                <w:lang w:val="en-US"/>
              </w:rPr>
              <w:t xml:space="preserve"> that all the assets that your listing links to are also localized, </w:t>
            </w:r>
            <w:r w:rsidRPr="001907A6">
              <w:rPr>
                <w:i/>
                <w:iCs/>
                <w:lang w:val="en-US"/>
              </w:rPr>
              <w:t>including the Support link.</w:t>
            </w:r>
          </w:p>
          <w:p w14:paraId="1213BD85" w14:textId="77777777" w:rsidR="00F43557" w:rsidRPr="001907A6" w:rsidRDefault="00F43557" w:rsidP="00F949CA">
            <w:pPr>
              <w:rPr>
                <w:b/>
                <w:bCs/>
                <w:lang w:val="en-US"/>
              </w:rPr>
            </w:pPr>
          </w:p>
          <w:p w14:paraId="04A06F3A" w14:textId="2F76627C" w:rsidR="00206ED1" w:rsidRPr="001907A6" w:rsidRDefault="00F949CA" w:rsidP="00F949CA">
            <w:pPr>
              <w:rPr>
                <w:lang w:val="en-US"/>
              </w:rPr>
            </w:pPr>
            <w:r w:rsidRPr="001907A6">
              <w:rPr>
                <w:lang w:val="en-US"/>
              </w:rPr>
              <w:t xml:space="preserve">We understand that there is a cost associated with localization. To bring that cost down, consider abbreviating the length of your listing to include only the key points about the integration with </w:t>
            </w:r>
            <w:r w:rsidR="007B6FEF" w:rsidRPr="001907A6">
              <w:rPr>
                <w:lang w:val="en-US"/>
              </w:rPr>
              <w:t xml:space="preserve">SAP </w:t>
            </w:r>
            <w:r w:rsidRPr="001907A6">
              <w:rPr>
                <w:lang w:val="en-US"/>
              </w:rPr>
              <w:t>Concur</w:t>
            </w:r>
            <w:r w:rsidR="007B6FEF" w:rsidRPr="001907A6">
              <w:rPr>
                <w:lang w:val="en-US"/>
              </w:rPr>
              <w:t xml:space="preserve"> solutions</w:t>
            </w:r>
            <w:r w:rsidRPr="001907A6">
              <w:rPr>
                <w:lang w:val="en-US"/>
              </w:rPr>
              <w:t xml:space="preserve"> and your application.  </w:t>
            </w:r>
          </w:p>
          <w:p w14:paraId="16D03CBC" w14:textId="77777777" w:rsidR="007B6FEF" w:rsidRPr="001907A6" w:rsidRDefault="007B6FEF" w:rsidP="00F949CA">
            <w:pPr>
              <w:rPr>
                <w:lang w:val="en-US"/>
              </w:rPr>
            </w:pPr>
          </w:p>
          <w:p w14:paraId="773B7651" w14:textId="5388F13C" w:rsidR="007B6FEF" w:rsidRPr="001907A6" w:rsidRDefault="004728CE" w:rsidP="00F949CA">
            <w:pPr>
              <w:rPr>
                <w:b/>
                <w:bCs/>
                <w:lang w:val="en-US"/>
              </w:rPr>
            </w:pPr>
            <w:hyperlink r:id="rId21" w:history="1">
              <w:r w:rsidR="00206ED1" w:rsidRPr="001907A6">
                <w:rPr>
                  <w:rStyle w:val="Hyperlink"/>
                  <w:b/>
                  <w:bCs/>
                  <w:lang w:val="en-US"/>
                </w:rPr>
                <w:t xml:space="preserve">SAP </w:t>
              </w:r>
              <w:r w:rsidR="00F949CA" w:rsidRPr="001907A6">
                <w:rPr>
                  <w:rStyle w:val="Hyperlink"/>
                  <w:b/>
                  <w:bCs/>
                  <w:lang w:val="en-US"/>
                </w:rPr>
                <w:t>Concur-supported languages</w:t>
              </w:r>
            </w:hyperlink>
          </w:p>
          <w:p w14:paraId="4E03514C" w14:textId="4DB6C1F3" w:rsidR="007B6FEF" w:rsidRPr="001907A6" w:rsidRDefault="007B6FEF" w:rsidP="00F949CA">
            <w:pPr>
              <w:rPr>
                <w:b/>
                <w:bCs/>
                <w:lang w:val="en-US"/>
              </w:rPr>
            </w:pPr>
          </w:p>
        </w:tc>
      </w:tr>
      <w:tr w:rsidR="001907A6" w:rsidRPr="001907A6" w14:paraId="3232439E" w14:textId="77777777" w:rsidTr="00115852">
        <w:tc>
          <w:tcPr>
            <w:tcW w:w="9352" w:type="dxa"/>
            <w:shd w:val="clear" w:color="auto" w:fill="DEEAF6" w:themeFill="accent5" w:themeFillTint="33"/>
          </w:tcPr>
          <w:p w14:paraId="551C6626" w14:textId="7FC19E7E" w:rsidR="001907A6" w:rsidRDefault="001907A6" w:rsidP="00F949CA">
            <w:pPr>
              <w:rPr>
                <w:b/>
                <w:bCs/>
                <w:lang w:val="en-US"/>
              </w:rPr>
            </w:pPr>
            <w:r w:rsidRPr="001907A6">
              <w:rPr>
                <w:b/>
                <w:bCs/>
                <w:lang w:val="en-US"/>
              </w:rPr>
              <w:t xml:space="preserve">Sustainability </w:t>
            </w:r>
            <w:r w:rsidR="001651DD">
              <w:rPr>
                <w:b/>
                <w:bCs/>
                <w:lang w:val="en-US"/>
              </w:rPr>
              <w:t>Initiatives</w:t>
            </w:r>
          </w:p>
          <w:p w14:paraId="68FE72E4" w14:textId="7C0BFC18" w:rsidR="00B924B2" w:rsidRDefault="00D1447D" w:rsidP="00F949CA">
            <w:pPr>
              <w:rPr>
                <w:lang w:val="en-US"/>
              </w:rPr>
            </w:pPr>
            <w:r w:rsidRPr="00D1447D">
              <w:rPr>
                <w:lang w:val="en-US"/>
              </w:rPr>
              <w:t>SAP’s purpose is to help the world run better and improve people's lives with sustainability at the core.</w:t>
            </w:r>
            <w:r>
              <w:rPr>
                <w:lang w:val="en-US"/>
              </w:rPr>
              <w:t xml:space="preserve"> We are driven to</w:t>
            </w:r>
            <w:r w:rsidR="00F63B2F">
              <w:rPr>
                <w:lang w:val="en-US"/>
              </w:rPr>
              <w:t xml:space="preserve"> enable our customers to run sustainable </w:t>
            </w:r>
            <w:r w:rsidR="00861896">
              <w:rPr>
                <w:lang w:val="en-US"/>
              </w:rPr>
              <w:t>organizations. One of the ways we can do this is by providing</w:t>
            </w:r>
            <w:r w:rsidR="001F7DEE">
              <w:rPr>
                <w:lang w:val="en-US"/>
              </w:rPr>
              <w:t xml:space="preserve"> </w:t>
            </w:r>
            <w:r w:rsidR="00861896">
              <w:rPr>
                <w:lang w:val="en-US"/>
              </w:rPr>
              <w:t>visibility into our partners’ sustainability initiatives.</w:t>
            </w:r>
          </w:p>
          <w:p w14:paraId="4E3482C0" w14:textId="77777777" w:rsidR="00861896" w:rsidRDefault="00861896" w:rsidP="00F949CA">
            <w:pPr>
              <w:rPr>
                <w:lang w:val="en-US"/>
              </w:rPr>
            </w:pPr>
          </w:p>
          <w:p w14:paraId="4B9870F5" w14:textId="6A614D62" w:rsidR="00861896" w:rsidRPr="00B924B2" w:rsidRDefault="00861896" w:rsidP="00F949CA">
            <w:pPr>
              <w:rPr>
                <w:lang w:val="en-US"/>
              </w:rPr>
            </w:pPr>
            <w:r>
              <w:rPr>
                <w:lang w:val="en-US"/>
              </w:rPr>
              <w:t>If your business has a sustainability program</w:t>
            </w:r>
            <w:r w:rsidR="00515463">
              <w:rPr>
                <w:lang w:val="en-US"/>
              </w:rPr>
              <w:t xml:space="preserve">, or your solution </w:t>
            </w:r>
            <w:r w:rsidR="00484081">
              <w:rPr>
                <w:lang w:val="en-US"/>
              </w:rPr>
              <w:t xml:space="preserve">provides environmental or </w:t>
            </w:r>
            <w:r w:rsidR="007F6F74">
              <w:rPr>
                <w:lang w:val="en-US"/>
              </w:rPr>
              <w:t xml:space="preserve">social responsibility </w:t>
            </w:r>
            <w:r w:rsidR="00484081">
              <w:rPr>
                <w:lang w:val="en-US"/>
              </w:rPr>
              <w:t xml:space="preserve">benefits to </w:t>
            </w:r>
            <w:r w:rsidR="007F6F74">
              <w:rPr>
                <w:lang w:val="en-US"/>
              </w:rPr>
              <w:t>customers</w:t>
            </w:r>
            <w:r>
              <w:rPr>
                <w:lang w:val="en-US"/>
              </w:rPr>
              <w:t xml:space="preserve">, please provide details </w:t>
            </w:r>
            <w:r w:rsidR="001F7DEE">
              <w:rPr>
                <w:lang w:val="en-US"/>
              </w:rPr>
              <w:t>below.</w:t>
            </w:r>
          </w:p>
        </w:tc>
      </w:tr>
      <w:tr w:rsidR="001907A6" w:rsidRPr="001907A6" w14:paraId="1FE0D753" w14:textId="77777777" w:rsidTr="002F5AEB">
        <w:tc>
          <w:tcPr>
            <w:tcW w:w="9352" w:type="dxa"/>
            <w:shd w:val="clear" w:color="auto" w:fill="auto"/>
          </w:tcPr>
          <w:p w14:paraId="5AFDEB83" w14:textId="77777777" w:rsidR="001907A6" w:rsidRDefault="001907A6" w:rsidP="00F949CA">
            <w:pPr>
              <w:rPr>
                <w:lang w:val="en-US"/>
              </w:rPr>
            </w:pPr>
          </w:p>
          <w:p w14:paraId="09808C2A" w14:textId="77777777" w:rsidR="00861896" w:rsidRDefault="00861896" w:rsidP="00F949CA">
            <w:pPr>
              <w:rPr>
                <w:lang w:val="en-US"/>
              </w:rPr>
            </w:pPr>
          </w:p>
          <w:p w14:paraId="627E3C6C" w14:textId="5A40F840" w:rsidR="00861896" w:rsidRPr="001907A6" w:rsidRDefault="00861896" w:rsidP="00F949CA">
            <w:pPr>
              <w:rPr>
                <w:lang w:val="en-US"/>
              </w:rPr>
            </w:pPr>
          </w:p>
        </w:tc>
      </w:tr>
      <w:tr w:rsidR="00F43557" w:rsidRPr="001907A6" w14:paraId="5A56FCFB" w14:textId="77777777" w:rsidTr="00F43557">
        <w:tc>
          <w:tcPr>
            <w:tcW w:w="9352" w:type="dxa"/>
            <w:shd w:val="clear" w:color="auto" w:fill="DEEAF6" w:themeFill="accent5" w:themeFillTint="33"/>
          </w:tcPr>
          <w:p w14:paraId="6C67849A" w14:textId="266862C2" w:rsidR="00F43557" w:rsidRPr="001907A6" w:rsidRDefault="00F43557" w:rsidP="00F949CA">
            <w:pPr>
              <w:rPr>
                <w:b/>
                <w:bCs/>
                <w:lang w:val="en-US"/>
              </w:rPr>
            </w:pPr>
            <w:r w:rsidRPr="001907A6">
              <w:rPr>
                <w:b/>
                <w:bCs/>
                <w:lang w:val="en-US"/>
              </w:rPr>
              <w:t>Images</w:t>
            </w:r>
          </w:p>
        </w:tc>
      </w:tr>
      <w:tr w:rsidR="00F949CA" w:rsidRPr="001907A6" w14:paraId="2D6452FA" w14:textId="77777777" w:rsidTr="002F5AEB">
        <w:tc>
          <w:tcPr>
            <w:tcW w:w="9352" w:type="dxa"/>
            <w:shd w:val="clear" w:color="auto" w:fill="auto"/>
          </w:tcPr>
          <w:p w14:paraId="2F16E74E" w14:textId="77777777" w:rsidR="00F949CA" w:rsidRPr="001907A6" w:rsidRDefault="00F949CA" w:rsidP="00F949CA">
            <w:pPr>
              <w:rPr>
                <w:b/>
                <w:bCs/>
                <w:lang w:val="en-US"/>
              </w:rPr>
            </w:pPr>
            <w:r w:rsidRPr="001907A6">
              <w:rPr>
                <w:b/>
                <w:bCs/>
                <w:lang w:val="en-US"/>
              </w:rPr>
              <w:t>Please submit the images below for approval:</w:t>
            </w:r>
          </w:p>
          <w:p w14:paraId="1CB4575B" w14:textId="7889276E" w:rsidR="00F949CA" w:rsidRPr="001907A6" w:rsidRDefault="00F949CA" w:rsidP="00F949CA">
            <w:pPr>
              <w:numPr>
                <w:ilvl w:val="0"/>
                <w:numId w:val="17"/>
              </w:numPr>
              <w:rPr>
                <w:u w:val="single"/>
                <w:lang w:val="en-US"/>
              </w:rPr>
            </w:pPr>
            <w:r w:rsidRPr="001907A6">
              <w:rPr>
                <w:u w:val="single"/>
                <w:lang w:val="en-US"/>
              </w:rPr>
              <w:t>App Icon:</w:t>
            </w:r>
            <w:r w:rsidRPr="001907A6">
              <w:rPr>
                <w:b/>
                <w:bCs/>
                <w:lang w:val="en-US"/>
              </w:rPr>
              <w:t xml:space="preserve"> (Required)</w:t>
            </w:r>
            <w:r w:rsidRPr="001907A6">
              <w:rPr>
                <w:lang w:val="en-US"/>
              </w:rPr>
              <w:t xml:space="preserve"> Partner app </w:t>
            </w:r>
            <w:r w:rsidR="00DF0383" w:rsidRPr="001907A6">
              <w:rPr>
                <w:lang w:val="en-US"/>
              </w:rPr>
              <w:t xml:space="preserve">icon with a logo or icon image, </w:t>
            </w:r>
            <w:r w:rsidRPr="001907A6">
              <w:rPr>
                <w:lang w:val="en-US"/>
              </w:rPr>
              <w:t xml:space="preserve">600x600px / 10 px corner radius / max 700 KB / jpg or </w:t>
            </w:r>
            <w:proofErr w:type="spellStart"/>
            <w:r w:rsidRPr="001907A6">
              <w:rPr>
                <w:lang w:val="en-US"/>
              </w:rPr>
              <w:t>png</w:t>
            </w:r>
            <w:proofErr w:type="spellEnd"/>
            <w:r w:rsidR="00415609" w:rsidRPr="001907A6">
              <w:rPr>
                <w:lang w:val="en-US"/>
              </w:rPr>
              <w:t xml:space="preserve"> </w:t>
            </w:r>
            <w:r w:rsidR="00DF0383" w:rsidRPr="001907A6">
              <w:rPr>
                <w:lang w:val="en-US"/>
              </w:rPr>
              <w:t xml:space="preserve">/ </w:t>
            </w:r>
            <w:r w:rsidR="00DF0383" w:rsidRPr="001907A6">
              <w:rPr>
                <w:b/>
                <w:bCs/>
                <w:lang w:val="en-US"/>
              </w:rPr>
              <w:t>no white or transparent backgrounds</w:t>
            </w:r>
          </w:p>
          <w:p w14:paraId="4D88047E" w14:textId="738E97DA" w:rsidR="00F949CA" w:rsidRPr="001907A6" w:rsidRDefault="00F949CA" w:rsidP="00F949CA">
            <w:pPr>
              <w:numPr>
                <w:ilvl w:val="0"/>
                <w:numId w:val="17"/>
              </w:numPr>
              <w:rPr>
                <w:lang w:val="en-US"/>
              </w:rPr>
            </w:pPr>
            <w:r w:rsidRPr="001907A6">
              <w:rPr>
                <w:u w:val="single"/>
                <w:lang w:val="en-US"/>
              </w:rPr>
              <w:t xml:space="preserve">High Resolution App Logo: </w:t>
            </w:r>
            <w:r w:rsidRPr="001907A6">
              <w:rPr>
                <w:lang w:val="en-US"/>
              </w:rPr>
              <w:t>Print quality logo to be used in future marketing activities.</w:t>
            </w:r>
            <w:r w:rsidR="000668E5" w:rsidRPr="001907A6">
              <w:rPr>
                <w:lang w:val="en-US"/>
              </w:rPr>
              <w:t xml:space="preserve"> H</w:t>
            </w:r>
            <w:r w:rsidRPr="001907A6">
              <w:rPr>
                <w:lang w:val="en-US"/>
              </w:rPr>
              <w:t>igh resolution, eps or ai format</w:t>
            </w:r>
          </w:p>
          <w:p w14:paraId="762125B8" w14:textId="77777777" w:rsidR="00F949CA" w:rsidRPr="001907A6" w:rsidRDefault="00F949CA" w:rsidP="00F949CA">
            <w:pPr>
              <w:numPr>
                <w:ilvl w:val="0"/>
                <w:numId w:val="17"/>
              </w:numPr>
              <w:rPr>
                <w:lang w:val="en-US"/>
              </w:rPr>
            </w:pPr>
            <w:r w:rsidRPr="001907A6">
              <w:rPr>
                <w:u w:val="single"/>
                <w:lang w:val="en-US"/>
              </w:rPr>
              <w:t xml:space="preserve">App Screenshots (Max 5): </w:t>
            </w:r>
          </w:p>
          <w:p w14:paraId="70B0FCC6" w14:textId="77777777" w:rsidR="00F949CA" w:rsidRPr="001907A6" w:rsidRDefault="00F949CA" w:rsidP="00F949CA">
            <w:pPr>
              <w:numPr>
                <w:ilvl w:val="1"/>
                <w:numId w:val="17"/>
              </w:numPr>
              <w:rPr>
                <w:lang w:val="en-US"/>
              </w:rPr>
            </w:pPr>
            <w:r w:rsidRPr="001907A6">
              <w:rPr>
                <w:lang w:val="en-US"/>
              </w:rPr>
              <w:t xml:space="preserve">Web: Recommended aspect ratio 4:3 or 16:9. Maximum width 1176 / max 700 KB / jpg or </w:t>
            </w:r>
            <w:proofErr w:type="spellStart"/>
            <w:r w:rsidRPr="001907A6">
              <w:rPr>
                <w:lang w:val="en-US"/>
              </w:rPr>
              <w:t>png</w:t>
            </w:r>
            <w:proofErr w:type="spellEnd"/>
          </w:p>
          <w:p w14:paraId="50DE3EBA" w14:textId="528318F3" w:rsidR="00F949CA" w:rsidRPr="001907A6" w:rsidRDefault="00F949CA" w:rsidP="00F949CA">
            <w:pPr>
              <w:numPr>
                <w:ilvl w:val="1"/>
                <w:numId w:val="17"/>
              </w:numPr>
              <w:rPr>
                <w:lang w:val="en-US"/>
              </w:rPr>
            </w:pPr>
            <w:r w:rsidRPr="001907A6">
              <w:rPr>
                <w:lang w:val="en-US"/>
              </w:rPr>
              <w:t xml:space="preserve">Mobile: 9:16 ratio, 640x1138 px / max 700 KB / jpg or </w:t>
            </w:r>
            <w:proofErr w:type="spellStart"/>
            <w:r w:rsidRPr="001907A6">
              <w:rPr>
                <w:lang w:val="en-US"/>
              </w:rPr>
              <w:t>png</w:t>
            </w:r>
            <w:proofErr w:type="spellEnd"/>
          </w:p>
          <w:p w14:paraId="0A610629" w14:textId="77777777" w:rsidR="00BC07DB" w:rsidRPr="001907A6" w:rsidRDefault="00BC07DB" w:rsidP="00BC07DB">
            <w:pPr>
              <w:rPr>
                <w:lang w:val="en-US"/>
              </w:rPr>
            </w:pPr>
          </w:p>
          <w:p w14:paraId="791936B7" w14:textId="77777777" w:rsidR="00F949CA" w:rsidRPr="001907A6" w:rsidRDefault="00F949CA" w:rsidP="00F949CA">
            <w:pPr>
              <w:rPr>
                <w:b/>
                <w:bCs/>
                <w:lang w:val="en-US"/>
              </w:rPr>
            </w:pPr>
            <w:r w:rsidRPr="001907A6">
              <w:rPr>
                <w:b/>
                <w:bCs/>
                <w:lang w:val="en-US"/>
              </w:rPr>
              <w:t>If you plan to be listing in the Mobile App Center, please submit these required images (</w:t>
            </w:r>
            <w:r w:rsidR="00206ED1" w:rsidRPr="001907A6">
              <w:rPr>
                <w:b/>
                <w:bCs/>
                <w:lang w:val="en-US"/>
              </w:rPr>
              <w:t>User Connections/</w:t>
            </w:r>
            <w:r w:rsidRPr="001907A6">
              <w:rPr>
                <w:b/>
                <w:bCs/>
                <w:lang w:val="en-US"/>
              </w:rPr>
              <w:t xml:space="preserve">Apps for Me only </w:t>
            </w:r>
            <w:proofErr w:type="gramStart"/>
            <w:r w:rsidRPr="001907A6">
              <w:rPr>
                <w:b/>
                <w:bCs/>
                <w:lang w:val="en-US"/>
              </w:rPr>
              <w:t>at this time</w:t>
            </w:r>
            <w:proofErr w:type="gramEnd"/>
            <w:r w:rsidRPr="001907A6">
              <w:rPr>
                <w:b/>
                <w:bCs/>
                <w:lang w:val="en-US"/>
              </w:rPr>
              <w:t>):</w:t>
            </w:r>
          </w:p>
          <w:p w14:paraId="5754FFD1" w14:textId="77777777" w:rsidR="00F949CA" w:rsidRPr="001907A6" w:rsidRDefault="00F949CA" w:rsidP="00F949CA">
            <w:pPr>
              <w:numPr>
                <w:ilvl w:val="0"/>
                <w:numId w:val="18"/>
              </w:numPr>
              <w:rPr>
                <w:lang w:val="en-US"/>
              </w:rPr>
            </w:pPr>
            <w:r w:rsidRPr="001907A6">
              <w:rPr>
                <w:lang w:val="en-US"/>
              </w:rPr>
              <w:t xml:space="preserve">Small Image (Icon): 300x300px, jpg or </w:t>
            </w:r>
            <w:proofErr w:type="spellStart"/>
            <w:r w:rsidRPr="001907A6">
              <w:rPr>
                <w:lang w:val="en-US"/>
              </w:rPr>
              <w:t>png</w:t>
            </w:r>
            <w:proofErr w:type="spellEnd"/>
            <w:r w:rsidRPr="001907A6">
              <w:rPr>
                <w:lang w:val="en-US"/>
              </w:rPr>
              <w:t xml:space="preserve"> format</w:t>
            </w:r>
          </w:p>
          <w:p w14:paraId="72E6E025" w14:textId="77777777" w:rsidR="00F949CA" w:rsidRPr="001907A6" w:rsidRDefault="00F949CA" w:rsidP="00F949CA">
            <w:pPr>
              <w:numPr>
                <w:ilvl w:val="0"/>
                <w:numId w:val="18"/>
              </w:numPr>
              <w:rPr>
                <w:lang w:val="en-US"/>
              </w:rPr>
            </w:pPr>
            <w:r w:rsidRPr="001907A6">
              <w:rPr>
                <w:lang w:val="en-US"/>
              </w:rPr>
              <w:t xml:space="preserve">Large Image: 600x600px, jpg or </w:t>
            </w:r>
            <w:proofErr w:type="spellStart"/>
            <w:r w:rsidRPr="001907A6">
              <w:rPr>
                <w:lang w:val="en-US"/>
              </w:rPr>
              <w:t>png</w:t>
            </w:r>
            <w:proofErr w:type="spellEnd"/>
            <w:r w:rsidRPr="001907A6">
              <w:rPr>
                <w:lang w:val="en-US"/>
              </w:rPr>
              <w:t xml:space="preserve"> format</w:t>
            </w:r>
          </w:p>
          <w:p w14:paraId="1E31E8E0" w14:textId="77777777" w:rsidR="00F949CA" w:rsidRPr="001907A6" w:rsidRDefault="00F949CA" w:rsidP="00F949CA">
            <w:pPr>
              <w:numPr>
                <w:ilvl w:val="0"/>
                <w:numId w:val="18"/>
              </w:numPr>
              <w:rPr>
                <w:lang w:val="en-US"/>
              </w:rPr>
            </w:pPr>
            <w:r w:rsidRPr="001907A6">
              <w:rPr>
                <w:lang w:val="en-US"/>
              </w:rPr>
              <w:t xml:space="preserve">Screenshots (Max 6): 920x1742px, jpg or </w:t>
            </w:r>
            <w:proofErr w:type="spellStart"/>
            <w:r w:rsidRPr="001907A6">
              <w:rPr>
                <w:lang w:val="en-US"/>
              </w:rPr>
              <w:t>png</w:t>
            </w:r>
            <w:proofErr w:type="spellEnd"/>
            <w:r w:rsidRPr="001907A6">
              <w:rPr>
                <w:lang w:val="en-US"/>
              </w:rPr>
              <w:t xml:space="preserve"> format</w:t>
            </w:r>
          </w:p>
          <w:p w14:paraId="7BBF8F8B" w14:textId="77777777" w:rsidR="00F949CA" w:rsidRPr="001907A6" w:rsidRDefault="00F949CA" w:rsidP="00F949CA">
            <w:pPr>
              <w:numPr>
                <w:ilvl w:val="0"/>
                <w:numId w:val="18"/>
              </w:numPr>
              <w:rPr>
                <w:lang w:val="en-US"/>
              </w:rPr>
            </w:pPr>
            <w:r w:rsidRPr="001907A6">
              <w:rPr>
                <w:lang w:val="en-US"/>
              </w:rPr>
              <w:t xml:space="preserve">Featured App Image: 1080x576px, jpg or </w:t>
            </w:r>
            <w:proofErr w:type="spellStart"/>
            <w:r w:rsidRPr="001907A6">
              <w:rPr>
                <w:lang w:val="en-US"/>
              </w:rPr>
              <w:t>png</w:t>
            </w:r>
            <w:proofErr w:type="spellEnd"/>
            <w:r w:rsidRPr="001907A6">
              <w:rPr>
                <w:lang w:val="en-US"/>
              </w:rPr>
              <w:t xml:space="preserve"> format</w:t>
            </w:r>
          </w:p>
          <w:p w14:paraId="7EF2D435" w14:textId="77777777" w:rsidR="00206ED1" w:rsidRPr="001907A6" w:rsidRDefault="00206ED1" w:rsidP="00F949CA">
            <w:pPr>
              <w:rPr>
                <w:lang w:val="en-US"/>
              </w:rPr>
            </w:pPr>
          </w:p>
          <w:p w14:paraId="44C3FA40" w14:textId="77777777" w:rsidR="00F949CA" w:rsidRPr="001907A6" w:rsidRDefault="00F949CA" w:rsidP="00F949CA">
            <w:pPr>
              <w:rPr>
                <w:lang w:val="en-US"/>
              </w:rPr>
            </w:pPr>
            <w:r w:rsidRPr="001907A6">
              <w:rPr>
                <w:lang w:val="en-US"/>
              </w:rPr>
              <w:t>Note: Please avoid images with very fine or small text in them as these high</w:t>
            </w:r>
            <w:r w:rsidR="00206ED1" w:rsidRPr="001907A6">
              <w:rPr>
                <w:lang w:val="en-US"/>
              </w:rPr>
              <w:t>-</w:t>
            </w:r>
            <w:r w:rsidRPr="001907A6">
              <w:rPr>
                <w:lang w:val="en-US"/>
              </w:rPr>
              <w:t xml:space="preserve">resolution images will be scaled </w:t>
            </w:r>
            <w:r w:rsidR="00206ED1" w:rsidRPr="001907A6">
              <w:rPr>
                <w:lang w:val="en-US"/>
              </w:rPr>
              <w:t xml:space="preserve">down </w:t>
            </w:r>
            <w:r w:rsidRPr="001907A6">
              <w:rPr>
                <w:lang w:val="en-US"/>
              </w:rPr>
              <w:t xml:space="preserve">for use on lower resolution devices. </w:t>
            </w:r>
          </w:p>
        </w:tc>
      </w:tr>
    </w:tbl>
    <w:p w14:paraId="7CCFFF9B" w14:textId="77777777" w:rsidR="00F949CA" w:rsidRPr="001907A6" w:rsidRDefault="00F949CA" w:rsidP="00F949CA">
      <w:pPr>
        <w:rPr>
          <w:b/>
          <w:lang w:val="en-US"/>
        </w:rPr>
      </w:pPr>
    </w:p>
    <w:p w14:paraId="44BC6728" w14:textId="77777777" w:rsidR="00FE7625" w:rsidRPr="001907A6" w:rsidRDefault="00FE7625">
      <w:pPr>
        <w:rPr>
          <w:b/>
          <w:bCs/>
          <w:lang w:val="en-US"/>
        </w:rPr>
      </w:pPr>
      <w:r w:rsidRPr="001907A6">
        <w:rPr>
          <w:b/>
          <w:bCs/>
          <w:lang w:val="en-US"/>
        </w:rPr>
        <w:br w:type="page"/>
      </w:r>
    </w:p>
    <w:p w14:paraId="528DE5C1" w14:textId="45C2296F" w:rsidR="00F949CA" w:rsidRPr="001907A6" w:rsidRDefault="00F949CA" w:rsidP="00F949CA">
      <w:pPr>
        <w:rPr>
          <w:lang w:val="en-US"/>
        </w:rPr>
      </w:pPr>
      <w:r w:rsidRPr="001907A6">
        <w:rPr>
          <w:b/>
          <w:bCs/>
          <w:lang w:val="en-US"/>
        </w:rPr>
        <w:lastRenderedPageBreak/>
        <w:t>Example App Center Listing</w:t>
      </w:r>
    </w:p>
    <w:p w14:paraId="28B3EE1D" w14:textId="59D4CF60" w:rsidR="00F949CA" w:rsidRPr="001907A6" w:rsidRDefault="00F949CA" w:rsidP="00F949CA">
      <w:pPr>
        <w:rPr>
          <w:lang w:val="en-US"/>
        </w:rPr>
      </w:pPr>
      <w:r w:rsidRPr="001907A6">
        <w:rPr>
          <w:lang w:val="en-US"/>
        </w:rPr>
        <w:t>Summary View</w:t>
      </w:r>
    </w:p>
    <w:p w14:paraId="54248092" w14:textId="77777777" w:rsidR="00FE7625" w:rsidRPr="001907A6" w:rsidRDefault="00FE7625" w:rsidP="00F949CA">
      <w:pPr>
        <w:rPr>
          <w:lang w:val="en-US"/>
        </w:rPr>
      </w:pPr>
    </w:p>
    <w:p w14:paraId="19C28F93" w14:textId="77777777" w:rsidR="00F949CA" w:rsidRPr="001907A6" w:rsidRDefault="00F949CA" w:rsidP="00F949CA">
      <w:pPr>
        <w:rPr>
          <w:lang w:val="en-US"/>
        </w:rPr>
      </w:pPr>
      <w:r w:rsidRPr="001907A6">
        <w:rPr>
          <w:noProof/>
          <w:lang w:val="en-US"/>
        </w:rPr>
        <mc:AlternateContent>
          <mc:Choice Requires="wps">
            <w:drawing>
              <wp:anchor distT="0" distB="0" distL="114300" distR="114300" simplePos="0" relativeHeight="251681792" behindDoc="0" locked="0" layoutInCell="1" allowOverlap="1" wp14:anchorId="2407EDF0" wp14:editId="5F3FD3D9">
                <wp:simplePos x="0" y="0"/>
                <wp:positionH relativeFrom="column">
                  <wp:posOffset>3902044</wp:posOffset>
                </wp:positionH>
                <wp:positionV relativeFrom="paragraph">
                  <wp:posOffset>2303013</wp:posOffset>
                </wp:positionV>
                <wp:extent cx="791379" cy="1231271"/>
                <wp:effectExtent l="0" t="0" r="8890" b="1333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379" cy="1231271"/>
                        </a:xfrm>
                        <a:prstGeom prst="rect">
                          <a:avLst/>
                        </a:prstGeom>
                        <a:solidFill>
                          <a:srgbClr val="FFFFFF"/>
                        </a:solidFill>
                        <a:ln w="9525">
                          <a:solidFill>
                            <a:srgbClr val="000000"/>
                          </a:solidFill>
                          <a:miter lim="800000"/>
                          <a:headEnd/>
                          <a:tailEnd/>
                        </a:ln>
                      </wps:spPr>
                      <wps:txbx>
                        <w:txbxContent>
                          <w:p w14:paraId="525325ED" w14:textId="77777777" w:rsidR="00F949CA" w:rsidRPr="005069E2" w:rsidRDefault="00F949CA" w:rsidP="00F949CA">
                            <w:pPr>
                              <w:rPr>
                                <w:szCs w:val="20"/>
                              </w:rPr>
                            </w:pPr>
                            <w:r w:rsidRPr="005069E2">
                              <w:rPr>
                                <w:szCs w:val="20"/>
                              </w:rPr>
                              <w:t>Short desc</w:t>
                            </w:r>
                            <w:r>
                              <w:rPr>
                                <w:szCs w:val="20"/>
                              </w:rPr>
                              <w:t xml:space="preserve">ript. </w:t>
                            </w:r>
                            <w:r w:rsidRPr="005069E2">
                              <w:rPr>
                                <w:szCs w:val="20"/>
                              </w:rPr>
                              <w:t xml:space="preserve">shows </w:t>
                            </w:r>
                            <w:r>
                              <w:rPr>
                                <w:szCs w:val="20"/>
                              </w:rPr>
                              <w:t>when</w:t>
                            </w:r>
                            <w:r w:rsidRPr="005069E2">
                              <w:rPr>
                                <w:szCs w:val="20"/>
                              </w:rPr>
                              <w:t xml:space="preserve"> hovering over icons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07EDF0" id="_x0000_t202" coordsize="21600,21600" o:spt="202" path="m,l,21600r21600,l21600,xe">
                <v:stroke joinstyle="miter"/>
                <v:path gradientshapeok="t" o:connecttype="rect"/>
              </v:shapetype>
              <v:shape id="Text Box 2" o:spid="_x0000_s1026" type="#_x0000_t202" style="position:absolute;margin-left:307.25pt;margin-top:181.35pt;width:62.3pt;height:96.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nQSJAIAAEQEAAAOAAAAZHJzL2Uyb0RvYy54bWysU9uO2yAQfa/Uf0C8N469SbOx4qy22aaq&#13;&#10;tL1Iu/0AjHGMCgwFEnv79TvgbGq1farKA2KY4XDmzMzmZtCKnITzEkxF89mcEmE4NNIcKvrtcf/m&#13;&#10;mhIfmGmYAiMq+iQ8vdm+frXpbSkK6EA1whEEMb7sbUW7EGyZZZ53QjM/AysMOltwmgU03SFrHOsR&#13;&#10;XausmM/fZj24xjrgwnu8vRuddJvw21bw8KVtvQhEVRS5hbS7tNdxz7YbVh4cs53kZxrsH1hoJg1+&#13;&#10;eoG6Y4GRo5N/QGnJHXhow4yDzqBtJRcpB8wmn/+WzUPHrEi5oDjeXmTy/w+Wfz59dUQ2WDtKDNNY&#13;&#10;okcxBPIOBlJEdXrrSwx6sBgWBryOkTFTb++Bf/fEwK5j5iBunYO+E6xBdnl8mU2ejjg+gtT9J2jw&#13;&#10;G3YMkICG1ukIiGIQRMcqPV0qE6lwvFyt86vVmhKOrry4yovV+AUrX15b58MHAZrEQ0UdVj6hs9O9&#13;&#10;D5ENK19CEntQstlLpZLhDvVOOXJi2CX7tFICmOQ0TBnSV3S9LJajAFOfn0LM0/obhJYB211JXdHr&#13;&#10;SxAro2zvTZOaMTCpxjNSVuasY5RuFDEM9XCuSw3NEyrqYGxrHEM8dOB+UtJjS1fU/zgyJyhRHw1W&#13;&#10;ZZ0vFnEGkrFYrgo03NRTTz3McISqaKBkPO5CmpsomIFbrF4rk7CxzCOTM1ds1aT3eaziLEztFPVr&#13;&#10;+LfPAAAA//8DAFBLAwQUAAYACAAAACEA8Bq2GuQAAAAQAQAADwAAAGRycy9kb3ducmV2LnhtbExP&#13;&#10;yU7DMBC9I/EP1iBxQdRJ0zhtmkmFQCC4QVvB1Y3dJMJLsN00/D3mBJeRnuat1WbSiozS+d4ahHSW&#13;&#10;AJGmsaI3LcJ+93i7BOIDN4IrayTCt/SwqS8vKl4KezZvctyGlkQT40uO0IUwlJT6ppOa+5kdpIm/&#13;&#10;o3WahwhdS4Xj52iuFZ0nCaOa9yYmdHyQ951sPrcnjbBcPI8f/iV7fW/YUa3CTTE+fTnE66vpYR3P&#13;&#10;3RpIkFP4U8Dvhtgf6ljsYE9GeKIQWLrIIxUhY/MCSGQU2SoFckDIc8aA1hX9P6T+AQAA//8DAFBL&#13;&#10;AQItABQABgAIAAAAIQC2gziS/gAAAOEBAAATAAAAAAAAAAAAAAAAAAAAAABbQ29udGVudF9UeXBl&#13;&#10;c10ueG1sUEsBAi0AFAAGAAgAAAAhADj9If/WAAAAlAEAAAsAAAAAAAAAAAAAAAAALwEAAF9yZWxz&#13;&#10;Ly5yZWxzUEsBAi0AFAAGAAgAAAAhAHLadBIkAgAARAQAAA4AAAAAAAAAAAAAAAAALgIAAGRycy9l&#13;&#10;Mm9Eb2MueG1sUEsBAi0AFAAGAAgAAAAhAPAathrkAAAAEAEAAA8AAAAAAAAAAAAAAAAAfgQAAGRy&#13;&#10;cy9kb3ducmV2LnhtbFBLBQYAAAAABAAEAPMAAACPBQAAAAA=&#13;&#10;">
                <v:textbox>
                  <w:txbxContent>
                    <w:p w14:paraId="525325ED" w14:textId="77777777" w:rsidR="00F949CA" w:rsidRPr="005069E2" w:rsidRDefault="00F949CA" w:rsidP="00F949CA">
                      <w:pPr>
                        <w:rPr>
                          <w:szCs w:val="20"/>
                        </w:rPr>
                      </w:pPr>
                      <w:r w:rsidRPr="005069E2">
                        <w:rPr>
                          <w:szCs w:val="20"/>
                        </w:rPr>
                        <w:t xml:space="preserve">Short </w:t>
                      </w:r>
                      <w:proofErr w:type="spellStart"/>
                      <w:r w:rsidRPr="005069E2">
                        <w:rPr>
                          <w:szCs w:val="20"/>
                        </w:rPr>
                        <w:t>desc</w:t>
                      </w:r>
                      <w:r>
                        <w:rPr>
                          <w:szCs w:val="20"/>
                        </w:rPr>
                        <w:t>ript</w:t>
                      </w:r>
                      <w:proofErr w:type="spellEnd"/>
                      <w:r>
                        <w:rPr>
                          <w:szCs w:val="20"/>
                        </w:rPr>
                        <w:t xml:space="preserve">. </w:t>
                      </w:r>
                      <w:proofErr w:type="spellStart"/>
                      <w:r w:rsidRPr="005069E2">
                        <w:rPr>
                          <w:szCs w:val="20"/>
                        </w:rPr>
                        <w:t>shows</w:t>
                      </w:r>
                      <w:proofErr w:type="spellEnd"/>
                      <w:r w:rsidRPr="005069E2">
                        <w:rPr>
                          <w:szCs w:val="20"/>
                        </w:rPr>
                        <w:t xml:space="preserve"> </w:t>
                      </w:r>
                      <w:proofErr w:type="spellStart"/>
                      <w:r>
                        <w:rPr>
                          <w:szCs w:val="20"/>
                        </w:rPr>
                        <w:t>when</w:t>
                      </w:r>
                      <w:proofErr w:type="spellEnd"/>
                      <w:r w:rsidRPr="005069E2">
                        <w:rPr>
                          <w:szCs w:val="20"/>
                        </w:rPr>
                        <w:t xml:space="preserve"> </w:t>
                      </w:r>
                      <w:proofErr w:type="spellStart"/>
                      <w:r w:rsidRPr="005069E2">
                        <w:rPr>
                          <w:szCs w:val="20"/>
                        </w:rPr>
                        <w:t>hovering</w:t>
                      </w:r>
                      <w:proofErr w:type="spellEnd"/>
                      <w:r w:rsidRPr="005069E2">
                        <w:rPr>
                          <w:szCs w:val="20"/>
                        </w:rPr>
                        <w:t xml:space="preserve"> </w:t>
                      </w:r>
                      <w:proofErr w:type="spellStart"/>
                      <w:r w:rsidRPr="005069E2">
                        <w:rPr>
                          <w:szCs w:val="20"/>
                        </w:rPr>
                        <w:t>over</w:t>
                      </w:r>
                      <w:proofErr w:type="spellEnd"/>
                      <w:r w:rsidRPr="005069E2">
                        <w:rPr>
                          <w:szCs w:val="20"/>
                        </w:rPr>
                        <w:t xml:space="preserve"> </w:t>
                      </w:r>
                      <w:proofErr w:type="spellStart"/>
                      <w:r w:rsidRPr="005069E2">
                        <w:rPr>
                          <w:szCs w:val="20"/>
                        </w:rPr>
                        <w:t>icons</w:t>
                      </w:r>
                      <w:proofErr w:type="spellEnd"/>
                      <w:r w:rsidRPr="005069E2">
                        <w:rPr>
                          <w:szCs w:val="20"/>
                        </w:rPr>
                        <w:t xml:space="preserve"> </w:t>
                      </w:r>
                    </w:p>
                  </w:txbxContent>
                </v:textbox>
              </v:shape>
            </w:pict>
          </mc:Fallback>
        </mc:AlternateContent>
      </w:r>
      <w:r w:rsidRPr="001907A6">
        <w:rPr>
          <w:noProof/>
          <w:lang w:val="en-US"/>
        </w:rPr>
        <mc:AlternateContent>
          <mc:Choice Requires="wps">
            <w:drawing>
              <wp:anchor distT="0" distB="0" distL="114300" distR="114300" simplePos="0" relativeHeight="251662336" behindDoc="0" locked="0" layoutInCell="1" allowOverlap="1" wp14:anchorId="2EAF067F" wp14:editId="0B9907BD">
                <wp:simplePos x="0" y="0"/>
                <wp:positionH relativeFrom="column">
                  <wp:posOffset>5196689</wp:posOffset>
                </wp:positionH>
                <wp:positionV relativeFrom="paragraph">
                  <wp:posOffset>1207544</wp:posOffset>
                </wp:positionV>
                <wp:extent cx="995881" cy="280657"/>
                <wp:effectExtent l="0" t="0" r="7620" b="1206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881" cy="280657"/>
                        </a:xfrm>
                        <a:prstGeom prst="rect">
                          <a:avLst/>
                        </a:prstGeom>
                        <a:solidFill>
                          <a:srgbClr val="FFFFFF"/>
                        </a:solidFill>
                        <a:ln w="9525">
                          <a:solidFill>
                            <a:srgbClr val="000000"/>
                          </a:solidFill>
                          <a:miter lim="800000"/>
                          <a:headEnd/>
                          <a:tailEnd/>
                        </a:ln>
                      </wps:spPr>
                      <wps:txbx>
                        <w:txbxContent>
                          <w:p w14:paraId="4BB64D03" w14:textId="77777777" w:rsidR="00F949CA" w:rsidRDefault="00F949CA" w:rsidP="00F949CA">
                            <w:r>
                              <w:t>Listing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F067F" id="_x0000_s1027" type="#_x0000_t202" style="position:absolute;margin-left:409.2pt;margin-top:95.1pt;width:78.4pt;height:2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zCWJAIAAEoEAAAOAAAAZHJzL2Uyb0RvYy54bWysVNtu2zAMfR+wfxD0vtgxkjYx4hRdugwD&#13;&#10;um5Auw+QZTkWJomapMTOvn6UnKbZ7WWYHwRRpI4OD0mvbgatyEE4L8FUdDrJKRGGQyPNrqJfnrZv&#13;&#10;FpT4wEzDFBhR0aPw9Gb9+tWqt6UooAPVCEcQxPiytxXtQrBllnneCc38BKww6GzBaRbQdLuscaxH&#13;&#10;dK2yIs+vsh5cYx1w4T2e3o1Ouk74bSt4+NS2XgSiKorcQlpdWuu4ZusVK3eO2U7yEw32Dyw0kwYf&#13;&#10;PUPdscDI3snfoLTkDjy0YcJBZ9C2kouUA2YzzX/J5rFjVqRcUBxvzzL5/wfLHw6fHZFNRbFQhmks&#13;&#10;0ZMYAnkLAymiOr31JQY9WgwLAx5jlVOm3t4D/+qJgU3HzE7cOgd9J1iD7KbxZnZxdcTxEaTuP0KD&#13;&#10;z7B9gAQ0tE5H6VAMguhYpeO5MpEKx8Plcr5YTCnh6CoW+dX8Or3AyufL1vnwXoAmcVNRh4VP4Oxw&#13;&#10;70Mkw8rnkPiWByWbrVQqGW5Xb5QjB4ZNsk3fCf2nMGVIj0zmxXzM/68Qefr+BKFlwG5XUqPc5yBW&#13;&#10;RtXemSb1YmBSjXukrMxJxqjcqGEY6iHVK2kcJa6hOaKuDsbmxmHETQfuOyU9NnZF/bc9c4IS9cFg&#13;&#10;bZbT2SxOQjJm8+sCDXfpqS89zHCEqmigZNxuQpqeqJuBW6xhK5O+L0xOlLFhk+yn4YoTcWmnqJdf&#13;&#10;wPoHAAAA//8DAFBLAwQUAAYACAAAACEAdNAlJOQAAAAQAQAADwAAAGRycy9kb3ducmV2LnhtbExP&#13;&#10;y07DMBC8I/EP1iJxQdRpGtokjVMhEKjcoCC4uvE2ifAj2G4a/p7lBJfVrmZ2HtVmMpqN6EPvrID5&#13;&#10;LAGGtnGqt62At9eH6xxYiNIqqZ1FAd8YYFOfn1WyVO5kX3DcxZaRiA2lFNDFOJSch6ZDI8PMDWgJ&#13;&#10;OzhvZKTTt1x5eSJxo3maJEtuZG/JoZMD3nXYfO6ORkCebceP8LR4fm+WB13Eq9X4+OWFuLyY7tc0&#13;&#10;btfAIk7x7wN+O1B+qCnY3h2tCkyT0DzPiEpAkaTAiFGsbmjZC0gXWQa8rvj/IvUPAAAA//8DAFBL&#13;&#10;AQItABQABgAIAAAAIQC2gziS/gAAAOEBAAATAAAAAAAAAAAAAAAAAAAAAABbQ29udGVudF9UeXBl&#13;&#10;c10ueG1sUEsBAi0AFAAGAAgAAAAhADj9If/WAAAAlAEAAAsAAAAAAAAAAAAAAAAALwEAAF9yZWxz&#13;&#10;Ly5yZWxzUEsBAi0AFAAGAAgAAAAhANgTMJYkAgAASgQAAA4AAAAAAAAAAAAAAAAALgIAAGRycy9l&#13;&#10;Mm9Eb2MueG1sUEsBAi0AFAAGAAgAAAAhAHTQJSTkAAAAEAEAAA8AAAAAAAAAAAAAAAAAfgQAAGRy&#13;&#10;cy9kb3ducmV2LnhtbFBLBQYAAAAABAAEAPMAAACPBQAAAAA=&#13;&#10;">
                <v:textbox>
                  <w:txbxContent>
                    <w:p w14:paraId="4BB64D03" w14:textId="77777777" w:rsidR="00F949CA" w:rsidRDefault="00F949CA" w:rsidP="00F949CA">
                      <w:r>
                        <w:t>Listing Name</w:t>
                      </w:r>
                    </w:p>
                  </w:txbxContent>
                </v:textbox>
              </v:shape>
            </w:pict>
          </mc:Fallback>
        </mc:AlternateContent>
      </w:r>
      <w:r w:rsidRPr="001907A6">
        <w:rPr>
          <w:noProof/>
          <w:lang w:val="en-US"/>
        </w:rPr>
        <mc:AlternateContent>
          <mc:Choice Requires="wps">
            <w:drawing>
              <wp:anchor distT="0" distB="0" distL="114300" distR="114300" simplePos="0" relativeHeight="251670528" behindDoc="0" locked="0" layoutInCell="1" allowOverlap="1" wp14:anchorId="08CA89B9" wp14:editId="5D122A30">
                <wp:simplePos x="0" y="0"/>
                <wp:positionH relativeFrom="column">
                  <wp:posOffset>3709034</wp:posOffset>
                </wp:positionH>
                <wp:positionV relativeFrom="paragraph">
                  <wp:posOffset>862965</wp:posOffset>
                </wp:positionV>
                <wp:extent cx="1257300" cy="45719"/>
                <wp:effectExtent l="50800" t="101600" r="38100" b="81915"/>
                <wp:wrapNone/>
                <wp:docPr id="298" name="Straight Arrow Connector 298"/>
                <wp:cNvGraphicFramePr/>
                <a:graphic xmlns:a="http://schemas.openxmlformats.org/drawingml/2006/main">
                  <a:graphicData uri="http://schemas.microsoft.com/office/word/2010/wordprocessingShape">
                    <wps:wsp>
                      <wps:cNvCnPr/>
                      <wps:spPr>
                        <a:xfrm flipH="1" flipV="1">
                          <a:off x="0" y="0"/>
                          <a:ext cx="1257300" cy="45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F122E0" id="_x0000_t32" coordsize="21600,21600" o:spt="32" o:oned="t" path="m,l21600,21600e" filled="f">
                <v:path arrowok="t" fillok="f" o:connecttype="none"/>
                <o:lock v:ext="edit" shapetype="t"/>
              </v:shapetype>
              <v:shape id="Straight Arrow Connector 298" o:spid="_x0000_s1026" type="#_x0000_t32" style="position:absolute;margin-left:292.05pt;margin-top:67.95pt;width:99pt;height:3.6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czx4QEAABkEAAAOAAAAZHJzL2Uyb0RvYy54bWysU02P0zAQvSPxHyzfadLCsmzUdIW6fBwQ&#13;&#10;VCxw9zrjxpK/NDZN8+8ZO2lAgIRAXKyxZ97MvDfj7e3ZGnYCjNq7lq9XNWfgpO+0O7b886fXT15w&#13;&#10;FpNwnTDeQctHiPx29/jRdggNbHzvTQfIKImLzRBa3qcUmqqKsgcr4soHcORUHq1IdMVj1aEYKLs1&#13;&#10;1aaun1eDxy6glxAjvd5NTr4r+ZUCmT4oFSEx03LqLZUTy/mQz2q3Fc0RRei1nNsQ/9CFFdpR0SXV&#13;&#10;nUiCfUX9SyqrJfroVVpJbyuvlJZQOBCbdf0Tm/teBChcSJwYFpni/0sr358OyHTX8s0NjcoJS0O6&#13;&#10;Tyj0sU/sJaIf2N47R0J6ZDmGFBtCbAi4dwecbzEcMNM/K7RMGR3e0jLwYn3JVvYRWXYuyo+L8nBO&#13;&#10;TNLjenN1/bSmAUnyPbu6Xt/kOtWUMIMDxvQGvGXZaHmcO1xam0qI07uYJuAFkMHG5TMJbV65jqUx&#13;&#10;EEeRqc1Fsr/KpCYaxUqjgQn7ERQJlJssNMpqwt4gOwlaKiEluLReMlF0hiltzAKs/wyc4zMUytr+&#13;&#10;DXhBlMrepQVstfP4u+rpfGlZTfEXBSbeWYIH341lwEUa2r8ykPmv5AX/8V7g33/07hsAAAD//wMA&#13;&#10;UEsDBBQABgAIAAAAIQAhyoJs5AAAABABAAAPAAAAZHJzL2Rvd25yZXYueG1sTE/LTsMwELwj8Q/W&#13;&#10;InFB1HEfkKZxKkSExImI0g9wYxOHxOsodtvw992e4LLSzszOzuTbyfXsZMbQepQgZgkwg7XXLTYS&#13;&#10;9l9vjymwEBVq1Xs0En5NgG1xe5OrTPszfprTLjaMTDBkSoKNccg4D7U1ToWZHwwS9+1HpyKtY8P1&#13;&#10;qM5k7no+T5In7lSL9MGqwbxaU3e7o5NQdoOobKibrqwexE+7Tt4/qr2U93dTuaHxsgEWzRT/LuDa&#13;&#10;gfJDQcEO/og6sF7CKl0KkhKxWK2BkeI5nRNyIGS5EMCLnP8vUlwAAAD//wMAUEsBAi0AFAAGAAgA&#13;&#10;AAAhALaDOJL+AAAA4QEAABMAAAAAAAAAAAAAAAAAAAAAAFtDb250ZW50X1R5cGVzXS54bWxQSwEC&#13;&#10;LQAUAAYACAAAACEAOP0h/9YAAACUAQAACwAAAAAAAAAAAAAAAAAvAQAAX3JlbHMvLnJlbHNQSwEC&#13;&#10;LQAUAAYACAAAACEAyY3M8eEBAAAZBAAADgAAAAAAAAAAAAAAAAAuAgAAZHJzL2Uyb0RvYy54bWxQ&#13;&#10;SwECLQAUAAYACAAAACEAIcqCbOQAAAAQAQAADwAAAAAAAAAAAAAAAAA7BAAAZHJzL2Rvd25yZXYu&#13;&#10;eG1sUEsFBgAAAAAEAAQA8wAAAEwFA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71552" behindDoc="0" locked="0" layoutInCell="1" allowOverlap="1" wp14:anchorId="1CE9652E" wp14:editId="40DB6536">
                <wp:simplePos x="0" y="0"/>
                <wp:positionH relativeFrom="column">
                  <wp:posOffset>5080635</wp:posOffset>
                </wp:positionH>
                <wp:positionV relativeFrom="paragraph">
                  <wp:posOffset>637540</wp:posOffset>
                </wp:positionV>
                <wp:extent cx="915035" cy="485140"/>
                <wp:effectExtent l="0" t="0" r="24765" b="2286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485140"/>
                        </a:xfrm>
                        <a:prstGeom prst="rect">
                          <a:avLst/>
                        </a:prstGeom>
                        <a:solidFill>
                          <a:srgbClr val="FFFFFF"/>
                        </a:solidFill>
                        <a:ln w="9525">
                          <a:solidFill>
                            <a:srgbClr val="000000"/>
                          </a:solidFill>
                          <a:miter lim="800000"/>
                          <a:headEnd/>
                          <a:tailEnd/>
                        </a:ln>
                      </wps:spPr>
                      <wps:txbx>
                        <w:txbxContent>
                          <w:p w14:paraId="653A0244" w14:textId="77777777" w:rsidR="00F949CA" w:rsidRDefault="00F949CA" w:rsidP="00F949CA">
                            <w:r>
                              <w:t>600x600 px Icon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9652E" id="_x0000_s1028" type="#_x0000_t202" style="position:absolute;margin-left:400.05pt;margin-top:50.2pt;width:72.05pt;height:3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AWxJQIAAEwEAAAOAAAAZHJzL2Uyb0RvYy54bWysVNuO2yAQfa/Uf0C8N740bhMrzmqbbapK&#13;&#10;24u02w/AGMeowLhAYqdfvwNO0mjbvlT1A2JgOJw5Z/DqZtSKHIR1EkxFs1lKiTAcGml2Ff32uH21&#13;&#10;oMR5ZhqmwIiKHoWjN+uXL1ZDX4ocOlCNsARBjCuHvqKd932ZJI53QjM3g14Y3GzBauYxtLuksWxA&#13;&#10;dK2SPE3fJAPYprfAhXO4ejdt0nXEb1vB/Ze2dcITVVHk5uNo41iHMVmvWLmzrO8kP9Fg/8BCM2nw&#13;&#10;0gvUHfOM7K38DUpLbsFB62ccdAJtK7mINWA1WfqsmoeO9SLWguK4/iKT+3+w/PPhqyWyqWi+XFJi&#13;&#10;mEaTHsXoyTsYSR70GXpXYtpDj4l+xGX0Odbq+nvg3x0xsOmY2Ylba2HoBGuQXxZOJldHJxwXQOrh&#13;&#10;EzR4Ddt7iEBja3UQD+UgiI4+HS/eBCocF5dZkb4uKOG4NV8U2Tx6l7DyfLi3zn8QoEmYVNSi9RGc&#13;&#10;He6dD2RYeU4JdzlQstlKpWJgd/VGWXJg2Cbb+EX+z9KUIQMyKfJiqv+vEGn8/gShpcd+V1JXdHFJ&#13;&#10;YmVQ7b1pYjd6JtU0R8rKnGQMyk0a+rEeJ8fO7tTQHFFXC1N743PESQf2JyUDtnZF3Y89s4IS9dGg&#13;&#10;N8tsjuoRH4N58TbHwF7v1Nc7zHCEqqinZJpufHw/QTcDt+hhK6O+weyJyYkytmyU/fS8wpu4jmPW&#13;&#10;r5/A+gkAAP//AwBQSwMEFAAGAAgAAAAhAFKJkHrjAAAAEAEAAA8AAABkcnMvZG93bnJldi54bWxM&#13;&#10;T8tOwzAQvCPxD9YicUHUbonSNI1TIRCI3qAguLrxNonwI9huGv6e5QSXlXZndh7VZrKGjRhi752E&#13;&#10;+UwAQ9d43btWwtvrw3UBLCbltDLeoYRvjLCpz88qVWp/ci847lLLSMTFUknoUhpKzmPToVVx5gd0&#13;&#10;hB18sCrRGlqugzqRuDV8IUTOreodOXRqwLsOm8/d0UoosqfxI25vnt+b/GBW6Wo5Pn4FKS8vpvs1&#13;&#10;jds1sIRT+vuA3w6UH2oKtvdHpyMzJCTEnKgECJEBI8YqyxbA9nRZ5gXwuuL/i9Q/AAAA//8DAFBL&#13;&#10;AQItABQABgAIAAAAIQC2gziS/gAAAOEBAAATAAAAAAAAAAAAAAAAAAAAAABbQ29udGVudF9UeXBl&#13;&#10;c10ueG1sUEsBAi0AFAAGAAgAAAAhADj9If/WAAAAlAEAAAsAAAAAAAAAAAAAAAAALwEAAF9yZWxz&#13;&#10;Ly5yZWxzUEsBAi0AFAAGAAgAAAAhAKVIBbElAgAATAQAAA4AAAAAAAAAAAAAAAAALgIAAGRycy9l&#13;&#10;Mm9Eb2MueG1sUEsBAi0AFAAGAAgAAAAhAFKJkHrjAAAAEAEAAA8AAAAAAAAAAAAAAAAAfwQAAGRy&#13;&#10;cy9kb3ducmV2LnhtbFBLBQYAAAAABAAEAPMAAACPBQAAAAA=&#13;&#10;">
                <v:textbox>
                  <w:txbxContent>
                    <w:p w14:paraId="653A0244" w14:textId="77777777" w:rsidR="00F949CA" w:rsidRDefault="00F949CA" w:rsidP="00F949CA">
                      <w:r>
                        <w:t xml:space="preserve">600x600 </w:t>
                      </w:r>
                      <w:proofErr w:type="spellStart"/>
                      <w:r>
                        <w:t>px</w:t>
                      </w:r>
                      <w:proofErr w:type="spellEnd"/>
                      <w:r>
                        <w:t xml:space="preserve"> Icon Image</w:t>
                      </w:r>
                    </w:p>
                  </w:txbxContent>
                </v:textbox>
              </v:shape>
            </w:pict>
          </mc:Fallback>
        </mc:AlternateContent>
      </w:r>
      <w:r w:rsidRPr="001907A6">
        <w:rPr>
          <w:noProof/>
          <w:lang w:val="en-US"/>
        </w:rPr>
        <mc:AlternateContent>
          <mc:Choice Requires="wps">
            <w:drawing>
              <wp:anchor distT="0" distB="0" distL="114300" distR="114300" simplePos="0" relativeHeight="251660288" behindDoc="0" locked="0" layoutInCell="1" allowOverlap="1" wp14:anchorId="3BC697BE" wp14:editId="4CB826AB">
                <wp:simplePos x="0" y="0"/>
                <wp:positionH relativeFrom="column">
                  <wp:posOffset>4280534</wp:posOffset>
                </wp:positionH>
                <wp:positionV relativeFrom="paragraph">
                  <wp:posOffset>1666240</wp:posOffset>
                </wp:positionV>
                <wp:extent cx="414655" cy="111760"/>
                <wp:effectExtent l="50800" t="76200" r="17145" b="40640"/>
                <wp:wrapNone/>
                <wp:docPr id="15" name="Straight Arrow Connector 15"/>
                <wp:cNvGraphicFramePr/>
                <a:graphic xmlns:a="http://schemas.openxmlformats.org/drawingml/2006/main">
                  <a:graphicData uri="http://schemas.microsoft.com/office/word/2010/wordprocessingShape">
                    <wps:wsp>
                      <wps:cNvCnPr/>
                      <wps:spPr>
                        <a:xfrm flipH="1" flipV="1">
                          <a:off x="0" y="0"/>
                          <a:ext cx="414655" cy="1117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DE9E2" id="Straight Arrow Connector 15" o:spid="_x0000_s1026" type="#_x0000_t32" style="position:absolute;margin-left:337.05pt;margin-top:131.2pt;width:32.65pt;height:8.8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o9/4gEAABcEAAAOAAAAZHJzL2Uyb0RvYy54bWysU02P0zAQvSPxHyzfaZLVbkFR0xXq8nFA&#13;&#10;ULEsd69jN5b8pfHQtP+esZMGBCskEBfL9sx7M+95vLk9OcuOCpIJvuPNquZMeRl64w8df/jy9sUr&#13;&#10;zhIK3wsbvOr4WSV+u33+bDPGVl2FIdheASMSn9oxdnxAjG1VJTkoJ9IqROUpqAM4gXSEQ9WDGInd&#13;&#10;2eqqrtfVGKCPEKRKiW7vpiDfFn6tlcRPWieFzHacesOyQlkf81ptN6I9gIiDkXMb4h+6cMJ4KrpQ&#13;&#10;3QkU7BuY36ickRBS0LiSwVVBayNV0UBqmvoXNfeDiKpoIXNSXGxK/49WfjzugZme3u6GMy8cvdE9&#13;&#10;gjCHAdlrgDCyXfCefAzAKIX8GmNqCbbze5hPKe4hiz9pcExbE98THS+7r3mXYySVnYrv58V3dUIm&#13;&#10;6fK6uV7fUHlJoaZpXq7Lu1QTYQZHSPhOBcfypuNpbnDpbCohjh8SUksEvAAy2Pq8ojD2je8ZniNJ&#13;&#10;FFlZFkO5OV5lUZOMssOzVRP2s9JkDzU51SiDqXYW2FHQSAkplcdmYaLsDNPG2gVYF/1/BM75GarK&#13;&#10;0P4NeEGUysHjAnbGB3iqOp4uLesp/+LApDtb8Bj6c3ngYg1NX/Fq/il5vH8+F/iP/7z9DgAA//8D&#13;&#10;AFBLAwQUAAYACAAAACEAdyiUB+MAAAAQAQAADwAAAGRycy9kb3ducmV2LnhtbExPS07DMBDdI3EH&#13;&#10;a5DYIGonVGmbxqkQERIrIkoP4MYmDonHUey24fYMK7oZzefN+xS72Q3sbKbQeZSQLAQwg43XHbYS&#13;&#10;Dp+vj2tgISrUavBoJPyYALvy9qZQufYX/DDnfWwZkWDIlQQb45hzHhprnAoLPxqk25efnIo0Ti3X&#13;&#10;k7oQuRt4KkTGneqQFKwazYs1Tb8/OQlVPya1DU3bV/VD8t1txNt7fZDy/m6utlSet8CimeP/B/xl&#13;&#10;IP9QkrGjP6EObJCQrZYJQSWkWboERojV04aaI23WQgAvC34dpPwFAAD//wMAUEsBAi0AFAAGAAgA&#13;&#10;AAAhALaDOJL+AAAA4QEAABMAAAAAAAAAAAAAAAAAAAAAAFtDb250ZW50X1R5cGVzXS54bWxQSwEC&#13;&#10;LQAUAAYACAAAACEAOP0h/9YAAACUAQAACwAAAAAAAAAAAAAAAAAvAQAAX3JlbHMvLnJlbHNQSwEC&#13;&#10;LQAUAAYACAAAACEA8NqPf+IBAAAXBAAADgAAAAAAAAAAAAAAAAAuAgAAZHJzL2Uyb0RvYy54bWxQ&#13;&#10;SwECLQAUAAYACAAAACEAdyiUB+MAAAAQAQAADwAAAAAAAAAAAAAAAAA8BAAAZHJzL2Rvd25yZXYu&#13;&#10;eG1sUEsFBgAAAAAEAAQA8wAAAEwFA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63360" behindDoc="0" locked="0" layoutInCell="1" allowOverlap="1" wp14:anchorId="4FB0555F" wp14:editId="3AC802E4">
                <wp:simplePos x="0" y="0"/>
                <wp:positionH relativeFrom="column">
                  <wp:posOffset>4742815</wp:posOffset>
                </wp:positionH>
                <wp:positionV relativeFrom="paragraph">
                  <wp:posOffset>1670050</wp:posOffset>
                </wp:positionV>
                <wp:extent cx="1375576" cy="285750"/>
                <wp:effectExtent l="0" t="0" r="15240" b="1905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576" cy="285750"/>
                        </a:xfrm>
                        <a:prstGeom prst="rect">
                          <a:avLst/>
                        </a:prstGeom>
                        <a:solidFill>
                          <a:srgbClr val="FFFFFF"/>
                        </a:solidFill>
                        <a:ln w="9525">
                          <a:solidFill>
                            <a:srgbClr val="000000"/>
                          </a:solidFill>
                          <a:miter lim="800000"/>
                          <a:headEnd/>
                          <a:tailEnd/>
                        </a:ln>
                      </wps:spPr>
                      <wps:txbx>
                        <w:txbxContent>
                          <w:p w14:paraId="2F8DDA48" w14:textId="77777777" w:rsidR="00F949CA" w:rsidRDefault="00F949CA" w:rsidP="00F949CA">
                            <w:r>
                              <w:t>Headline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0555F" id="_x0000_s1029" type="#_x0000_t202" style="position:absolute;margin-left:373.45pt;margin-top:131.5pt;width:108.3pt;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iJ70KAIAAE0EAAAOAAAAZHJzL2Uyb0RvYy54bWysVNtu2zAMfR+wfxD0vjhx4yY14hRdugwD&#13;&#10;ugvQ7gNkWY6FSaImKbG7rx8lJ1nQbS/D/CCIInVEnkN6dTtoRQ7CeQmmorPJlBJhODTS7Cr69Wn7&#13;&#10;ZkmJD8w0TIERFX0Wnt6uX79a9bYUOXSgGuEIghhf9raiXQi2zDLPO6GZn4AVBp0tOM0Cmm6XNY71&#13;&#10;iK5Vlk+n11kPrrEOuPAeT+9HJ10n/LYVPHxuWy8CURXF3EJaXVrruGbrFSt3jtlO8mMa7B+y0Ewa&#13;&#10;fPQMdc8CI3snf4PSkjvw0IYJB51B20ouUg1YzWz6oprHjlmRakFyvD3T5P8fLP90+OKIbCqaL1Eq&#13;&#10;wzSK9CSGQN7CQPLIT299iWGPFgPDgMeoc6rV2wfg3zwxsOmY2Yk756DvBGswv1m8mV1cHXF8BKn7&#13;&#10;j9DgM2wfIAENrdORPKSDIDrq9HzWJqbC45NXi6JYXFPC0Zcvi0WRxMtYebptnQ/vBWgSNxV1qH1C&#13;&#10;Z4cHH2I2rDyFxMc8KNlspVLJcLt6oxw5MOyTbfpSAS/ClCF9RW+KvBgJ+CvENH1/gtAyYMMrqSu6&#13;&#10;PAexMtL2zjSpHQOTatxjysoceYzUjSSGoR6SZFcneWponpFYB2N/4zzipgP3g5Iee7ui/vueOUGJ&#13;&#10;+mBQnJvZfB6HIRnzYpGj4S499aWHGY5QFQ2UjNtNSAMUeTNwhyK2MvEb1R4zOaaMPZtoP85XHIpL&#13;&#10;O0X9+gusfwIAAP//AwBQSwMEFAAGAAgAAAAhAOGHE3/mAAAAEAEAAA8AAABkcnMvZG93bnJldi54&#13;&#10;bWxMj81OwzAQhO9IvIO1SFwQtWmKm6RxKgQCwQ3aCq5u7CYR/gm2m4a3ZznBZaXVzszOV60na8io&#13;&#10;Q+y9E3AzY0C0a7zqXStgt328zoHEJJ2Sxjst4FtHWNfnZ5UslT+5Nz1uUkswxMVSCuhSGkpKY9Np&#13;&#10;K+PMD9rh7eCDlQnX0FIV5AnDraFzxji1snf4oZODvu9087k5WgH54nn8iC/Z63vDD6ZIV8vx6SsI&#13;&#10;cXkxPaxw3K2AJD2lPwf8MmB/qLHY3h+disQIWC54gVIBc54hGSoKnt0C2QvIWM6A1hX9D1L/AAAA&#13;&#10;//8DAFBLAQItABQABgAIAAAAIQC2gziS/gAAAOEBAAATAAAAAAAAAAAAAAAAAAAAAABbQ29udGVu&#13;&#10;dF9UeXBlc10ueG1sUEsBAi0AFAAGAAgAAAAhADj9If/WAAAAlAEAAAsAAAAAAAAAAAAAAAAALwEA&#13;&#10;AF9yZWxzLy5yZWxzUEsBAi0AFAAGAAgAAAAhAOmInvQoAgAATQQAAA4AAAAAAAAAAAAAAAAALgIA&#13;&#10;AGRycy9lMm9Eb2MueG1sUEsBAi0AFAAGAAgAAAAhAOGHE3/mAAAAEAEAAA8AAAAAAAAAAAAAAAAA&#13;&#10;ggQAAGRycy9kb3ducmV2LnhtbFBLBQYAAAAABAAEAPMAAACVBQAAAAA=&#13;&#10;">
                <v:textbox>
                  <w:txbxContent>
                    <w:p w14:paraId="2F8DDA48" w14:textId="77777777" w:rsidR="00F949CA" w:rsidRDefault="00F949CA" w:rsidP="00F949CA">
                      <w:r>
                        <w:t>Headline</w:t>
                      </w:r>
                    </w:p>
                  </w:txbxContent>
                </v:textbox>
              </v:shape>
            </w:pict>
          </mc:Fallback>
        </mc:AlternateContent>
      </w:r>
      <w:r w:rsidRPr="001907A6">
        <w:rPr>
          <w:noProof/>
          <w:lang w:val="en-US"/>
        </w:rPr>
        <mc:AlternateContent>
          <mc:Choice Requires="wps">
            <w:drawing>
              <wp:anchor distT="0" distB="0" distL="114300" distR="114300" simplePos="0" relativeHeight="251659264" behindDoc="0" locked="0" layoutInCell="1" allowOverlap="1" wp14:anchorId="2623B574" wp14:editId="42F4E7B3">
                <wp:simplePos x="0" y="0"/>
                <wp:positionH relativeFrom="column">
                  <wp:posOffset>4514215</wp:posOffset>
                </wp:positionH>
                <wp:positionV relativeFrom="paragraph">
                  <wp:posOffset>1323340</wp:posOffset>
                </wp:positionV>
                <wp:extent cx="643890" cy="0"/>
                <wp:effectExtent l="38100" t="76200" r="0" b="114300"/>
                <wp:wrapNone/>
                <wp:docPr id="7" name="Straight Arrow Connector 7"/>
                <wp:cNvGraphicFramePr/>
                <a:graphic xmlns:a="http://schemas.openxmlformats.org/drawingml/2006/main">
                  <a:graphicData uri="http://schemas.microsoft.com/office/word/2010/wordprocessingShape">
                    <wps:wsp>
                      <wps:cNvCnPr/>
                      <wps:spPr>
                        <a:xfrm flipH="1">
                          <a:off x="0" y="0"/>
                          <a:ext cx="6438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415F4C" id="Straight Arrow Connector 7" o:spid="_x0000_s1026" type="#_x0000_t32" style="position:absolute;margin-left:355.45pt;margin-top:104.2pt;width:50.7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Iix2AEAAAYEAAAOAAAAZHJzL2Uyb0RvYy54bWysU8uO1DAQvCPxD5bvTDIL2l2iyazQLI8D&#13;&#10;ghELH+B17Ikl2221zST5e9pOJiBASCAull9VXVVu7+5GZ9lZYTTgW77d1JwpL6Ez/tTyL5/fPLvl&#13;&#10;LCbhO2HBq5ZPKvK7/dMnuyE06gp6sJ1CRiQ+NkNoeZ9SaKoqyl45ETcQlKdDDehEoiWeqg7FQOzO&#13;&#10;Vld1fV0NgF1AkCpG2r2fD/m+8GutZPqodVSJ2ZaTtlRGLONjHqv9TjQnFKE3cpEh/kGFE8ZT0ZXq&#13;&#10;XiTBvqL5hcoZiRBBp40EV4HWRqrigdxs65/cPPQiqOKFwolhjSn+P1r54XxEZrqW33DmhaMnekgo&#13;&#10;zKlP7BUiDOwA3lOMgOwmpzWE2BDo4I+4rGI4YrY+anRMWxPeUSOUMMgeG0vW05q1GhOTtHn94vnt&#13;&#10;S3oReTmqZobMFDCmtwocy5OWx0XQqmRmF+f3MZEGAl4AGWx9HpMw9rXvWJoCWRLZSVZPd/N5lV3M&#13;&#10;usssTVbN2E9KUxqkb65R+lAdLLKzoA4SUiqftisT3c4wbaxdgXWx/kfgcj9DVenRvwGviFIZfFrB&#13;&#10;znjA31VP40Wynu9fEph95wgeoZvKi5ZoqNlKVsvHyN3847rAv3/f/TcAAAD//wMAUEsDBBQABgAI&#13;&#10;AAAAIQCX6oKd4gAAABABAAAPAAAAZHJzL2Rvd25yZXYueG1sTE9NS8QwEL0L/ocwgjc3aRWt3abL&#13;&#10;suuCBy9WxWu2GZvSZlKadFv99UYQ9DIw8968j2Kz2J6dcPStIwnJSgBDqp1uqZHw+nK4yoD5oEir&#13;&#10;3hFK+EQPm/L8rFC5djM946kKDYsi5HMlwYQw5Jz72qBVfuUGpIh9uNGqENex4XpUcxS3PU+FuOVW&#13;&#10;tRQdjBpwZ7DuqslK2H+9T5143D7NLlSHt8U84G7spLy8WPbrOLZrYAGX8PcBPx1ifihjsKObSHvW&#13;&#10;S7hLxH2kSkhFdgMsMrIkvQZ2/L3wsuD/i5TfAAAA//8DAFBLAQItABQABgAIAAAAIQC2gziS/gAA&#13;&#10;AOEBAAATAAAAAAAAAAAAAAAAAAAAAABbQ29udGVudF9UeXBlc10ueG1sUEsBAi0AFAAGAAgAAAAh&#13;&#10;ADj9If/WAAAAlAEAAAsAAAAAAAAAAAAAAAAALwEAAF9yZWxzLy5yZWxzUEsBAi0AFAAGAAgAAAAh&#13;&#10;APGwiLHYAQAABgQAAA4AAAAAAAAAAAAAAAAALgIAAGRycy9lMm9Eb2MueG1sUEsBAi0AFAAGAAgA&#13;&#10;AAAhAJfqgp3iAAAAEAEAAA8AAAAAAAAAAAAAAAAAMgQAAGRycy9kb3ducmV2LnhtbFBLBQYAAAAA&#13;&#10;BAAEAPMAAABBBQAAAAA=&#13;&#10;" strokecolor="#4472c4 [3204]" strokeweight=".5pt">
                <v:stroke endarrow="open" joinstyle="miter"/>
              </v:shape>
            </w:pict>
          </mc:Fallback>
        </mc:AlternateContent>
      </w:r>
      <w:r w:rsidRPr="001907A6">
        <w:rPr>
          <w:noProof/>
          <w:lang w:val="en-US"/>
        </w:rPr>
        <w:drawing>
          <wp:inline distT="0" distB="0" distL="0" distR="0" wp14:anchorId="48699F95" wp14:editId="171C0401">
            <wp:extent cx="5943600" cy="3675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75380"/>
                    </a:xfrm>
                    <a:prstGeom prst="rect">
                      <a:avLst/>
                    </a:prstGeom>
                  </pic:spPr>
                </pic:pic>
              </a:graphicData>
            </a:graphic>
          </wp:inline>
        </w:drawing>
      </w:r>
    </w:p>
    <w:p w14:paraId="580AC75A" w14:textId="77777777" w:rsidR="00F949CA" w:rsidRPr="001907A6" w:rsidRDefault="00F949CA" w:rsidP="00F949CA">
      <w:pPr>
        <w:rPr>
          <w:lang w:val="en-US"/>
        </w:rPr>
      </w:pPr>
    </w:p>
    <w:p w14:paraId="308EB671" w14:textId="77777777" w:rsidR="00F949CA" w:rsidRPr="001907A6" w:rsidRDefault="00F949CA" w:rsidP="00F949CA">
      <w:pPr>
        <w:rPr>
          <w:lang w:val="en-US"/>
        </w:rPr>
      </w:pPr>
      <w:r w:rsidRPr="001907A6">
        <w:rPr>
          <w:noProof/>
          <w:lang w:val="en-US"/>
        </w:rPr>
        <w:lastRenderedPageBreak/>
        <mc:AlternateContent>
          <mc:Choice Requires="wps">
            <w:drawing>
              <wp:anchor distT="0" distB="0" distL="114300" distR="114300" simplePos="0" relativeHeight="251667456" behindDoc="0" locked="0" layoutInCell="1" allowOverlap="1" wp14:anchorId="28D24AEB" wp14:editId="2690E7D3">
                <wp:simplePos x="0" y="0"/>
                <wp:positionH relativeFrom="column">
                  <wp:posOffset>2336800</wp:posOffset>
                </wp:positionH>
                <wp:positionV relativeFrom="paragraph">
                  <wp:posOffset>5143500</wp:posOffset>
                </wp:positionV>
                <wp:extent cx="3577590" cy="459740"/>
                <wp:effectExtent l="0" t="0" r="29210" b="2286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590" cy="459740"/>
                        </a:xfrm>
                        <a:prstGeom prst="rect">
                          <a:avLst/>
                        </a:prstGeom>
                        <a:solidFill>
                          <a:srgbClr val="FFFFFF"/>
                        </a:solidFill>
                        <a:ln w="9525">
                          <a:solidFill>
                            <a:srgbClr val="000000"/>
                          </a:solidFill>
                          <a:miter lim="800000"/>
                          <a:headEnd/>
                          <a:tailEnd/>
                        </a:ln>
                      </wps:spPr>
                      <wps:txbx>
                        <w:txbxContent>
                          <w:p w14:paraId="2ADA6E7C" w14:textId="77777777" w:rsidR="00F949CA" w:rsidRDefault="00F949CA" w:rsidP="00F949CA">
                            <w:r>
                              <w:t>Additional support info/resources appear here when provided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24AEB" id="_x0000_s1030" type="#_x0000_t202" style="position:absolute;margin-left:184pt;margin-top:405pt;width:281.7pt;height:3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37JwIAAE0EAAAOAAAAZHJzL2Uyb0RvYy54bWysVNuO0zAQfUfiHyy/07Shoduo6WrpUoS0&#13;&#10;XKRdPsBxnMbC9hjbbVK+nrHTlmqBF0QeLI9nfDxzzkxWt4NW5CCcl2AqOptMKRGGQyPNrqJfn7av&#13;&#10;bijxgZmGKTCiokfh6e365YtVb0uRQweqEY4giPFlbyvahWDLLPO8E5r5CVhh0NmC0yyg6XZZ41iP&#13;&#10;6Fpl+XT6JuvBNdYBF97j6f3opOuE37aCh89t60UgqqKYW0irS2sd12y9YuXOMdtJfkqD/UMWmkmD&#13;&#10;j16g7llgZO/kb1Bacgce2jDhoDNoW8lFqgGrmU2fVfPYMStSLUiOtxea/P+D5Z8OXxyRTUXzZUGJ&#13;&#10;YRpFehJDIG9hIHnkp7e+xLBHi4FhwGPUOdXq7QPwb54Y2HTM7MSdc9B3gjWY3yzezK6ujjg+gtT9&#13;&#10;R2jwGbYPkICG1ulIHtJBEB11Ol60ialwPHxdLBbFEl0cffNiuZgn8TJWnm9b58N7AZrETUUdap/Q&#13;&#10;2eHBh5gNK88h8TEPSjZbqVQy3K7eKEcODPtkm75UwLMwZUhf0WWRFyMBf4WYpu9PEFoGbHgldUVv&#13;&#10;LkGsjLS9M01qx8CkGveYsjInHiN1I4lhqIck2fwsTw3NEYl1MPY3ziNuOnA/KOmxtyvqv++ZE5So&#13;&#10;DwbFWc7myB4JyZgXixwNd+2prz3McISqaKBk3G5CGqDIm4E7FLGVid+o9pjJKWXs2UT7ab7iUFzb&#13;&#10;KerXX2D9EwAA//8DAFBLAwQUAAYACAAAACEANFHpo+QAAAAQAQAADwAAAGRycy9kb3ducmV2Lnht&#13;&#10;bEyPy07DMBBF90j8gzVIbBB10kQhTeNUCASiOygItm7sJhH2ONhuGv6eYQWb0TzP3FtvZmvYpH0Y&#13;&#10;HApIFwkwja1TA3YC3l4frktgIUpU0jjUAr51gE1zflbLSrkTvuhpFztGEAyVFNDHOFach7bXVoaF&#13;&#10;GzXS7OC8lZFK33Hl5Yng1vBlkhTcygHpQy9Hfdfr9nN3tALK/Gn6CNvs+b0tDmYVr26mxy8vxOXF&#13;&#10;fL+mcLsGFvUc/y7g1wPph4aE7d0RVWBGQFaUZCgSMU0ooY1VlubA9tQplznwpub/jTQ/AAAA//8D&#13;&#10;AFBLAQItABQABgAIAAAAIQC2gziS/gAAAOEBAAATAAAAAAAAAAAAAAAAAAAAAABbQ29udGVudF9U&#13;&#10;eXBlc10ueG1sUEsBAi0AFAAGAAgAAAAhADj9If/WAAAAlAEAAAsAAAAAAAAAAAAAAAAALwEAAF9y&#13;&#10;ZWxzLy5yZWxzUEsBAi0AFAAGAAgAAAAhAP9fffsnAgAATQQAAA4AAAAAAAAAAAAAAAAALgIAAGRy&#13;&#10;cy9lMm9Eb2MueG1sUEsBAi0AFAAGAAgAAAAhADRR6aPkAAAAEAEAAA8AAAAAAAAAAAAAAAAAgQQA&#13;&#10;AGRycy9kb3ducmV2LnhtbFBLBQYAAAAABAAEAPMAAACSBQAAAAA=&#13;&#10;">
                <v:textbox>
                  <w:txbxContent>
                    <w:p w14:paraId="2ADA6E7C" w14:textId="77777777" w:rsidR="00F949CA" w:rsidRDefault="00F949CA" w:rsidP="00F949CA">
                      <w:r>
                        <w:t xml:space="preserve">Additional </w:t>
                      </w:r>
                      <w:proofErr w:type="spellStart"/>
                      <w:r>
                        <w:t>support</w:t>
                      </w:r>
                      <w:proofErr w:type="spellEnd"/>
                      <w:r>
                        <w:t xml:space="preserve"> </w:t>
                      </w:r>
                      <w:proofErr w:type="spellStart"/>
                      <w:r>
                        <w:t>info</w:t>
                      </w:r>
                      <w:proofErr w:type="spellEnd"/>
                      <w:r>
                        <w:t>/</w:t>
                      </w:r>
                      <w:proofErr w:type="spellStart"/>
                      <w:r>
                        <w:t>resources</w:t>
                      </w:r>
                      <w:proofErr w:type="spellEnd"/>
                      <w:r>
                        <w:t xml:space="preserve"> </w:t>
                      </w:r>
                      <w:proofErr w:type="spellStart"/>
                      <w:r>
                        <w:t>appear</w:t>
                      </w:r>
                      <w:proofErr w:type="spellEnd"/>
                      <w:r>
                        <w:t xml:space="preserve"> </w:t>
                      </w:r>
                      <w:proofErr w:type="spellStart"/>
                      <w:r>
                        <w:t>here</w:t>
                      </w:r>
                      <w:proofErr w:type="spellEnd"/>
                      <w:r>
                        <w:t xml:space="preserve"> </w:t>
                      </w:r>
                      <w:proofErr w:type="spellStart"/>
                      <w:r>
                        <w:t>when</w:t>
                      </w:r>
                      <w:proofErr w:type="spellEnd"/>
                      <w:r>
                        <w:t xml:space="preserve"> </w:t>
                      </w:r>
                      <w:proofErr w:type="spellStart"/>
                      <w:r>
                        <w:t>provided</w:t>
                      </w:r>
                      <w:proofErr w:type="spellEnd"/>
                    </w:p>
                  </w:txbxContent>
                </v:textbox>
              </v:shape>
            </w:pict>
          </mc:Fallback>
        </mc:AlternateContent>
      </w:r>
      <w:r w:rsidRPr="001907A6">
        <w:rPr>
          <w:noProof/>
          <w:lang w:val="en-US"/>
        </w:rPr>
        <mc:AlternateContent>
          <mc:Choice Requires="wps">
            <w:drawing>
              <wp:anchor distT="0" distB="0" distL="114300" distR="114300" simplePos="0" relativeHeight="251678720" behindDoc="0" locked="0" layoutInCell="1" allowOverlap="1" wp14:anchorId="201A43F3" wp14:editId="2AAD80E5">
                <wp:simplePos x="0" y="0"/>
                <wp:positionH relativeFrom="column">
                  <wp:posOffset>851534</wp:posOffset>
                </wp:positionH>
                <wp:positionV relativeFrom="paragraph">
                  <wp:posOffset>4914900</wp:posOffset>
                </wp:positionV>
                <wp:extent cx="1494155" cy="345440"/>
                <wp:effectExtent l="50800" t="0" r="29845" b="111760"/>
                <wp:wrapNone/>
                <wp:docPr id="24" name="Straight Arrow Connector 24"/>
                <wp:cNvGraphicFramePr/>
                <a:graphic xmlns:a="http://schemas.openxmlformats.org/drawingml/2006/main">
                  <a:graphicData uri="http://schemas.microsoft.com/office/word/2010/wordprocessingShape">
                    <wps:wsp>
                      <wps:cNvCnPr/>
                      <wps:spPr>
                        <a:xfrm flipH="1">
                          <a:off x="0" y="0"/>
                          <a:ext cx="1494155" cy="3454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33671" id="Straight Arrow Connector 24" o:spid="_x0000_s1026" type="#_x0000_t32" style="position:absolute;margin-left:67.05pt;margin-top:387pt;width:117.65pt;height:27.2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u2f3gEAAA4EAAAOAAAAZHJzL2Uyb0RvYy54bWysU9uO0zAUfEfiHyy/0yQlRRA1XaEulwcE&#13;&#10;1e7yAV7Hbiz5pmPTJH/PsZMGBEhoES+WL2fGM+Pj/c1oNLkICMrZllabkhJhueuUPbf068P7F68p&#13;&#10;CZHZjmlnRUsnEejN4fmz/eAbsXW9050AgiQ2NINvaR+jb4oi8F4YFjbOC4uH0oFhEZdwLjpgA7Ib&#13;&#10;XWzL8lUxOOg8OC5CwN3b+ZAeMr+UgscvUgYRiW4paot5hDw+prE47FlzBuZ7xRcZ7B9UGKYsXrpS&#13;&#10;3bLIyDdQv1EZxcEFJ+OGO1M4KRUX2QO6qcpf3Nz3zIvsBcMJfo0p/D9a/vlyAqK6lm5rSiwz+Eb3&#13;&#10;EZg695G8BXADOTprMUcHBEswr8GHBmFHe4JlFfwJkvlRgiFSK/8RWyHHgQbJmNOe1rTFGAnHzap+&#13;&#10;U1e7HSUcz17Wu7rOz1HMPInPQ4gfhDMkTVoaFl2roPkOdvkUIipB4BWQwNqmMTKl39mOxMmjM5YM&#13;&#10;JQ9Ym86L5GVWn2dx0mLG3gmJqSSV2UfuR3HUQC4MO4lxLmysViasTjCptF6B5d+BS32CityrTwGv&#13;&#10;iHyzs3EFG2Ud/On2OF4ly7n+msDsO0Xw6Lopv2uOBpsuZ7V8kNTVP68z/Mc3PnwHAAD//wMAUEsD&#13;&#10;BBQABgAIAAAAIQBP914n5gAAABABAAAPAAAAZHJzL2Rvd25yZXYueG1sTI/BTsMwEETvSPyDtUjc&#13;&#10;qNM2atM0TlW1VOLApQHUqxsvcZTYjmKnCXw9ywkuK412dnZetptMy27Y+9pZAfNZBAxt6VRtKwHv&#13;&#10;b6enBJgP0irZOosCvtDDLr+/y2Sq3GjPeCtCxSjE+lQK0CF0Kee+1Gikn7kOLe0+XW9kINlXXPVy&#13;&#10;pHDT8kUUrbiRtaUPWnZ40Fg2xWAEHL8vQxO97F9HF4rTx6Sf8dA3Qjw+TMctjf0WWMAp/F3ALwP1&#13;&#10;h5yKXd1glWct6WU8J6uA9TomMnIsV5sY2FVAskhi4HnG/4PkPwAAAP//AwBQSwECLQAUAAYACAAA&#13;&#10;ACEAtoM4kv4AAADhAQAAEwAAAAAAAAAAAAAAAAAAAAAAW0NvbnRlbnRfVHlwZXNdLnhtbFBLAQIt&#13;&#10;ABQABgAIAAAAIQA4/SH/1gAAAJQBAAALAAAAAAAAAAAAAAAAAC8BAABfcmVscy8ucmVsc1BLAQIt&#13;&#10;ABQABgAIAAAAIQCPfu2f3gEAAA4EAAAOAAAAAAAAAAAAAAAAAC4CAABkcnMvZTJvRG9jLnhtbFBL&#13;&#10;AQItABQABgAIAAAAIQBP914n5gAAABABAAAPAAAAAAAAAAAAAAAAADgEAABkcnMvZG93bnJldi54&#13;&#10;bWxQSwUGAAAAAAQABADzAAAASwU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80768" behindDoc="0" locked="0" layoutInCell="1" allowOverlap="1" wp14:anchorId="5D368CD5" wp14:editId="10C5B7B3">
                <wp:simplePos x="0" y="0"/>
                <wp:positionH relativeFrom="column">
                  <wp:posOffset>2108200</wp:posOffset>
                </wp:positionH>
                <wp:positionV relativeFrom="paragraph">
                  <wp:posOffset>7429500</wp:posOffset>
                </wp:positionV>
                <wp:extent cx="915035" cy="345440"/>
                <wp:effectExtent l="0" t="0" r="24765" b="3556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345440"/>
                        </a:xfrm>
                        <a:prstGeom prst="rect">
                          <a:avLst/>
                        </a:prstGeom>
                        <a:solidFill>
                          <a:srgbClr val="FFFFFF"/>
                        </a:solidFill>
                        <a:ln w="9525">
                          <a:solidFill>
                            <a:srgbClr val="000000"/>
                          </a:solidFill>
                          <a:miter lim="800000"/>
                          <a:headEnd/>
                          <a:tailEnd/>
                        </a:ln>
                      </wps:spPr>
                      <wps:txbx>
                        <w:txbxContent>
                          <w:p w14:paraId="168DD937" w14:textId="77777777" w:rsidR="00F949CA" w:rsidRDefault="00F949CA" w:rsidP="00F949CA">
                            <w:r>
                              <w:t>Screenshots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68CD5" id="_x0000_s1031" type="#_x0000_t202" style="position:absolute;margin-left:166pt;margin-top:585pt;width:72.05pt;height:27.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JY9JQIAAEsEAAAOAAAAZHJzL2Uyb0RvYy54bWysVNuO2yAQfa/Uf0C8N3acuN214qy22aaq&#13;&#10;tL1Iu/0AjHGMCgwFEnv79R1wkkbb9qWqHxADw+HMOYNXN6NW5CCcl2BqOp/llAjDoZVmV9Ovj9tX&#13;&#10;V5T4wEzLFBhR0yfh6c365YvVYCtRQA+qFY4giPHVYGvah2CrLPO8F5r5GVhhcLMDp1nA0O2y1rEB&#13;&#10;0bXKijx/nQ3gWuuAC+9x9W7apOuE33WCh89d50UgqqbILaTRpbGJY7ZesWrnmO0lP9Jg/8BCM2nw&#13;&#10;0jPUHQuM7J38DUpL7sBDF2YcdAZdJ7lINWA18/xZNQ89syLVguJ4e5bJ/z9Y/unwxRHZ1nRRUGKY&#13;&#10;Ro8exRjIWxhJEeUZrK8w68FiXhhxGW1OpXp7D/ybJwY2PTM7cescDL1gLdKbx5PZxdEJx0eQZvgI&#13;&#10;LV7D9gES0Ng5HbVDNQiio01PZ2siFY6L1/MyX5SUcNxaLMvlMlmXsep02Dof3gvQJE5q6tD5BM4O&#13;&#10;9z5EMqw6pcS7PCjZbqVSKXC7ZqMcOTDskm36Ev9nacqQAZmURTnV/1eIPH1/gtAyYLsrqWt6dU5i&#13;&#10;VVTtnWlTMwYm1TRHysocZYzKTRqGsRmTYeXJnQbaJ9TVwdTd+Bpx0oP7QcmAnV1T/33PnKBEfTDo&#13;&#10;zfU8qkdCCpblmwIDd7nTXO4wwxGqpoGSaboJ6flE3QzcooedTPpGsycmR8rYsUn24+uKT+IyTlm/&#13;&#10;/gHrnwAAAP//AwBQSwMEFAAGAAgAAAAhALob/0fkAAAAEgEAAA8AAABkcnMvZG93bnJldi54bWxM&#13;&#10;T0tPwzAMviPxHyIjcUFb+lI7uqYTAoHYDTYE16zx2oomKUnWlX+POcHFsv3Z36PazHpgEzrfWyMg&#13;&#10;XkbA0DRW9aYV8LZ/XKyA+SCNkoM1KOAbPWzqy4tKlsqezStOu9AyIjG+lAK6EMaSc990qKVf2hEN&#13;&#10;YUfrtAw0upYrJ89ErgeeRFHOtewNKXRyxPsOm8/dSQtYZc/Th9+mL+9Nfhxuw00xPX05Ia6v5oc1&#13;&#10;lbs1sIBz+PuA3wzkH2oydrAnozwbBKRpQoECAXERUUcnWZHHwA60SpIsA15X/H+U+gcAAP//AwBQ&#13;&#10;SwECLQAUAAYACAAAACEAtoM4kv4AAADhAQAAEwAAAAAAAAAAAAAAAAAAAAAAW0NvbnRlbnRfVHlw&#13;&#10;ZXNdLnhtbFBLAQItABQABgAIAAAAIQA4/SH/1gAAAJQBAAALAAAAAAAAAAAAAAAAAC8BAABfcmVs&#13;&#10;cy8ucmVsc1BLAQItABQABgAIAAAAIQAXtJY9JQIAAEsEAAAOAAAAAAAAAAAAAAAAAC4CAABkcnMv&#13;&#10;ZTJvRG9jLnhtbFBLAQItABQABgAIAAAAIQC6G/9H5AAAABIBAAAPAAAAAAAAAAAAAAAAAH8EAABk&#13;&#10;cnMvZG93bnJldi54bWxQSwUGAAAAAAQABADzAAAAkAUAAAAA&#13;&#10;">
                <v:textbox>
                  <w:txbxContent>
                    <w:p w14:paraId="168DD937" w14:textId="77777777" w:rsidR="00F949CA" w:rsidRDefault="00F949CA" w:rsidP="00F949CA">
                      <w:r>
                        <w:t>Screenshots</w:t>
                      </w:r>
                    </w:p>
                  </w:txbxContent>
                </v:textbox>
              </v:shape>
            </w:pict>
          </mc:Fallback>
        </mc:AlternateContent>
      </w:r>
      <w:r w:rsidRPr="001907A6">
        <w:rPr>
          <w:noProof/>
          <w:lang w:val="en-US"/>
        </w:rPr>
        <mc:AlternateContent>
          <mc:Choice Requires="wps">
            <w:drawing>
              <wp:anchor distT="0" distB="0" distL="114300" distR="114300" simplePos="0" relativeHeight="251679744" behindDoc="0" locked="0" layoutInCell="1" allowOverlap="1" wp14:anchorId="0C250C39" wp14:editId="0452910C">
                <wp:simplePos x="0" y="0"/>
                <wp:positionH relativeFrom="column">
                  <wp:posOffset>1537334</wp:posOffset>
                </wp:positionH>
                <wp:positionV relativeFrom="paragraph">
                  <wp:posOffset>7089140</wp:posOffset>
                </wp:positionV>
                <wp:extent cx="595630" cy="467360"/>
                <wp:effectExtent l="50800" t="50800" r="39370" b="40640"/>
                <wp:wrapNone/>
                <wp:docPr id="25" name="Straight Arrow Connector 25"/>
                <wp:cNvGraphicFramePr/>
                <a:graphic xmlns:a="http://schemas.openxmlformats.org/drawingml/2006/main">
                  <a:graphicData uri="http://schemas.microsoft.com/office/word/2010/wordprocessingShape">
                    <wps:wsp>
                      <wps:cNvCnPr/>
                      <wps:spPr>
                        <a:xfrm flipH="1" flipV="1">
                          <a:off x="0" y="0"/>
                          <a:ext cx="595630" cy="4673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6BAB9" id="Straight Arrow Connector 25" o:spid="_x0000_s1026" type="#_x0000_t32" style="position:absolute;margin-left:121.05pt;margin-top:558.2pt;width:46.9pt;height:36.8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67q5AEAABcEAAAOAAAAZHJzL2Uyb0RvYy54bWysU02PEzEMvSPxH6Lc6Uy7tEDV6Qp1+Tgg&#13;&#10;qFjgns0knUhJHDmhM/33OJnpgAAhgbhETuxn+z07u9vBWXZWGA34hi8XNWfKS2iNPzX886fXT55z&#13;&#10;FpPwrbDgVcMvKvLb/eNHuz5s1Qo6sK1CRkl83Pah4V1KYVtVUXbKibiAoDw5NaATia54qloUPWV3&#13;&#10;tlrV9abqAduAIFWM9Ho3Ovm+5NdayfRB66gSsw2n3lI5sZwP+az2O7E9oQidkVMb4h+6cMJ4Kjqn&#13;&#10;uhNJsK9ofknljESIoNNCgqtAayNV4UBslvVPbO47EVThQuLEMMsU/19a+f58RGbahq/WnHnhaEb3&#13;&#10;CYU5dYm9RISeHcB70hGQUQjp1Ye4JdjBH3G6xXDETH7Q6Ji2JrylVeDF+pKt7COqbCi6X2bd1ZCY&#13;&#10;pMf1i/XmhqYjyfV08+xmU+ZSjQkzOGBMbxQ4lo2Gx6nBubOxhDi/i4laIuAVkMHW5zMJY1/5lqVL&#13;&#10;IIoiM8tkKDb7q0xqpFGsdLFqxH5UmuShJscaZTHVwSI7C1opIaXyaTlnougM08baGVgX/n8ETvEZ&#13;&#10;qsrS/g14RpTK4NMMdsYD/q56Gq4t6zH+qsDIO0vwAO2lDLhIQ9tXtJp+Sl7vH+8F/v0/778BAAD/&#13;&#10;/wMAUEsDBBQABgAIAAAAIQDeSXg05QAAABIBAAAPAAAAZHJzL2Rvd25yZXYueG1sTE/LTsMwELwj&#13;&#10;8Q/WInFB1HZaKpLGqRAREiciSj/AjZckJLaj2G3D37M90ctKuzM7j3w724GdcAqddwrkQgBDV3vT&#13;&#10;uUbB/uvt8RlYiNoZPXiHCn4xwLa4vcl1ZvzZfeJpFxtGIi5kWkEb45hxHuoWrQ4LP6Ij7NtPVkda&#13;&#10;p4abSZ9J3A48EWLNre4cObR6xNcW6353tArKfpRVG+qmL6sH+dOl4v2j2it1fzeXGxovG2AR5/j/&#13;&#10;AZcOlB8KCnbwR2cCGxQkq0QSlQAp1ytgRFkun1Jgh8spFQJ4kfPrKsUfAAAA//8DAFBLAQItABQA&#13;&#10;BgAIAAAAIQC2gziS/gAAAOEBAAATAAAAAAAAAAAAAAAAAAAAAABbQ29udGVudF9UeXBlc10ueG1s&#13;&#10;UEsBAi0AFAAGAAgAAAAhADj9If/WAAAAlAEAAAsAAAAAAAAAAAAAAAAALwEAAF9yZWxzLy5yZWxz&#13;&#10;UEsBAi0AFAAGAAgAAAAhALkXrurkAQAAFwQAAA4AAAAAAAAAAAAAAAAALgIAAGRycy9lMm9Eb2Mu&#13;&#10;eG1sUEsBAi0AFAAGAAgAAAAhAN5JeDTlAAAAEgEAAA8AAAAAAAAAAAAAAAAAPgQAAGRycy9kb3du&#13;&#10;cmV2LnhtbFBLBQYAAAAABAAEAPMAAABQBQ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77696" behindDoc="0" locked="0" layoutInCell="1" allowOverlap="1" wp14:anchorId="6E931E85" wp14:editId="1D06D81E">
                <wp:simplePos x="0" y="0"/>
                <wp:positionH relativeFrom="column">
                  <wp:posOffset>5263515</wp:posOffset>
                </wp:positionH>
                <wp:positionV relativeFrom="paragraph">
                  <wp:posOffset>574040</wp:posOffset>
                </wp:positionV>
                <wp:extent cx="45719" cy="685800"/>
                <wp:effectExtent l="101600" t="50800" r="81915" b="25400"/>
                <wp:wrapNone/>
                <wp:docPr id="23" name="Straight Arrow Connector 23"/>
                <wp:cNvGraphicFramePr/>
                <a:graphic xmlns:a="http://schemas.openxmlformats.org/drawingml/2006/main">
                  <a:graphicData uri="http://schemas.microsoft.com/office/word/2010/wordprocessingShape">
                    <wps:wsp>
                      <wps:cNvCnPr/>
                      <wps:spPr>
                        <a:xfrm flipH="1" flipV="1">
                          <a:off x="0" y="0"/>
                          <a:ext cx="45719" cy="685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C756E" id="Straight Arrow Connector 23" o:spid="_x0000_s1026" type="#_x0000_t32" style="position:absolute;margin-left:414.45pt;margin-top:45.2pt;width:3.6pt;height:54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H3X4wEAABYEAAAOAAAAZHJzL2Uyb0RvYy54bWysU02PEzEMvSPxH6Lc6UwLu3RHna5Ql48D&#13;&#10;gopduGczTidSvuSETuff42TaAQFCAnGxnNjP9ntxNrcna9gRMGrvWr5c1JyBk77T7tDyzw9vnq05&#13;&#10;i0m4ThjvoOUjRH67ffpkM4QGVr73pgNkVMTFZggt71MKTVVF2YMVceEDOAoqj1YkOuKh6lAMVN2a&#13;&#10;alXX19XgsQvoJcRIt3dTkG9LfaVApo9KRUjMtJxmS8VisY/ZVtuNaA4oQq/leQzxD1NYoR01nUvd&#13;&#10;iSTYV9S/lLJaoo9epYX0tvJKaQmFA7FZ1j+xue9FgMKFxIlhlin+v7Lyw3GPTHctXz3nzAlLb3Sf&#13;&#10;UOhDn9grRD+wnXeOdPTIKIX0GkJsCLZzezyfYthjJn9SaJkyOryjVeDF+5K9HCOq7FR0H2fd4ZSY&#13;&#10;pMsXVy+XN5xJilyvr9Z1eZZqqpexAWN6C96y7LQ8nuebB5s6iOP7mGgiAl4AGWxctklo89p1LI2B&#13;&#10;GIpMLHOh3ByvMqeJRfHSaGDCfgJF6tCMU4+yl7AzyI6CNkpICS4t50qUnWFKGzMD60L/j8BzfoZC&#13;&#10;2dm/Ac+I0tm7NIOtdh5/1z2dLiOrKf+iwMQ7S/Dou7G8b5GGlq9odf4oebt/PBf49++8/QYAAP//&#13;&#10;AwBQSwMEFAAGAAgAAAAhADlCFr/lAAAADwEAAA8AAABkcnMvZG93bnJldi54bWxMj8FOwzAQRO9I&#13;&#10;/IO1lbggaqdUlZPGqRAREiciSj/AjU2SJl5HsduGv2c50ctKq30zO5PvZjewi51C51FBshTALNbe&#13;&#10;dNgoOHy9PUlgIWo0evBoFfzYALvi/i7XmfFX/LSXfWwYmWDItII2xjHjPNStdTos/WiRbt9+cjrS&#13;&#10;OjXcTPpK5m7gKyE23OkO6UOrR/va2rrfn52Csh+Tqg1105fVY3LqUvH+UR2UeljM5ZbGyxZYtHP8&#13;&#10;V8BfB8oPBQU7+jOawAYFciVTQhWkYg2MAPm8SYAdiUzlGniR89sexS8AAAD//wMAUEsBAi0AFAAG&#13;&#10;AAgAAAAhALaDOJL+AAAA4QEAABMAAAAAAAAAAAAAAAAAAAAAAFtDb250ZW50X1R5cGVzXS54bWxQ&#13;&#10;SwECLQAUAAYACAAAACEAOP0h/9YAAACUAQAACwAAAAAAAAAAAAAAAAAvAQAAX3JlbHMvLnJlbHNQ&#13;&#10;SwECLQAUAAYACAAAACEAcgB91+MBAAAWBAAADgAAAAAAAAAAAAAAAAAuAgAAZHJzL2Uyb0RvYy54&#13;&#10;bWxQSwECLQAUAAYACAAAACEAOUIWv+UAAAAPAQAADwAAAAAAAAAAAAAAAAA9BAAAZHJzL2Rvd25y&#13;&#10;ZXYueG1sUEsFBgAAAAAEAAQA8wAAAE8FA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76672" behindDoc="0" locked="0" layoutInCell="1" allowOverlap="1" wp14:anchorId="2A9DBDDB" wp14:editId="008954ED">
                <wp:simplePos x="0" y="0"/>
                <wp:positionH relativeFrom="column">
                  <wp:posOffset>4623435</wp:posOffset>
                </wp:positionH>
                <wp:positionV relativeFrom="paragraph">
                  <wp:posOffset>1259840</wp:posOffset>
                </wp:positionV>
                <wp:extent cx="1375410" cy="285750"/>
                <wp:effectExtent l="0" t="0" r="15240"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6398823A" w14:textId="77777777" w:rsidR="00F949CA" w:rsidRDefault="00F949CA" w:rsidP="00F949CA">
                            <w:r>
                              <w:t>Inquire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DBDDB" id="_x0000_s1032" type="#_x0000_t202" style="position:absolute;margin-left:364.05pt;margin-top:99.2pt;width:108.3pt;height: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RPmJwIAAEwEAAAOAAAAZHJzL2Uyb0RvYy54bWysVNtu2zAMfR+wfxD0vjjx4jY14hRdugwD&#13;&#10;ugvQ7gNkWY6FSaImKbGzry8lJ1nQbS/D/CCIInVEnkN6eTtoRfbCeQmmorPJlBJhODTSbCv67Wnz&#13;&#10;ZkGJD8w0TIERFT0IT29Xr18te1uKHDpQjXAEQYwve1vRLgRbZpnnndDMT8AKg84WnGYBTbfNGsd6&#13;&#10;RNcqy6fTq6wH11gHXHiPp/ejk64SftsKHr60rReBqIpibiGtLq11XLPVkpVbx2wn+TEN9g9ZaCYN&#13;&#10;PnqGumeBkZ2Tv0FpyR14aMOEg86gbSUXqQasZjZ9Uc1jx6xItSA53p5p8v8Pln/ef3VENhXNc0oM&#13;&#10;06jRkxgCeQcDySM9vfUlRj1ajAsDHqPMqVRvH4B/98TAumNmK+6cg74TrMH0ZvFmdnF1xPERpO4/&#13;&#10;QYPPsF2ABDS0TkfukA2C6CjT4SxNTIXHJ99eF/MZujj68kVxXSTtMlaeblvnwwcBmsRNRR1Kn9DZ&#13;&#10;/sGHmA0rTyHxMQ9KNhupVDLctl4rR/YM22STvlTAizBlSF/RmyIvRgL+CjFN358gtAzY70rqii7O&#13;&#10;QayMtL03TerGwKQa95iyMkceI3UjiWGoh6TY1UmeGpoDEutgbG8cR9x04H5S0mNrV9T/2DEnKFEf&#13;&#10;DYpzM5vP4ywkY15c52i4S0996WGGI1RFAyXjdh3S/ETeDNyhiK1M/Ea1x0yOKWPLJtqP4xVn4tJO&#13;&#10;Ub9+AqtnAAAA//8DAFBLAwQUAAYACAAAACEAo+sgKeQAAAAQAQAADwAAAGRycy9kb3ducmV2Lnht&#13;&#10;bExPy07DMBC8I/EP1iJxQdRpajWPxqkQCAQ3KAiubrxNImI72G4a/p7lBJeRVjM7j2o7m4FN6EPv&#13;&#10;rITlIgGGtnG6t62Et9f76xxYiMpqNTiLEr4xwLY+P6tUqd3JvuC0iy0jExtKJaGLcSw5D02HRoWF&#13;&#10;G9ESd3DeqEinb7n26kTmZuBpkqy5Ub2lhE6NeNth87k7Ggm5eJw+wtPq+b1ZH4YiXmXTw5eX8vJi&#13;&#10;vtsQ3GyARZzj3wf8bqD+UFOxvTtaHdggIUvzJUmJKHIBjBSFEBmwvYRUrATwuuL/h9Q/AAAA//8D&#13;&#10;AFBLAQItABQABgAIAAAAIQC2gziS/gAAAOEBAAATAAAAAAAAAAAAAAAAAAAAAABbQ29udGVudF9U&#13;&#10;eXBlc10ueG1sUEsBAi0AFAAGAAgAAAAhADj9If/WAAAAlAEAAAsAAAAAAAAAAAAAAAAALwEAAF9y&#13;&#10;ZWxzLy5yZWxzUEsBAi0AFAAGAAgAAAAhAIhBE+YnAgAATAQAAA4AAAAAAAAAAAAAAAAALgIAAGRy&#13;&#10;cy9lMm9Eb2MueG1sUEsBAi0AFAAGAAgAAAAhAKPrICnkAAAAEAEAAA8AAAAAAAAAAAAAAAAAgQQA&#13;&#10;AGRycy9kb3ducmV2LnhtbFBLBQYAAAAABAAEAPMAAACSBQAAAAA=&#13;&#10;">
                <v:textbox>
                  <w:txbxContent>
                    <w:p w14:paraId="6398823A" w14:textId="77777777" w:rsidR="00F949CA" w:rsidRDefault="00F949CA" w:rsidP="00F949CA">
                      <w:proofErr w:type="spellStart"/>
                      <w:r>
                        <w:t>Inquire</w:t>
                      </w:r>
                      <w:proofErr w:type="spellEnd"/>
                      <w:r>
                        <w:t xml:space="preserve"> Button</w:t>
                      </w:r>
                    </w:p>
                  </w:txbxContent>
                </v:textbox>
              </v:shape>
            </w:pict>
          </mc:Fallback>
        </mc:AlternateContent>
      </w:r>
      <w:r w:rsidRPr="001907A6">
        <w:rPr>
          <w:noProof/>
          <w:lang w:val="en-US"/>
        </w:rPr>
        <mc:AlternateContent>
          <mc:Choice Requires="wps">
            <w:drawing>
              <wp:anchor distT="0" distB="0" distL="114300" distR="114300" simplePos="0" relativeHeight="251664384" behindDoc="0" locked="0" layoutInCell="1" allowOverlap="1" wp14:anchorId="2F8BBDD3" wp14:editId="1EFE0433">
                <wp:simplePos x="0" y="0"/>
                <wp:positionH relativeFrom="column">
                  <wp:posOffset>4741545</wp:posOffset>
                </wp:positionH>
                <wp:positionV relativeFrom="paragraph">
                  <wp:posOffset>3082925</wp:posOffset>
                </wp:positionV>
                <wp:extent cx="1375410" cy="285750"/>
                <wp:effectExtent l="0" t="0" r="15240" b="1905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6D7BED36" w14:textId="77777777" w:rsidR="00F949CA" w:rsidRDefault="00F949CA" w:rsidP="00F949CA">
                            <w:r>
                              <w:t>Long Description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BBDD3" id="_x0000_s1033" type="#_x0000_t202" style="position:absolute;margin-left:373.35pt;margin-top:242.75pt;width:108.3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YUyWJwIAAE0EAAAOAAAAZHJzL2Uyb0RvYy54bWysVNuO0zAQfUfiHyy/07ShoW3UdLV0KUJa&#13;&#10;LtIuH+A4TmNhe4ztNlm+nrHTlmqBF0QeLI9nfDxzzkzWN4NW5Cicl2AqOptMKRGGQyPNvqJfH3ev&#13;&#10;lpT4wEzDFBhR0Sfh6c3m5Yt1b0uRQweqEY4giPFlbyvahWDLLPO8E5r5CVhh0NmC0yyg6fZZ41iP&#13;&#10;6Fpl+XT6JuvBNdYBF97j6d3opJuE37aCh89t60UgqqKYW0irS2sd12yzZuXeMdtJfkqD/UMWmkmD&#13;&#10;j16g7lhg5ODkb1Bacgce2jDhoDNoW8lFqgGrmU2fVfPQMStSLUiOtxea/P+D5Z+OXxyRTUXz5YoS&#13;&#10;wzSK9CiGQN7CQPLIT299iWEPFgPDgMeoc6rV23vg3zwxsO2Y2Ytb56DvBGswv1m8mV1dHXF8BKn7&#13;&#10;j9DgM+wQIAENrdORPKSDIDrq9HTRJqbC45OvF8V8hi6OvnxZLIokXsbK823rfHgvQJO4qahD7RM6&#13;&#10;O977ELNh5TkkPuZByWYnlUqG29db5ciRYZ/s0pcKeBamDOkruiryYiTgrxDT9P0JQsuADa+krujy&#13;&#10;EsTKSNs706R2DEyqcY8pK3PiMVI3khiGekiSLc7y1NA8IbEOxv7GecRNB+4HJT32dkX99wNzghL1&#13;&#10;waA4q9l8HochGfNikaPhrj31tYcZjlAVDZSM221IAxR5M3CLIrYy8RvVHjM5pYw9m2g/zVccims7&#13;&#10;Rf36C2x+AgAA//8DAFBLAwQUAAYACAAAACEAt83tBuMAAAAQAQAADwAAAGRycy9kb3ducmV2Lnht&#13;&#10;bExPyU7DMBC9I/EP1iBxQdSBrE3jVAgEghu0FVzdeJpExHaw3TT8PcMJLiM9zVur9awHNqHzvTUC&#13;&#10;bhYRMDSNVb1pBey2j9cFMB+kUXKwBgV8o4d1fX5WyVLZk3nDaRNaRibGl1JAF8JYcu6bDrX0Czui&#13;&#10;od/BOi0DQddy5eSJzPXAb6Mo41r2hhI6OeJ9h83n5qgFFMnz9OFf4tf3JjsMy3CVT09fTojLi/lh&#13;&#10;ReduBSzgHP4U8LuB+kNNxfb2aJRng4A8yXKiCkiKNAVGjGUWx8D2AtI4SoHXFf8/pP4BAAD//wMA&#13;&#10;UEsBAi0AFAAGAAgAAAAhALaDOJL+AAAA4QEAABMAAAAAAAAAAAAAAAAAAAAAAFtDb250ZW50X1R5&#13;&#10;cGVzXS54bWxQSwECLQAUAAYACAAAACEAOP0h/9YAAACUAQAACwAAAAAAAAAAAAAAAAAvAQAAX3Jl&#13;&#10;bHMvLnJlbHNQSwECLQAUAAYACAAAACEAO2FMlicCAABNBAAADgAAAAAAAAAAAAAAAAAuAgAAZHJz&#13;&#10;L2Uyb0RvYy54bWxQSwECLQAUAAYACAAAACEAt83tBuMAAAAQAQAADwAAAAAAAAAAAAAAAACBBAAA&#13;&#10;ZHJzL2Rvd25yZXYueG1sUEsFBgAAAAAEAAQA8wAAAJEFAAAAAA==&#13;&#10;">
                <v:textbox>
                  <w:txbxContent>
                    <w:p w14:paraId="6D7BED36" w14:textId="77777777" w:rsidR="00F949CA" w:rsidRDefault="00F949CA" w:rsidP="00F949CA">
                      <w:r>
                        <w:t>Long Description</w:t>
                      </w:r>
                    </w:p>
                  </w:txbxContent>
                </v:textbox>
              </v:shape>
            </w:pict>
          </mc:Fallback>
        </mc:AlternateContent>
      </w:r>
      <w:r w:rsidRPr="001907A6">
        <w:rPr>
          <w:noProof/>
          <w:lang w:val="en-US"/>
        </w:rPr>
        <mc:AlternateContent>
          <mc:Choice Requires="wps">
            <w:drawing>
              <wp:anchor distT="0" distB="0" distL="114300" distR="114300" simplePos="0" relativeHeight="251661312" behindDoc="0" locked="0" layoutInCell="1" allowOverlap="1" wp14:anchorId="11F3CE84" wp14:editId="51465FB4">
                <wp:simplePos x="0" y="0"/>
                <wp:positionH relativeFrom="column">
                  <wp:posOffset>3480435</wp:posOffset>
                </wp:positionH>
                <wp:positionV relativeFrom="paragraph">
                  <wp:posOffset>3202940</wp:posOffset>
                </wp:positionV>
                <wp:extent cx="1282065" cy="116840"/>
                <wp:effectExtent l="50800" t="0" r="38735" b="111760"/>
                <wp:wrapNone/>
                <wp:docPr id="28" name="Straight Arrow Connector 28"/>
                <wp:cNvGraphicFramePr/>
                <a:graphic xmlns:a="http://schemas.openxmlformats.org/drawingml/2006/main">
                  <a:graphicData uri="http://schemas.microsoft.com/office/word/2010/wordprocessingShape">
                    <wps:wsp>
                      <wps:cNvCnPr/>
                      <wps:spPr>
                        <a:xfrm flipH="1">
                          <a:off x="0" y="0"/>
                          <a:ext cx="1282065" cy="116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F3D84" id="Straight Arrow Connector 28" o:spid="_x0000_s1026" type="#_x0000_t32" style="position:absolute;margin-left:274.05pt;margin-top:252.2pt;width:100.95pt;height:9.2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Hst3QEAAA4EAAAOAAAAZHJzL2Uyb0RvYy54bWysU9uqEzEUfRf8h5B3Oxe0lNLpQXq8PIgW&#13;&#10;j35ATibpBHJjZ9tp/96dzHSOqCCKLyGXvVbWWtnZ3V2cZWcFyQTf8WZVc6a8DL3xp45//fL2xYaz&#13;&#10;hML3wgavOn5Vid/tnz/bjXGr2jAE2ytgROLTdowdHxDjtqqSHJQTaRWi8nSoAziBtIRT1YMYid3Z&#13;&#10;qq3rdTUG6CMEqVKi3fvpkO8Lv9ZK4ietk0JmO07asIxQxsc8Vvud2J5AxMHIWYb4BxVOGE+XLlT3&#13;&#10;AgX7BuYXKmckhBQ0rmRwVdDaSFU8kJum/snNwyCiKl4onBSXmNL/o5Ufz0dgpu94Sy/lhaM3ekAQ&#13;&#10;5jQgew0QRnYI3lOOARiVUF5jTFuCHfwR5lWKR8jmLxoc09bE99QKJQ4yyC4l7euStrogk7TZtJu2&#13;&#10;Xr/iTNJZ06w3L8tzVBNP5ouQ8J0KjuVJx9OsaxE03SHOHxKSEgLeABlsfR5RGPvG9wyvkZyJbCh7&#13;&#10;oNp8XmUvk/oyw6tVE/az0pRKVll8lH5UBwvsLKiThJTKY7MwUXWGaWPtAqz/DJzrM1SVXv0b8IIo&#13;&#10;NwePC9gZH+B3t+PlJllP9bcEJt85gsfQX8u7lmio6UpW8wfJXf3jusCfvvH+OwAAAP//AwBQSwME&#13;&#10;FAAGAAgAAAAhAPL0RmziAAAAEAEAAA8AAABkcnMvZG93bnJldi54bWxMTztPwzAQ3pH4D9YhsVG7&#13;&#10;UQpRGqeqWioxsBBArG58xFFiO4qdJvDrOSZYTvf47nsUu8X27IJjaL2TsF4JYOhqr1vXSHh7Pd1l&#13;&#10;wEJUTqveO5TwhQF25fVVoXLtZ/eClyo2jEhcyJUEE+OQcx5qg1aFlR/Q0e3Tj1ZFGseG61HNRG57&#13;&#10;nghxz61qHSkYNeDBYN1Vk5Vw/P6YOvG0f559rE7vi3nEw9hJeXuzHLdU9ltgEZf49wG/Gcg/lGTs&#13;&#10;7CenA+slbNJsTVBqRJoCI8TDRlDEM22SJANeFvx/kPIHAAD//wMAUEsBAi0AFAAGAAgAAAAhALaD&#13;&#10;OJL+AAAA4QEAABMAAAAAAAAAAAAAAAAAAAAAAFtDb250ZW50X1R5cGVzXS54bWxQSwECLQAUAAYA&#13;&#10;CAAAACEAOP0h/9YAAACUAQAACwAAAAAAAAAAAAAAAAAvAQAAX3JlbHMvLnJlbHNQSwECLQAUAAYA&#13;&#10;CAAAACEAW8h7Ld0BAAAOBAAADgAAAAAAAAAAAAAAAAAuAgAAZHJzL2Uyb0RvYy54bWxQSwECLQAU&#13;&#10;AAYACAAAACEA8vRGbOIAAAAQAQAADwAAAAAAAAAAAAAAAAA3BAAAZHJzL2Rvd25yZXYueG1sUEsF&#13;&#10;BgAAAAAEAAQA8wAAAEYFA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66432" behindDoc="0" locked="0" layoutInCell="1" allowOverlap="1" wp14:anchorId="13D25200" wp14:editId="06A07E74">
                <wp:simplePos x="0" y="0"/>
                <wp:positionH relativeFrom="column">
                  <wp:posOffset>2682240</wp:posOffset>
                </wp:positionH>
                <wp:positionV relativeFrom="paragraph">
                  <wp:posOffset>-114300</wp:posOffset>
                </wp:positionV>
                <wp:extent cx="1375410" cy="285750"/>
                <wp:effectExtent l="0" t="0" r="15240" b="1905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572760D5" w14:textId="77777777" w:rsidR="00F949CA" w:rsidRDefault="00F949CA" w:rsidP="00F949CA">
                            <w:r>
                              <w:t>Listing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25200" id="_x0000_s1034" type="#_x0000_t202" style="position:absolute;margin-left:211.2pt;margin-top:-9pt;width:108.3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AcxJwIAAE0EAAAOAAAAZHJzL2Uyb0RvYy54bWysVNuO0zAQfUfiHyy/07ShYduo6WrpUoS0&#13;&#10;XKRdPsBxnMbC9hjbbVK+nrHTlmqBF0QeLI9nfDxzzkxWt4NW5CCcl2AqOptMKRGGQyPNrqJfn7av&#13;&#10;FpT4wEzDFBhR0aPw9Hb98sWqt6XIoQPVCEcQxPiytxXtQrBllnneCc38BKww6GzBaRbQdLuscaxH&#13;&#10;dK2yfDp9k/XgGuuAC+/x9H500nXCb1vBw+e29SIQVVHMLaTVpbWOa7ZesXLnmO0kP6XB/iELzaTB&#13;&#10;Ry9Q9ywwsnfyNygtuQMPbZhw0Bm0reQi1YDVzKbPqnnsmBWpFiTH2wtN/v/B8k+HL47IpqL5ck6J&#13;&#10;YRpFehJDIG9hIHnkp7e+xLBHi4FhwGPUOdXq7QPwb54Y2HTM7MSdc9B3gjWY3yzezK6ujjg+gtT9&#13;&#10;R2jwGbYPkICG1ulIHtJBEB11Ol60ianw+OTrm2I+QxdHX74obookXsbK823rfHgvQJO4qahD7RM6&#13;&#10;Ozz4ELNh5TkkPuZByWYrlUqG29Ub5ciBYZ9s05cKeBamDOkruizyYiTgrxDT9P0JQsuADa+kruji&#13;&#10;EsTKSNs706R2DEyqcY8pK3PiMVI3khiGekiSLc7y1NAckVgHY3/jPOKmA/eDkh57u6L++545QYn6&#13;&#10;YFCc5Ww+j8OQjHlxk6Phrj31tYcZjlAVDZSM201IAxR5M3CHIrYy8RvVHjM5pYw9m2g/zVccims7&#13;&#10;Rf36C6x/AgAA//8DAFBLAwQUAAYACAAAACEA1uhRROUAAAAPAQAADwAAAGRycy9kb3ducmV2Lnht&#13;&#10;bEyPQU/DMAyF70j8h8hIXNCWrqu6rms6IRCI3WAguGZN1lYkTkmyrvx7zAkuli0/P7+v2k7WsFH7&#13;&#10;0DsUsJgnwDQ2TvXYCnh7fZgVwEKUqKRxqAV86wDb+vKikqVyZ3zR4z62jEwwlFJAF+NQch6aTlsZ&#13;&#10;5m7QSLuj81ZGGn3LlZdnMreGp0mScyt7pA+dHPRdp5vP/ckKKLKn8SPsls/vTX4063izGh+/vBDX&#13;&#10;V9P9hsrtBljUU/y7gF8Gyg81BTu4E6rAjIAsTTOSCpgtCiIjRb5cU3MQkK4S4HXF/3PUPwAAAP//&#13;&#10;AwBQSwECLQAUAAYACAAAACEAtoM4kv4AAADhAQAAEwAAAAAAAAAAAAAAAAAAAAAAW0NvbnRlbnRf&#13;&#10;VHlwZXNdLnhtbFBLAQItABQABgAIAAAAIQA4/SH/1gAAAJQBAAALAAAAAAAAAAAAAAAAAC8BAABf&#13;&#10;cmVscy8ucmVsc1BLAQItABQABgAIAAAAIQA0XAcxJwIAAE0EAAAOAAAAAAAAAAAAAAAAAC4CAABk&#13;&#10;cnMvZTJvRG9jLnhtbFBLAQItABQABgAIAAAAIQDW6FFE5QAAAA8BAAAPAAAAAAAAAAAAAAAAAIEE&#13;&#10;AABkcnMvZG93bnJldi54bWxQSwUGAAAAAAQABADzAAAAkwUAAAAA&#13;&#10;">
                <v:textbox>
                  <w:txbxContent>
                    <w:p w14:paraId="572760D5" w14:textId="77777777" w:rsidR="00F949CA" w:rsidRDefault="00F949CA" w:rsidP="00F949CA">
                      <w:r>
                        <w:t>Listing Name</w:t>
                      </w:r>
                    </w:p>
                  </w:txbxContent>
                </v:textbox>
              </v:shape>
            </w:pict>
          </mc:Fallback>
        </mc:AlternateContent>
      </w:r>
      <w:r w:rsidRPr="001907A6">
        <w:rPr>
          <w:noProof/>
          <w:lang w:val="en-US"/>
        </w:rPr>
        <mc:AlternateContent>
          <mc:Choice Requires="wps">
            <w:drawing>
              <wp:anchor distT="0" distB="0" distL="114300" distR="114300" simplePos="0" relativeHeight="251675648" behindDoc="0" locked="0" layoutInCell="1" allowOverlap="1" wp14:anchorId="561FE14F" wp14:editId="2013843E">
                <wp:simplePos x="0" y="0"/>
                <wp:positionH relativeFrom="column">
                  <wp:posOffset>2222500</wp:posOffset>
                </wp:positionH>
                <wp:positionV relativeFrom="paragraph">
                  <wp:posOffset>5080</wp:posOffset>
                </wp:positionV>
                <wp:extent cx="419735" cy="149860"/>
                <wp:effectExtent l="50800" t="0" r="37465" b="104140"/>
                <wp:wrapNone/>
                <wp:docPr id="21" name="Straight Arrow Connector 21"/>
                <wp:cNvGraphicFramePr/>
                <a:graphic xmlns:a="http://schemas.openxmlformats.org/drawingml/2006/main">
                  <a:graphicData uri="http://schemas.microsoft.com/office/word/2010/wordprocessingShape">
                    <wps:wsp>
                      <wps:cNvCnPr/>
                      <wps:spPr>
                        <a:xfrm flipH="1">
                          <a:off x="0" y="0"/>
                          <a:ext cx="419735" cy="1498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00994" id="Straight Arrow Connector 21" o:spid="_x0000_s1026" type="#_x0000_t32" style="position:absolute;margin-left:175pt;margin-top:.4pt;width:33.05pt;height:11.8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DxG4gEAAA0EAAAOAAAAZHJzL2Uyb0RvYy54bWysU12P0zAQfEfiP1h+p0nLcdxFTU+ox8cD&#13;&#10;goqDH+Bz7MaS7bXWpkn+PWunDQgQEogXK7Z3ZmfGm+3d6Cw7KYwGfMvXq5oz5SV0xh9b/uXzm2c3&#13;&#10;nMUkfCcseNXySUV+t3v6ZDuERm2gB9spZETiYzOElvcphaaqouyVE3EFQXm61IBOJNrisepQDMTu&#13;&#10;bLWp6+tqAOwCglQx0un9fMl3hV9rJdNHraNKzLactKWyYlkf81rttqI5ogi9kWcZ4h9UOGE8NV2o&#13;&#10;7kUS7CuaX6ickQgRdFpJcBVobaQqHsjNuv7JzUMvgipeKJwYlpji/6OVH04HZKZr+WbNmReO3ugh&#13;&#10;oTDHPrFXiDCwPXhPOQIyKqG8hhAbgu39Ac+7GA6YzY8aHdPWhHc0CiUOMsjGkva0pK3GxCQdXq1v&#13;&#10;Xz5/wZmkq/XV7c11eY1qpsl0AWN6q8Cx/NHyeJa16JlbiNP7mEgIAS+ADLY+r0kY+9p3LE2BjIns&#13;&#10;J1ug2nxfZSuz+PKVJqtm7CelKRQSOfco46j2FtlJ0CAJKZVPJYzCRNUZpo21C7Au/v8IPNdnqCqj&#13;&#10;+jfgBVE6g08L2BkP+LvuabxI1nP9JYHZd47gEbqpPGuJhmauZHX+P/JQ/7gv8O9/8e4bAAAA//8D&#13;&#10;AFBLAwQUAAYACAAAACEA3Iv/weIAAAAMAQAADwAAAGRycy9kb3ducmV2LnhtbEyPwU7DMBBE70j8&#13;&#10;g7VI3KidEiqUxqmqlkocuBBAvbrxNo4S21HsNIGvZznRy0ir0c7Myzez7dgFh9B4JyFZCGDoKq8b&#13;&#10;V0v4/Dg8PAMLUTmtOu9QwjcG2BS3N7nKtJ/cO17KWDMKcSFTEkyMfcZ5qAxaFRa+R0fe2Q9WRTqH&#13;&#10;mutBTRRuO74UYsWtahw1GNXjzmDVlqOVsP85jq143b5NPpaHr9m84G5opby/m/drku0aWMQ5/n/A&#13;&#10;HwPth4KGnfzodGCdhMcnQUBRAlGQnSarBNhJwjJNgRc5v4YofgEAAP//AwBQSwECLQAUAAYACAAA&#13;&#10;ACEAtoM4kv4AAADhAQAAEwAAAAAAAAAAAAAAAAAAAAAAW0NvbnRlbnRfVHlwZXNdLnhtbFBLAQIt&#13;&#10;ABQABgAIAAAAIQA4/SH/1gAAAJQBAAALAAAAAAAAAAAAAAAAAC8BAABfcmVscy8ucmVsc1BLAQIt&#13;&#10;ABQABgAIAAAAIQAplDxG4gEAAA0EAAAOAAAAAAAAAAAAAAAAAC4CAABkcnMvZTJvRG9jLnhtbFBL&#13;&#10;AQItABQABgAIAAAAIQDci//B4gAAAAwBAAAPAAAAAAAAAAAAAAAAADwEAABkcnMvZG93bnJldi54&#13;&#10;bWxQSwUGAAAAAAQABADzAAAASwU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74624" behindDoc="0" locked="0" layoutInCell="1" allowOverlap="1" wp14:anchorId="27C5119F" wp14:editId="4E41C519">
                <wp:simplePos x="0" y="0"/>
                <wp:positionH relativeFrom="column">
                  <wp:posOffset>2336799</wp:posOffset>
                </wp:positionH>
                <wp:positionV relativeFrom="paragraph">
                  <wp:posOffset>571500</wp:posOffset>
                </wp:positionV>
                <wp:extent cx="343535" cy="116840"/>
                <wp:effectExtent l="50800" t="76200" r="37465" b="35560"/>
                <wp:wrapNone/>
                <wp:docPr id="20" name="Straight Arrow Connector 20"/>
                <wp:cNvGraphicFramePr/>
                <a:graphic xmlns:a="http://schemas.openxmlformats.org/drawingml/2006/main">
                  <a:graphicData uri="http://schemas.microsoft.com/office/word/2010/wordprocessingShape">
                    <wps:wsp>
                      <wps:cNvCnPr/>
                      <wps:spPr>
                        <a:xfrm flipH="1" flipV="1">
                          <a:off x="0" y="0"/>
                          <a:ext cx="343535" cy="116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DF5EF" id="Straight Arrow Connector 20" o:spid="_x0000_s1026" type="#_x0000_t32" style="position:absolute;margin-left:184pt;margin-top:45pt;width:27.05pt;height:9.2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xzx5AEAABcEAAAOAAAAZHJzL2Uyb0RvYy54bWysU02PEzEMvSPxH6Lc6Uzb3dWq6nSFunwc&#13;&#10;EFQsyz2bcTqR8iUndKb/HiczHRCskEBcLCf2s/1enO3dYA07AUbtXcOXi5ozcNK32h0b/vjl7atb&#13;&#10;zmISrhXGO2j4GSK/2718se3DBla+86YFZFTExU0fGt6lFDZVFWUHVsSFD+AoqDxakeiIx6pF0VN1&#13;&#10;a6pVXd9Uvcc2oJcQI93ej0G+K/WVApk+KRUhMdNwmi0Vi8U+ZVvttmJzRBE6LacxxD9MYYV21HQu&#13;&#10;dS+SYN9Q/1bKaok+epUW0tvKK6UlFA7EZln/wuahEwEKFxInhlmm+P/Kyo+nAzLdNnxF8jhh6Y0e&#13;&#10;Egp97BJ7jeh7tvfOkY4eGaWQXn2IG4Lt3QGnUwwHzOQHhZYpo8N7WgVevK/ZyzGiyoai+3nWHYbE&#13;&#10;JF2ur9bX62vOJIWWy5vbq9KnGgtmcMCY3oG3LDsNj9OA82RjC3H6EBONRMALIIONyzYJbd64lqVz&#13;&#10;IIoiM8tkKDfHq0xqpFG8dDYwYj+DInloyLFHWUzYG2QnQSslpASXlnMlys4wpY2ZgXXh/0fglJ+h&#13;&#10;UJb2b8AzonT2Ls1gq53H57qn4TKyGvMvCoy8swRPvj2XBy7S0PYVraafktf753OB//jPu+8AAAD/&#13;&#10;/wMAUEsDBBQABgAIAAAAIQCA/Qr95AAAAA8BAAAPAAAAZHJzL2Rvd25yZXYueG1sTI/BTsMwDIbv&#13;&#10;SLxD5ElcEEtapqnrmk6ICokTFWMPkDWh6do4VZNt5e0xJ3axZfn37/8rdrMb2MVMofMoIVkKYAYb&#13;&#10;rztsJRy+3p4yYCEq1GrwaCT8mAC78v6uULn2V/w0l31sGZlgyJUEG+OYcx4aa5wKSz8apN23n5yK&#13;&#10;NE4t15O6krkbeCrEmjvVIX2wajSv1jT9/uwkVP2Y1DY0bV/Vj8mp24j3j/og5cNirrZUXrbAopnj&#13;&#10;/wX8MVB+KCnY0Z9RBzZIeF5nBBQlbAR1EqzSNAF2JKXIVsDLgt9ylL8AAAD//wMAUEsBAi0AFAAG&#13;&#10;AAgAAAAhALaDOJL+AAAA4QEAABMAAAAAAAAAAAAAAAAAAAAAAFtDb250ZW50X1R5cGVzXS54bWxQ&#13;&#10;SwECLQAUAAYACAAAACEAOP0h/9YAAACUAQAACwAAAAAAAAAAAAAAAAAvAQAAX3JlbHMvLnJlbHNQ&#13;&#10;SwECLQAUAAYACAAAACEALncc8eQBAAAXBAAADgAAAAAAAAAAAAAAAAAuAgAAZHJzL2Uyb0RvYy54&#13;&#10;bWxQSwECLQAUAAYACAAAACEAgP0K/eQAAAAPAQAADwAAAAAAAAAAAAAAAAA+BAAAZHJzL2Rvd25y&#13;&#10;ZXYueG1sUEsFBgAAAAAEAAQA8wAAAE8FA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73600" behindDoc="0" locked="0" layoutInCell="1" allowOverlap="1" wp14:anchorId="4C331CBC" wp14:editId="5FE22B2A">
                <wp:simplePos x="0" y="0"/>
                <wp:positionH relativeFrom="column">
                  <wp:posOffset>2680970</wp:posOffset>
                </wp:positionH>
                <wp:positionV relativeFrom="paragraph">
                  <wp:posOffset>576580</wp:posOffset>
                </wp:positionV>
                <wp:extent cx="1375410" cy="285750"/>
                <wp:effectExtent l="0" t="0" r="15240"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41A8ACC3" w14:textId="77777777" w:rsidR="00F949CA" w:rsidRDefault="00F949CA" w:rsidP="00F949CA">
                            <w:r>
                              <w:t>Headline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31CBC" id="_x0000_s1035" type="#_x0000_t202" style="position:absolute;margin-left:211.1pt;margin-top:45.4pt;width:108.3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liJgIAAEwEAAAOAAAAZHJzL2Uyb0RvYy54bWysVNuO0zAQfUfiHyy/07ShYduo6WrpUoS0&#13;&#10;XKRdPsBxnMbC9hjbbVK+nrHTlmqBF0QeLI9nfDxzzkxWt4NW5CCcl2AqOptMKRGGQyPNrqJfn7av&#13;&#10;FpT4wEzDFBhR0aPw9Hb98sWqt6XIoQPVCEcQxPiytxXtQrBllnneCc38BKww6GzBaRbQdLuscaxH&#13;&#10;dK2yfDp9k/XgGuuAC+/x9H500nXCb1vBw+e29SIQVVHMLaTVpbWOa7ZesXLnmO0kP6XB/iELzaTB&#13;&#10;Ry9Q9ywwsnfyNygtuQMPbZhw0Bm0reQi1YDVzKbPqnnsmBWpFiTH2wtN/v/B8k+HL47IBrVbUmKY&#13;&#10;Ro2exBDIWxhIHunprS8x6tFiXBjwGENTqd4+AP/miYFNx8xO3DkHfSdYg+nN4s3s6uqI4yNI3X+E&#13;&#10;Bp9h+wAJaGidjtwhGwTRUabjRZqYCo9Pvr4p5jN0cfTli+KmSNplrDzfts6H9wI0iZuKOpQ+obPD&#13;&#10;gw8xG1aeQ+JjHpRstlKpZLhdvVGOHBi2yTZ9qYBnYcqQvqLLIi9GAv4KMU3fnyC0DNjvSuqKLi5B&#13;&#10;rIy0vTNN6sbApBr3mLIyJx4jdSOJYaiHpNjyLE8NzRGJdTC2N44jbjpwPyjpsbUr6r/vmROUqA8G&#13;&#10;xVnO5vM4C8mYFzc5Gu7aU197mOEIVdFAybjdhDQ/kTcDdyhiKxO/Ue0xk1PK2LKJ9tN4xZm4tlPU&#13;&#10;r5/A+icAAAD//wMAUEsDBBQABgAIAAAAIQCKypAf5AAAAA8BAAAPAAAAZHJzL2Rvd25yZXYueG1s&#13;&#10;TI9BT8MwDIXvSPyHyEhc0JbSjtJ1TScEAo0bbAiuWZO1FYlTkqwr/x5zgotly5+f36vWkzVs1D70&#13;&#10;DgVczxNgGhunemwFvO0eZwWwECUqaRxqAd86wLo+P6tkqdwJX/W4jS0jEQylFNDFOJSch6bTVoa5&#13;&#10;GzTS7uC8lZFG33Ll5YnEreFpkuTcyh7pQycHfd/p5nN7tAKKxWb8CM/Zy3uTH8wyXt2OT19eiMuL&#13;&#10;6WFF5W4FLOop/l3AbwbyDzUZ27sjqsCMgEWapoQKWCaUg4A8K6jZE5ndFMDriv/PUf8AAAD//wMA&#13;&#10;UEsBAi0AFAAGAAgAAAAhALaDOJL+AAAA4QEAABMAAAAAAAAAAAAAAAAAAAAAAFtDb250ZW50X1R5&#13;&#10;cGVzXS54bWxQSwECLQAUAAYACAAAACEAOP0h/9YAAACUAQAACwAAAAAAAAAAAAAAAAAvAQAAX3Jl&#13;&#10;bHMvLnJlbHNQSwECLQAUAAYACAAAACEAXbfpYiYCAABMBAAADgAAAAAAAAAAAAAAAAAuAgAAZHJz&#13;&#10;L2Uyb0RvYy54bWxQSwECLQAUAAYACAAAACEAisqQH+QAAAAPAQAADwAAAAAAAAAAAAAAAACABAAA&#13;&#10;ZHJzL2Rvd25yZXYueG1sUEsFBgAAAAAEAAQA8wAAAJEFAAAAAA==&#13;&#10;">
                <v:textbox>
                  <w:txbxContent>
                    <w:p w14:paraId="41A8ACC3" w14:textId="77777777" w:rsidR="00F949CA" w:rsidRDefault="00F949CA" w:rsidP="00F949CA">
                      <w:r>
                        <w:t>Headline</w:t>
                      </w:r>
                    </w:p>
                  </w:txbxContent>
                </v:textbox>
              </v:shape>
            </w:pict>
          </mc:Fallback>
        </mc:AlternateContent>
      </w:r>
      <w:r w:rsidRPr="001907A6">
        <w:rPr>
          <w:noProof/>
          <w:lang w:val="en-US"/>
        </w:rPr>
        <mc:AlternateContent>
          <mc:Choice Requires="wps">
            <w:drawing>
              <wp:anchor distT="0" distB="0" distL="114300" distR="114300" simplePos="0" relativeHeight="251665408" behindDoc="0" locked="0" layoutInCell="1" allowOverlap="1" wp14:anchorId="029EE66B" wp14:editId="24FA4986">
                <wp:simplePos x="0" y="0"/>
                <wp:positionH relativeFrom="column">
                  <wp:posOffset>2339340</wp:posOffset>
                </wp:positionH>
                <wp:positionV relativeFrom="paragraph">
                  <wp:posOffset>4803775</wp:posOffset>
                </wp:positionV>
                <wp:extent cx="1121134" cy="262393"/>
                <wp:effectExtent l="0" t="0" r="22225" b="2349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4" cy="262393"/>
                        </a:xfrm>
                        <a:prstGeom prst="rect">
                          <a:avLst/>
                        </a:prstGeom>
                        <a:solidFill>
                          <a:srgbClr val="FFFFFF"/>
                        </a:solidFill>
                        <a:ln w="9525">
                          <a:solidFill>
                            <a:srgbClr val="000000"/>
                          </a:solidFill>
                          <a:miter lim="800000"/>
                          <a:headEnd/>
                          <a:tailEnd/>
                        </a:ln>
                      </wps:spPr>
                      <wps:txbx>
                        <w:txbxContent>
                          <w:p w14:paraId="2191CEDC" w14:textId="77777777" w:rsidR="00F949CA" w:rsidRDefault="00F949CA" w:rsidP="00F949CA">
                            <w:r>
                              <w:t>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EE66B" id="_x0000_s1036" type="#_x0000_t202" style="position:absolute;margin-left:184.2pt;margin-top:378.25pt;width:88.3pt;height:2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zb8JwIAAE4EAAAOAAAAZHJzL2Uyb0RvYy54bWysVNuO2yAQfa/Uf0C8N46dZLux4qy22aaq&#13;&#10;tL1Iu/0AjHGMCgwFEjv9+g44m01vL1X9gBgYzpw5M+PVzaAVOQjnJZiK5pMpJcJwaKTZVfTL4/bV&#13;&#10;NSU+MNMwBUZU9Cg8vVm/fLHqbSkK6EA1whEEMb7sbUW7EGyZZZ53QjM/ASsMXrbgNAtoul3WONYj&#13;&#10;ulZZMZ1eZT24xjrgwns8vRsv6Trht63g4VPbehGIqihyC2l1aa3jmq1XrNw5ZjvJTzTYP7DQTBoM&#13;&#10;eoa6Y4GRvZO/QWnJHXhow4SDzqBtJRcpB8wmn/6SzUPHrEi5oDjenmXy/w+Wfzx8dkQ2FS2WqI9h&#13;&#10;Gov0KIZA3sBAiqhPb32Jbg8WHcOAx1jnlKu398C/emJg0zGzE7fOQd8J1iC/PL7MLp6OOD6C1P0H&#13;&#10;aDAM2wdIQEPrdBQP5SCIjjyO59pEKjyGzIs8n80p4XhXXBWz5SyFYOXTa+t8eCdAk7ipqMPaJ3R2&#13;&#10;uPchsmHlk0sM5kHJZiuVSobb1RvlyIFhn2zTd0L/yU0Z0ld0uSgWowB/hZim708QWgZseCV1Ra/P&#13;&#10;TqyMsr01TWrHwKQa90hZmZOOUbpRxDDUQypZnvo3ilxDc0RlHYwNjgOJmw7cd0p6bO6K+m975gQl&#13;&#10;6r3B6izz+TxOQzLmi9cFGu7ypr68YYYjVEUDJeN2E9IEReEM3GIVW5kEfmZy4oxNm3Q/DViciks7&#13;&#10;eT3/BtY/AAAA//8DAFBLAwQUAAYACAAAACEA7aPus+UAAAAQAQAADwAAAGRycy9kb3ducmV2Lnht&#13;&#10;bEyPT0/DMAzF70h8h8hIXBBLYf23rumEQCC4wUBwzZqsrUickmRd+faYE1ws2X5+fr96M1vDJu3D&#13;&#10;4FDA1SIBprF1asBOwNvr/WUJLESJShqHWsC3DrBpTk9qWSl3xBc9bWPHyARDJQX0MY4V56HttZVh&#13;&#10;4UaNtNs7b2Wk1ndceXkkc2v4dZLk3MoB6UMvR33b6/Zze7ACyvRx+ghPy+f3Nt+bVbwopocvL8T5&#13;&#10;2Xy3pnKzBhb1HP8u4JeB8kNDwXbugCowI2CZlylJBRRZngEjRZZmhLijyaoogTc1/w/S/AAAAP//&#13;&#10;AwBQSwECLQAUAAYACAAAACEAtoM4kv4AAADhAQAAEwAAAAAAAAAAAAAAAAAAAAAAW0NvbnRlbnRf&#13;&#10;VHlwZXNdLnhtbFBLAQItABQABgAIAAAAIQA4/SH/1gAAAJQBAAALAAAAAAAAAAAAAAAAAC8BAABf&#13;&#10;cmVscy8ucmVsc1BLAQItABQABgAIAAAAIQAKfzb8JwIAAE4EAAAOAAAAAAAAAAAAAAAAAC4CAABk&#13;&#10;cnMvZTJvRG9jLnhtbFBLAQItABQABgAIAAAAIQDto+6z5QAAABABAAAPAAAAAAAAAAAAAAAAAIEE&#13;&#10;AABkcnMvZG93bnJldi54bWxQSwUGAAAAAAQABADzAAAAkwUAAAAA&#13;&#10;">
                <v:textbox>
                  <w:txbxContent>
                    <w:p w14:paraId="2191CEDC" w14:textId="77777777" w:rsidR="00F949CA" w:rsidRDefault="00F949CA" w:rsidP="00F949CA">
                      <w:r>
                        <w:t>Website</w:t>
                      </w:r>
                    </w:p>
                  </w:txbxContent>
                </v:textbox>
              </v:shape>
            </w:pict>
          </mc:Fallback>
        </mc:AlternateContent>
      </w:r>
      <w:r w:rsidRPr="001907A6">
        <w:rPr>
          <w:noProof/>
          <w:lang w:val="en-US"/>
        </w:rPr>
        <mc:AlternateContent>
          <mc:Choice Requires="wps">
            <w:drawing>
              <wp:anchor distT="0" distB="0" distL="114300" distR="114300" simplePos="0" relativeHeight="251668480" behindDoc="0" locked="0" layoutInCell="1" allowOverlap="1" wp14:anchorId="30E36B6E" wp14:editId="1F9D2BF6">
                <wp:simplePos x="0" y="0"/>
                <wp:positionH relativeFrom="column">
                  <wp:posOffset>851535</wp:posOffset>
                </wp:positionH>
                <wp:positionV relativeFrom="paragraph">
                  <wp:posOffset>5216524</wp:posOffset>
                </wp:positionV>
                <wp:extent cx="1494790" cy="272415"/>
                <wp:effectExtent l="50800" t="0" r="29210" b="108585"/>
                <wp:wrapNone/>
                <wp:docPr id="296" name="Straight Arrow Connector 296"/>
                <wp:cNvGraphicFramePr/>
                <a:graphic xmlns:a="http://schemas.openxmlformats.org/drawingml/2006/main">
                  <a:graphicData uri="http://schemas.microsoft.com/office/word/2010/wordprocessingShape">
                    <wps:wsp>
                      <wps:cNvCnPr/>
                      <wps:spPr>
                        <a:xfrm flipH="1">
                          <a:off x="0" y="0"/>
                          <a:ext cx="1494790" cy="2724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99C0A" id="Straight Arrow Connector 296" o:spid="_x0000_s1026" type="#_x0000_t32" style="position:absolute;margin-left:67.05pt;margin-top:410.75pt;width:117.7pt;height:21.4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VWf3gEAABAEAAAOAAAAZHJzL2Uyb0RvYy54bWysU9uO0zAQfUfiHyy/01xUdmnUdIW6XB4Q&#13;&#10;VCx8gNexG0u+aWya5O8ZO2kWARIC8WLZHp8zc86M93ej0eQiIChnW1ptSkqE5a5T9tzSr1/evnhF&#13;&#10;SYjMdkw7K1o6iUDvDs+f7QffiNr1TncCCJLY0Ay+pX2MvimKwHthWNg4LywGpQPDIh7hXHTABmQ3&#13;&#10;uqjL8qYYHHQeHBch4O39HKSHzC+l4PGTlEFEoluKtcW8Ql4f01oc9qw5A/O94ksZ7B+qMExZTLpS&#13;&#10;3bPIyDdQv1AZxcEFJ+OGO1M4KRUXWQOqqcqf1Dz0zIusBc0JfrUp/D9a/vFyAqK6lta7G0osM9ik&#13;&#10;hwhMnftIXgO4gRydtWikA5LeoGODDw0Cj/YEyyn4EyT5owRDpFb+PQ5DNgQlkjH7Pa1+izESjpfV&#13;&#10;dre93WFbOMbq23pbvUz0xcyT+DyE+E44Q9KmpWEpbK1ozsEuH0KcgVdAAmub1siUfmM7EieP0lhS&#13;&#10;tCRJ8SJpmavPuzhpMWM/C4m+pCqzjjyR4qiBXBjOEuNc2FitTPg6waTSegWWfwYu7xNU5Gn9G/CK&#13;&#10;yJmdjSvYKOvgd9njeC1Zzu+vDsy6kwWPrptyX7M1OHa5IcsXSXP94znDnz7y4TsAAAD//wMAUEsD&#13;&#10;BBQABgAIAAAAIQDvIy3w5AAAABABAAAPAAAAZHJzL2Rvd25yZXYueG1sTE/BTsMwDL0j8Q+Rkbix&#13;&#10;tFupRtd0mjYmceBCYdo1a0xTtUmqJl0LX485wcXys5+f38u3s+nYFQffOCsgXkTA0FZONbYW8PF+&#13;&#10;fFgD80FaJTtnUcAXetgWtze5zJSb7Btey1AzErE+kwJ0CH3Gua80GukXrkdLu083GBkIDjVXg5xI&#13;&#10;3HR8GUUpN7Kx9EHLHvcaq7YcjYDD93lso5fd6+RCeTzN+hn3QyvE/d182FDZbYAFnMPfBfxmIP9Q&#13;&#10;kLGLG63yrCO8SmKiClgv40dgxFilT9RcaJImCfAi5/+DFD8AAAD//wMAUEsBAi0AFAAGAAgAAAAh&#13;&#10;ALaDOJL+AAAA4QEAABMAAAAAAAAAAAAAAAAAAAAAAFtDb250ZW50X1R5cGVzXS54bWxQSwECLQAU&#13;&#10;AAYACAAAACEAOP0h/9YAAACUAQAACwAAAAAAAAAAAAAAAAAvAQAAX3JlbHMvLnJlbHNQSwECLQAU&#13;&#10;AAYACAAAACEAwkFVn94BAAAQBAAADgAAAAAAAAAAAAAAAAAuAgAAZHJzL2Uyb0RvYy54bWxQSwEC&#13;&#10;LQAUAAYACAAAACEA7yMt8OQAAAAQAQAADwAAAAAAAAAAAAAAAAA4BAAAZHJzL2Rvd25yZXYueG1s&#13;&#10;UEsFBgAAAAAEAAQA8wAAAEkFA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69504" behindDoc="0" locked="0" layoutInCell="1" allowOverlap="1" wp14:anchorId="6BAC3D67" wp14:editId="49BC8BBB">
                <wp:simplePos x="0" y="0"/>
                <wp:positionH relativeFrom="column">
                  <wp:posOffset>736600</wp:posOffset>
                </wp:positionH>
                <wp:positionV relativeFrom="paragraph">
                  <wp:posOffset>5080</wp:posOffset>
                </wp:positionV>
                <wp:extent cx="229235" cy="452120"/>
                <wp:effectExtent l="50800" t="0" r="24765" b="81280"/>
                <wp:wrapNone/>
                <wp:docPr id="297" name="Straight Arrow Connector 297"/>
                <wp:cNvGraphicFramePr/>
                <a:graphic xmlns:a="http://schemas.openxmlformats.org/drawingml/2006/main">
                  <a:graphicData uri="http://schemas.microsoft.com/office/word/2010/wordprocessingShape">
                    <wps:wsp>
                      <wps:cNvCnPr/>
                      <wps:spPr>
                        <a:xfrm flipH="1">
                          <a:off x="0" y="0"/>
                          <a:ext cx="229235" cy="4521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D9B03" id="Straight Arrow Connector 297" o:spid="_x0000_s1026" type="#_x0000_t32" style="position:absolute;margin-left:58pt;margin-top:.4pt;width:18.05pt;height:35.6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6N34QEAAA8EAAAOAAAAZHJzL2Uyb0RvYy54bWysU9uO0zAQfUfiHyy/06SBBbZqukJdLg8I&#13;&#10;Knb5AK9jN5Z803homr9n7KQBsQgJxIsV23POnHM82d6cnWUnBckE3/L1quZMeRk6448t/3r/7tlr&#13;&#10;zhIK3wkbvGr5qBK/2T19sh3iRjWhD7ZTwIjEp80QW94jxk1VJdkrJ9IqROXpUgdwAmkLx6oDMRC7&#13;&#10;s1VT1y+rIUAXIUiVEp3eTpd8V/i1VhI/a50UMtty0oZlhbI+5LXabcXmCCL2Rs4yxD+ocMJ4arpQ&#13;&#10;3QoU7BuYR1TOSAgpaFzJ4KqgtZGqeCA36/oXN3e9iKp4oXBSXGJK/49WfjodgJmu5c31K868cPRI&#13;&#10;dwjCHHtkbwDCwPbBewoyAMs1lNgQ04aAe3+AeZfiAbL9swbHtDXxAw1DCYQssnPJe1zyVmdkkg6b&#13;&#10;5rp5fsWZpKsXV826Ke9RTTSZLkLC9yo4lj9anmZdi6CphTh9TEhCCHgBZLD1eUVh7FvfMRwjORPZ&#13;&#10;ULZAtfm+ylYm8eULR6sm7BelKRYSOfUoA6n2FthJ0CgJKZXH9cJE1RmmjbULsC7+/wic6zNUlWH9&#13;&#10;G/CCKJ2DxwXsjA/wu+54vkjWU/0lgcl3juAhdGN51hINTV3Jav5D8lj/vC/wH//x7jsAAAD//wMA&#13;&#10;UEsDBBQABgAIAAAAIQBJ4inA4AAAAAwBAAAPAAAAZHJzL2Rvd25yZXYueG1sTI/BTsMwEETvSPyD&#13;&#10;tUjcqJ1IFJTGqaqWShy4EEBc3XiJo8R2ZDtN4OvZnuCy0mg0s/PK7WIHdsYQO+8kZCsBDF3jdeda&#13;&#10;Ce9vx7tHYDEpp9XgHUr4xgjb6vqqVIX2s3vFc51aRiUuFkqCSWksOI+NQaviyo/oyPvywapEMrRc&#13;&#10;BzVTuR14LsSaW9U5+mDUiHuDTV9PVsLh53PqxfPuZfapPn4s5gn3oZfy9mY5bOjsNsASLukvARcG&#13;&#10;2g8VDTv5yenIBtLZmoCSBKK42Pd5Buwk4SEXwKuS/4eofgEAAP//AwBQSwECLQAUAAYACAAAACEA&#13;&#10;toM4kv4AAADhAQAAEwAAAAAAAAAAAAAAAAAAAAAAW0NvbnRlbnRfVHlwZXNdLnhtbFBLAQItABQA&#13;&#10;BgAIAAAAIQA4/SH/1gAAAJQBAAALAAAAAAAAAAAAAAAAAC8BAABfcmVscy8ucmVsc1BLAQItABQA&#13;&#10;BgAIAAAAIQDOn6N34QEAAA8EAAAOAAAAAAAAAAAAAAAAAC4CAABkcnMvZTJvRG9jLnhtbFBLAQIt&#13;&#10;ABQABgAIAAAAIQBJ4inA4AAAAAwBAAAPAAAAAAAAAAAAAAAAADsEAABkcnMvZG93bnJldi54bWxQ&#13;&#10;SwUGAAAAAAQABADzAAAASAU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72576" behindDoc="0" locked="0" layoutInCell="1" allowOverlap="1" wp14:anchorId="614973C0" wp14:editId="59EA7F64">
                <wp:simplePos x="0" y="0"/>
                <wp:positionH relativeFrom="column">
                  <wp:posOffset>852170</wp:posOffset>
                </wp:positionH>
                <wp:positionV relativeFrom="paragraph">
                  <wp:posOffset>-337820</wp:posOffset>
                </wp:positionV>
                <wp:extent cx="1375410" cy="285750"/>
                <wp:effectExtent l="0" t="0" r="15240" b="1905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74A5F7B9" w14:textId="77777777" w:rsidR="00F949CA" w:rsidRDefault="00F949CA" w:rsidP="00F949CA">
                            <w:r>
                              <w:t>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973C0" id="_x0000_s1037" type="#_x0000_t202" style="position:absolute;margin-left:67.1pt;margin-top:-26.6pt;width:108.3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s9TJwIAAE4EAAAOAAAAZHJzL2Uyb0RvYy54bWysVNtu2zAMfR+wfxD0vvjSeEmNOEWXLsOA&#13;&#10;7gK0+wBZlmNhkuhJSuzs60fJaRp028swPwiiSB0dHpJe3YxakYOwToKpaDZLKRGGQyPNrqLfHrdv&#13;&#10;lpQ4z0zDFBhR0aNw9Gb9+tVq6EuRQweqEZYgiHHl0Fe0874vk8TxTmjmZtALg84WrGYeTbtLGssG&#13;&#10;RNcqydP0bTKAbXoLXDiHp3eTk64jftsK7r+0rROeqIoiNx9XG9c6rMl6xcqdZX0n+YkG+wcWmkmD&#13;&#10;j56h7phnZG/lb1BacgsOWj/joBNoW8lFzAGzydIX2Tx0rBcxFxTH9WeZ3P+D5Z8PXy2RTUWvUtTH&#13;&#10;MI1FehSjJ+9gJHnQZ+hdiWEPPQb6EY+xzjFX198D/+6IgU3HzE7cWgtDJ1iD/LJwM7m4OuG4AFIP&#13;&#10;n6DBZ9jeQwQaW6uDeCgHQXTkcTzXJlDh4cmrRTHP0MXRly+LRRGLl7Dy6XZvnf8gQJOwqajF2kd0&#13;&#10;drh3PrBh5VNIeMyBks1WKhUNu6s3ypIDwz7Zxi8m8CJMGTJU9LrIi0mAv0Kk8fsThJYeG15JXdHl&#13;&#10;OYiVQbb3pont6JlU0x4pK3PSMUg3iejHeowly6LKQeQamiMqa2FqcBxI3HRgf1IyYHNX1P3YMyso&#13;&#10;UR8NVuc6m8/DNERjXixyNOylp770MMMRqqKekmm78XGCgnAGbrGKrYwCPzM5ccamjbqfBixMxaUd&#13;&#10;o55/A+tfAAAA//8DAFBLAwQUAAYACAAAACEA/Ekr8+IAAAAPAQAADwAAAGRycy9kb3ducmV2Lnht&#13;&#10;bExPwU7DMAy9I/EPkZG4oC2l3Ubpmk4IBIIbDATXrPXaisQpSdaVv8ec4GL52c/P75WbyRoxog+9&#13;&#10;IwWX8wQEUu2anloFb6/3sxxEiJoabRyhgm8MsKlOT0pdNO5ILzhuYytYhEKhFXQxDoWUoe7Q6jB3&#13;&#10;AxLv9s5bHRn6VjZeH1ncGpkmyUpa3RN/6PSAtx3Wn9uDVZAvHseP8JQ9v9ervbmOF1fjw5dX6vxs&#13;&#10;ultzuVmDiDjFvwv4zcD+oWJjO3egJgjDOFukTFUwW2bcMCNbJpxox5M8BVmV8n+O6gcAAP//AwBQ&#13;&#10;SwECLQAUAAYACAAAACEAtoM4kv4AAADhAQAAEwAAAAAAAAAAAAAAAAAAAAAAW0NvbnRlbnRfVHlw&#13;&#10;ZXNdLnhtbFBLAQItABQABgAIAAAAIQA4/SH/1gAAAJQBAAALAAAAAAAAAAAAAAAAAC8BAABfcmVs&#13;&#10;cy8ucmVsc1BLAQItABQABgAIAAAAIQCdqs9TJwIAAE4EAAAOAAAAAAAAAAAAAAAAAC4CAABkcnMv&#13;&#10;ZTJvRG9jLnhtbFBLAQItABQABgAIAAAAIQD8SSvz4gAAAA8BAAAPAAAAAAAAAAAAAAAAAIEEAABk&#13;&#10;cnMvZG93bnJldi54bWxQSwUGAAAAAAQABADzAAAAkAUAAAAA&#13;&#10;">
                <v:textbox>
                  <w:txbxContent>
                    <w:p w14:paraId="74A5F7B9" w14:textId="77777777" w:rsidR="00F949CA" w:rsidRDefault="00F949CA" w:rsidP="00F949CA">
                      <w:r>
                        <w:t>Icon</w:t>
                      </w:r>
                    </w:p>
                  </w:txbxContent>
                </v:textbox>
              </v:shape>
            </w:pict>
          </mc:Fallback>
        </mc:AlternateContent>
      </w:r>
      <w:r w:rsidRPr="001907A6">
        <w:rPr>
          <w:noProof/>
          <w:lang w:val="en-US"/>
        </w:rPr>
        <w:drawing>
          <wp:inline distT="0" distB="0" distL="0" distR="0" wp14:anchorId="1425F5B9" wp14:editId="0F507E3F">
            <wp:extent cx="5943600" cy="70840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084060"/>
                    </a:xfrm>
                    <a:prstGeom prst="rect">
                      <a:avLst/>
                    </a:prstGeom>
                  </pic:spPr>
                </pic:pic>
              </a:graphicData>
            </a:graphic>
          </wp:inline>
        </w:drawing>
      </w:r>
    </w:p>
    <w:p w14:paraId="6DF9D25B" w14:textId="77777777" w:rsidR="004D457F" w:rsidRPr="001907A6" w:rsidRDefault="004D457F" w:rsidP="00F949CA">
      <w:pPr>
        <w:rPr>
          <w:lang w:val="en-US"/>
        </w:rPr>
      </w:pPr>
    </w:p>
    <w:sectPr w:rsidR="004D457F" w:rsidRPr="001907A6" w:rsidSect="00F949CA">
      <w:headerReference w:type="first" r:id="rId24"/>
      <w:footerReference w:type="first" r:id="rId25"/>
      <w:pgSz w:w="12242" w:h="15842"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FDD87E" w14:textId="77777777" w:rsidR="004728CE" w:rsidRDefault="004728CE" w:rsidP="00D2195C">
      <w:r>
        <w:separator/>
      </w:r>
    </w:p>
    <w:p w14:paraId="07674872" w14:textId="77777777" w:rsidR="004728CE" w:rsidRDefault="004728CE"/>
    <w:p w14:paraId="2052FBC2" w14:textId="77777777" w:rsidR="004728CE" w:rsidRDefault="004728CE"/>
  </w:endnote>
  <w:endnote w:type="continuationSeparator" w:id="0">
    <w:p w14:paraId="16C9FE0A" w14:textId="77777777" w:rsidR="004728CE" w:rsidRDefault="004728CE" w:rsidP="00D2195C">
      <w:r>
        <w:continuationSeparator/>
      </w:r>
    </w:p>
    <w:p w14:paraId="5E237D74" w14:textId="77777777" w:rsidR="004728CE" w:rsidRDefault="004728CE"/>
    <w:p w14:paraId="1290B159" w14:textId="77777777" w:rsidR="004728CE" w:rsidRDefault="004728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AP Sans 2007 Light">
    <w:altName w:val="Times New Roman"/>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altName w:val="BentonSans Book"/>
    <w:panose1 w:val="02000503000000020004"/>
    <w:charset w:val="00"/>
    <w:family w:val="auto"/>
    <w:pitch w:val="variable"/>
    <w:sig w:usb0="A00002FF" w:usb1="5000A04B" w:usb2="00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2D27B" w14:textId="77777777" w:rsidR="005D7F2C" w:rsidRDefault="005D7F2C" w:rsidP="0076305D">
    <w:pPr>
      <w:jc w:val="right"/>
    </w:pPr>
    <w:r>
      <w:tab/>
    </w:r>
    <w:r>
      <w:tab/>
    </w:r>
  </w:p>
  <w:p w14:paraId="2BF173CE" w14:textId="77777777" w:rsidR="005D7F2C" w:rsidRDefault="005D7F2C">
    <w:pPr>
      <w:pStyle w:val="Footer"/>
    </w:pPr>
  </w:p>
  <w:p w14:paraId="68F4655F" w14:textId="77777777" w:rsidR="005D7F2C" w:rsidRDefault="005D7F2C" w:rsidP="00EB126F">
    <w:pPr>
      <w:pStyle w:val="Footer"/>
      <w:tabs>
        <w:tab w:val="clear" w:pos="4536"/>
        <w:tab w:val="clear" w:pos="9072"/>
        <w:tab w:val="right" w:pos="9639"/>
      </w:tabs>
    </w:pPr>
    <w:r>
      <w:tab/>
    </w:r>
  </w:p>
  <w:p w14:paraId="02E1EEEB" w14:textId="77777777" w:rsidR="00C130DD" w:rsidRDefault="002B51EA" w:rsidP="00C130DD">
    <w:pPr>
      <w:pStyle w:val="Footer"/>
      <w:tabs>
        <w:tab w:val="clear" w:pos="9072"/>
      </w:tabs>
      <w:ind w:right="51"/>
    </w:pPr>
    <w:r>
      <w:rPr>
        <w:noProof/>
        <w:lang w:eastAsia="de-DE"/>
      </w:rPr>
      <w:drawing>
        <wp:anchor distT="0" distB="0" distL="114300" distR="114300" simplePos="0" relativeHeight="251661312" behindDoc="0" locked="0" layoutInCell="1" allowOverlap="1" wp14:anchorId="414E965C" wp14:editId="7EEB1FD5">
          <wp:simplePos x="0" y="0"/>
          <wp:positionH relativeFrom="page">
            <wp:posOffset>720090</wp:posOffset>
          </wp:positionH>
          <wp:positionV relativeFrom="page">
            <wp:posOffset>9235440</wp:posOffset>
          </wp:positionV>
          <wp:extent cx="1245235" cy="222885"/>
          <wp:effectExtent l="0" t="0" r="0" b="0"/>
          <wp:wrapNone/>
          <wp:docPr id="3" name="Grafik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fik 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5235" cy="22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30DD">
      <w:rPr>
        <w:noProof/>
        <w:lang w:eastAsia="de-DE"/>
      </w:rPr>
      <w:t xml:space="preserve">  </w:t>
    </w:r>
    <w:r>
      <w:rPr>
        <w:noProof/>
        <w:lang w:eastAsia="de-DE"/>
      </w:rPr>
      <w:drawing>
        <wp:anchor distT="0" distB="0" distL="114300" distR="114300" simplePos="0" relativeHeight="251660288" behindDoc="0" locked="0" layoutInCell="1" allowOverlap="1" wp14:anchorId="1D313B79" wp14:editId="04C345A3">
          <wp:simplePos x="0" y="0"/>
          <wp:positionH relativeFrom="page">
            <wp:posOffset>5062855</wp:posOffset>
          </wp:positionH>
          <wp:positionV relativeFrom="page">
            <wp:posOffset>9163050</wp:posOffset>
          </wp:positionV>
          <wp:extent cx="2048510" cy="375285"/>
          <wp:effectExtent l="0" t="0" r="0" b="0"/>
          <wp:wrapNone/>
          <wp:docPr id="2" name="Bild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 2"/>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48510" cy="37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975516" w14:textId="77777777" w:rsidR="00C130DD" w:rsidRDefault="00C130DD" w:rsidP="00C130DD">
    <w:pPr>
      <w:pStyle w:val="Footer"/>
      <w:tabs>
        <w:tab w:val="clear" w:pos="9072"/>
      </w:tabs>
    </w:pPr>
  </w:p>
  <w:p w14:paraId="38A7EAD0" w14:textId="77777777" w:rsidR="005D7F2C" w:rsidRDefault="005D7F2C" w:rsidP="009D46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E5C74" w14:textId="77777777" w:rsidR="004728CE" w:rsidRDefault="004728CE" w:rsidP="00D2195C">
      <w:r>
        <w:separator/>
      </w:r>
    </w:p>
    <w:p w14:paraId="5F4D861C" w14:textId="77777777" w:rsidR="004728CE" w:rsidRDefault="004728CE"/>
    <w:p w14:paraId="3C1ED450" w14:textId="77777777" w:rsidR="004728CE" w:rsidRDefault="004728CE"/>
  </w:footnote>
  <w:footnote w:type="continuationSeparator" w:id="0">
    <w:p w14:paraId="4310FFDA" w14:textId="77777777" w:rsidR="004728CE" w:rsidRDefault="004728CE" w:rsidP="00D2195C">
      <w:r>
        <w:continuationSeparator/>
      </w:r>
    </w:p>
    <w:p w14:paraId="7E342CD4" w14:textId="77777777" w:rsidR="004728CE" w:rsidRDefault="004728CE"/>
    <w:p w14:paraId="32A8AAAA" w14:textId="77777777" w:rsidR="004728CE" w:rsidRDefault="004728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DE17D" w14:textId="1CAB2C40" w:rsidR="005D7F2C" w:rsidRPr="001237CC" w:rsidRDefault="00F949CA" w:rsidP="00F949CA">
    <w:pPr>
      <w:pStyle w:val="Header"/>
      <w:tabs>
        <w:tab w:val="clear" w:pos="4536"/>
        <w:tab w:val="clear" w:pos="9072"/>
        <w:tab w:val="left" w:pos="2927"/>
      </w:tabs>
      <w:jc w:val="right"/>
      <w:rPr>
        <w:lang w:val="en-US"/>
      </w:rPr>
    </w:pPr>
    <w:r>
      <w:rPr>
        <w:lang w:val="en-US"/>
      </w:rPr>
      <w:t xml:space="preserve">Last Updated </w:t>
    </w:r>
    <w:r w:rsidR="001643F1">
      <w:rPr>
        <w:lang w:val="en-US"/>
      </w:rPr>
      <w:t>July</w:t>
    </w:r>
    <w:r>
      <w:rPr>
        <w:lang w:val="en-US"/>
      </w:rPr>
      <w:t xml:space="preserve"> 202</w:t>
    </w:r>
    <w:r w:rsidR="00BC07DB">
      <w:rPr>
        <w:lang w:val="en-US"/>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7FF2"/>
    <w:multiLevelType w:val="hybridMultilevel"/>
    <w:tmpl w:val="6666E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9B7337E"/>
    <w:multiLevelType w:val="hybridMultilevel"/>
    <w:tmpl w:val="30CEA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068B7"/>
    <w:multiLevelType w:val="hybridMultilevel"/>
    <w:tmpl w:val="FC084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30238"/>
    <w:multiLevelType w:val="hybridMultilevel"/>
    <w:tmpl w:val="ABEAD1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6" w15:restartNumberingAfterBreak="0">
    <w:nsid w:val="2DC17C1C"/>
    <w:multiLevelType w:val="hybridMultilevel"/>
    <w:tmpl w:val="41663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8"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9" w15:restartNumberingAfterBreak="0">
    <w:nsid w:val="3B921640"/>
    <w:multiLevelType w:val="hybridMultilevel"/>
    <w:tmpl w:val="74E27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D910A6"/>
    <w:multiLevelType w:val="multilevel"/>
    <w:tmpl w:val="D7C4F82E"/>
    <w:numStyleLink w:val="Style1"/>
  </w:abstractNum>
  <w:abstractNum w:abstractNumId="11" w15:restartNumberingAfterBreak="0">
    <w:nsid w:val="3D8A0F32"/>
    <w:multiLevelType w:val="hybridMultilevel"/>
    <w:tmpl w:val="CE24F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84420F"/>
    <w:multiLevelType w:val="hybridMultilevel"/>
    <w:tmpl w:val="D272E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4"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60D17658"/>
    <w:multiLevelType w:val="hybridMultilevel"/>
    <w:tmpl w:val="CD62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9E1E77"/>
    <w:multiLevelType w:val="hybridMultilevel"/>
    <w:tmpl w:val="C2A6F4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18" w15:restartNumberingAfterBreak="0">
    <w:nsid w:val="65110AC3"/>
    <w:multiLevelType w:val="hybridMultilevel"/>
    <w:tmpl w:val="2E8AD6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AB5D17"/>
    <w:multiLevelType w:val="multilevel"/>
    <w:tmpl w:val="525C0292"/>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num w:numId="1">
    <w:abstractNumId w:val="1"/>
  </w:num>
  <w:num w:numId="2">
    <w:abstractNumId w:val="8"/>
  </w:num>
  <w:num w:numId="3">
    <w:abstractNumId w:val="17"/>
  </w:num>
  <w:num w:numId="4">
    <w:abstractNumId w:val="14"/>
  </w:num>
  <w:num w:numId="5">
    <w:abstractNumId w:val="13"/>
  </w:num>
  <w:num w:numId="6">
    <w:abstractNumId w:val="10"/>
  </w:num>
  <w:num w:numId="7">
    <w:abstractNumId w:val="8"/>
  </w:num>
  <w:num w:numId="8">
    <w:abstractNumId w:val="17"/>
  </w:num>
  <w:num w:numId="9">
    <w:abstractNumId w:val="17"/>
  </w:num>
  <w:num w:numId="10">
    <w:abstractNumId w:val="8"/>
  </w:num>
  <w:num w:numId="11">
    <w:abstractNumId w:val="8"/>
  </w:num>
  <w:num w:numId="12">
    <w:abstractNumId w:val="5"/>
  </w:num>
  <w:num w:numId="13">
    <w:abstractNumId w:val="7"/>
  </w:num>
  <w:num w:numId="14">
    <w:abstractNumId w:val="19"/>
  </w:num>
  <w:num w:numId="15">
    <w:abstractNumId w:val="19"/>
  </w:num>
  <w:num w:numId="16">
    <w:abstractNumId w:val="4"/>
  </w:num>
  <w:num w:numId="17">
    <w:abstractNumId w:val="3"/>
  </w:num>
  <w:num w:numId="18">
    <w:abstractNumId w:val="2"/>
  </w:num>
  <w:num w:numId="19">
    <w:abstractNumId w:val="9"/>
  </w:num>
  <w:num w:numId="20">
    <w:abstractNumId w:val="11"/>
  </w:num>
  <w:num w:numId="21">
    <w:abstractNumId w:val="6"/>
  </w:num>
  <w:num w:numId="22">
    <w:abstractNumId w:val="12"/>
  </w:num>
  <w:num w:numId="23">
    <w:abstractNumId w:val="0"/>
  </w:num>
  <w:num w:numId="24">
    <w:abstractNumId w:val="18"/>
  </w:num>
  <w:num w:numId="25">
    <w:abstractNumId w:val="16"/>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9CA"/>
    <w:rsid w:val="00001AEB"/>
    <w:rsid w:val="0001546E"/>
    <w:rsid w:val="000217E5"/>
    <w:rsid w:val="00025915"/>
    <w:rsid w:val="00026E00"/>
    <w:rsid w:val="000338C4"/>
    <w:rsid w:val="0004057C"/>
    <w:rsid w:val="0004721E"/>
    <w:rsid w:val="00050EEE"/>
    <w:rsid w:val="00052E16"/>
    <w:rsid w:val="000653F9"/>
    <w:rsid w:val="000668E5"/>
    <w:rsid w:val="000711C9"/>
    <w:rsid w:val="00075578"/>
    <w:rsid w:val="0008147F"/>
    <w:rsid w:val="00090CD4"/>
    <w:rsid w:val="00097B80"/>
    <w:rsid w:val="000A3D39"/>
    <w:rsid w:val="000A52A6"/>
    <w:rsid w:val="000C7811"/>
    <w:rsid w:val="000C7B81"/>
    <w:rsid w:val="000D03A5"/>
    <w:rsid w:val="000D189E"/>
    <w:rsid w:val="000E2D4D"/>
    <w:rsid w:val="001005CA"/>
    <w:rsid w:val="00101F58"/>
    <w:rsid w:val="001121B8"/>
    <w:rsid w:val="00115852"/>
    <w:rsid w:val="0012105F"/>
    <w:rsid w:val="001237CC"/>
    <w:rsid w:val="00124D75"/>
    <w:rsid w:val="00133A73"/>
    <w:rsid w:val="00144D97"/>
    <w:rsid w:val="00147D8F"/>
    <w:rsid w:val="0015358C"/>
    <w:rsid w:val="00160FDF"/>
    <w:rsid w:val="001643F1"/>
    <w:rsid w:val="001651DD"/>
    <w:rsid w:val="0016667D"/>
    <w:rsid w:val="001744D4"/>
    <w:rsid w:val="00176FE2"/>
    <w:rsid w:val="00177870"/>
    <w:rsid w:val="0018548A"/>
    <w:rsid w:val="0018709F"/>
    <w:rsid w:val="001907A6"/>
    <w:rsid w:val="00190883"/>
    <w:rsid w:val="0019168B"/>
    <w:rsid w:val="001B53FE"/>
    <w:rsid w:val="001C076A"/>
    <w:rsid w:val="001C247D"/>
    <w:rsid w:val="001D330D"/>
    <w:rsid w:val="001E3F04"/>
    <w:rsid w:val="001F5358"/>
    <w:rsid w:val="001F7DEE"/>
    <w:rsid w:val="00204882"/>
    <w:rsid w:val="00206ED1"/>
    <w:rsid w:val="002235D5"/>
    <w:rsid w:val="00227F00"/>
    <w:rsid w:val="002311CB"/>
    <w:rsid w:val="0023606B"/>
    <w:rsid w:val="00247207"/>
    <w:rsid w:val="00263497"/>
    <w:rsid w:val="00263550"/>
    <w:rsid w:val="002708A1"/>
    <w:rsid w:val="0027301C"/>
    <w:rsid w:val="00276B51"/>
    <w:rsid w:val="00282FF2"/>
    <w:rsid w:val="00294244"/>
    <w:rsid w:val="002A0743"/>
    <w:rsid w:val="002A3447"/>
    <w:rsid w:val="002A45D4"/>
    <w:rsid w:val="002B51EA"/>
    <w:rsid w:val="002C0B8E"/>
    <w:rsid w:val="002C444F"/>
    <w:rsid w:val="002D3D63"/>
    <w:rsid w:val="002E272B"/>
    <w:rsid w:val="002E777F"/>
    <w:rsid w:val="002F4CC0"/>
    <w:rsid w:val="002F5AEB"/>
    <w:rsid w:val="00300C6E"/>
    <w:rsid w:val="00313945"/>
    <w:rsid w:val="003142D4"/>
    <w:rsid w:val="0031723E"/>
    <w:rsid w:val="00323034"/>
    <w:rsid w:val="0032722C"/>
    <w:rsid w:val="0032748D"/>
    <w:rsid w:val="0032762A"/>
    <w:rsid w:val="0033174E"/>
    <w:rsid w:val="00335D32"/>
    <w:rsid w:val="00336E2E"/>
    <w:rsid w:val="003407F5"/>
    <w:rsid w:val="003449E9"/>
    <w:rsid w:val="0037660A"/>
    <w:rsid w:val="003803C1"/>
    <w:rsid w:val="0038374D"/>
    <w:rsid w:val="003C2618"/>
    <w:rsid w:val="003E0F72"/>
    <w:rsid w:val="003E1610"/>
    <w:rsid w:val="003F4468"/>
    <w:rsid w:val="00403B6F"/>
    <w:rsid w:val="0040735B"/>
    <w:rsid w:val="00411B9E"/>
    <w:rsid w:val="00414699"/>
    <w:rsid w:val="00415609"/>
    <w:rsid w:val="00420CF3"/>
    <w:rsid w:val="00420FAF"/>
    <w:rsid w:val="00430C61"/>
    <w:rsid w:val="00432AD3"/>
    <w:rsid w:val="004459D3"/>
    <w:rsid w:val="00460215"/>
    <w:rsid w:val="004669AC"/>
    <w:rsid w:val="004728CE"/>
    <w:rsid w:val="00484081"/>
    <w:rsid w:val="00486457"/>
    <w:rsid w:val="004A34E9"/>
    <w:rsid w:val="004B3122"/>
    <w:rsid w:val="004C36E0"/>
    <w:rsid w:val="004D0100"/>
    <w:rsid w:val="004D457F"/>
    <w:rsid w:val="004E1137"/>
    <w:rsid w:val="004E200D"/>
    <w:rsid w:val="004E66F3"/>
    <w:rsid w:val="005020E1"/>
    <w:rsid w:val="0051153A"/>
    <w:rsid w:val="00515463"/>
    <w:rsid w:val="00517584"/>
    <w:rsid w:val="005178BB"/>
    <w:rsid w:val="00517B5B"/>
    <w:rsid w:val="00530CF0"/>
    <w:rsid w:val="005431FE"/>
    <w:rsid w:val="00543BD4"/>
    <w:rsid w:val="00543EC7"/>
    <w:rsid w:val="0054530D"/>
    <w:rsid w:val="00557C0A"/>
    <w:rsid w:val="00570C53"/>
    <w:rsid w:val="00571554"/>
    <w:rsid w:val="00584C9C"/>
    <w:rsid w:val="00591D6A"/>
    <w:rsid w:val="0059758F"/>
    <w:rsid w:val="005A1C84"/>
    <w:rsid w:val="005D20AB"/>
    <w:rsid w:val="005D2BF0"/>
    <w:rsid w:val="005D7F2C"/>
    <w:rsid w:val="005E0714"/>
    <w:rsid w:val="005E2A6B"/>
    <w:rsid w:val="005F0C6A"/>
    <w:rsid w:val="005F268F"/>
    <w:rsid w:val="00634A2F"/>
    <w:rsid w:val="00636942"/>
    <w:rsid w:val="00646CBE"/>
    <w:rsid w:val="00646ECA"/>
    <w:rsid w:val="00647B2E"/>
    <w:rsid w:val="00653684"/>
    <w:rsid w:val="006551B9"/>
    <w:rsid w:val="0066024F"/>
    <w:rsid w:val="00660A08"/>
    <w:rsid w:val="00671BB2"/>
    <w:rsid w:val="006810BD"/>
    <w:rsid w:val="00682FD8"/>
    <w:rsid w:val="00684A34"/>
    <w:rsid w:val="006A5036"/>
    <w:rsid w:val="006B39F2"/>
    <w:rsid w:val="006B628B"/>
    <w:rsid w:val="006B75E7"/>
    <w:rsid w:val="006C01E0"/>
    <w:rsid w:val="006C6431"/>
    <w:rsid w:val="006D2E35"/>
    <w:rsid w:val="006D7B8F"/>
    <w:rsid w:val="0070253B"/>
    <w:rsid w:val="00702A31"/>
    <w:rsid w:val="00706491"/>
    <w:rsid w:val="00720349"/>
    <w:rsid w:val="00725189"/>
    <w:rsid w:val="00744163"/>
    <w:rsid w:val="0075054F"/>
    <w:rsid w:val="00753BE1"/>
    <w:rsid w:val="00756366"/>
    <w:rsid w:val="0076305D"/>
    <w:rsid w:val="00770556"/>
    <w:rsid w:val="00773B3F"/>
    <w:rsid w:val="007747C8"/>
    <w:rsid w:val="00780B44"/>
    <w:rsid w:val="007851BF"/>
    <w:rsid w:val="00793DF1"/>
    <w:rsid w:val="00797310"/>
    <w:rsid w:val="007B0C1B"/>
    <w:rsid w:val="007B59B2"/>
    <w:rsid w:val="007B6FEF"/>
    <w:rsid w:val="007B711A"/>
    <w:rsid w:val="007D3948"/>
    <w:rsid w:val="007D5399"/>
    <w:rsid w:val="007E37C4"/>
    <w:rsid w:val="007F5008"/>
    <w:rsid w:val="007F5AC4"/>
    <w:rsid w:val="007F6F74"/>
    <w:rsid w:val="00801AB2"/>
    <w:rsid w:val="00803823"/>
    <w:rsid w:val="00815514"/>
    <w:rsid w:val="00816158"/>
    <w:rsid w:val="00822C57"/>
    <w:rsid w:val="00825032"/>
    <w:rsid w:val="00841064"/>
    <w:rsid w:val="008425F8"/>
    <w:rsid w:val="008501DC"/>
    <w:rsid w:val="00861896"/>
    <w:rsid w:val="008645C3"/>
    <w:rsid w:val="0086572C"/>
    <w:rsid w:val="00872DB1"/>
    <w:rsid w:val="00883693"/>
    <w:rsid w:val="008A35DE"/>
    <w:rsid w:val="008A78D8"/>
    <w:rsid w:val="008A7B95"/>
    <w:rsid w:val="008B18B9"/>
    <w:rsid w:val="008B1F42"/>
    <w:rsid w:val="008B5B12"/>
    <w:rsid w:val="008C255D"/>
    <w:rsid w:val="008C709B"/>
    <w:rsid w:val="008C7B9C"/>
    <w:rsid w:val="008D333B"/>
    <w:rsid w:val="008E0DC3"/>
    <w:rsid w:val="008E15C1"/>
    <w:rsid w:val="008E2847"/>
    <w:rsid w:val="00905FC4"/>
    <w:rsid w:val="00920E69"/>
    <w:rsid w:val="009339B1"/>
    <w:rsid w:val="00935EE2"/>
    <w:rsid w:val="0094128A"/>
    <w:rsid w:val="00945442"/>
    <w:rsid w:val="009501B4"/>
    <w:rsid w:val="00955833"/>
    <w:rsid w:val="00980EA5"/>
    <w:rsid w:val="00985D16"/>
    <w:rsid w:val="009979CC"/>
    <w:rsid w:val="009A4C33"/>
    <w:rsid w:val="009A4D11"/>
    <w:rsid w:val="009B4E15"/>
    <w:rsid w:val="009C7CB9"/>
    <w:rsid w:val="009D0539"/>
    <w:rsid w:val="009D468F"/>
    <w:rsid w:val="009E1504"/>
    <w:rsid w:val="009E37AE"/>
    <w:rsid w:val="009E5B17"/>
    <w:rsid w:val="009F086B"/>
    <w:rsid w:val="009F11F7"/>
    <w:rsid w:val="009F5500"/>
    <w:rsid w:val="00A1510D"/>
    <w:rsid w:val="00A268F6"/>
    <w:rsid w:val="00A340F4"/>
    <w:rsid w:val="00A366A5"/>
    <w:rsid w:val="00A4186C"/>
    <w:rsid w:val="00A56A38"/>
    <w:rsid w:val="00A56D05"/>
    <w:rsid w:val="00A7249A"/>
    <w:rsid w:val="00AA31FE"/>
    <w:rsid w:val="00AB2D94"/>
    <w:rsid w:val="00AC6C0D"/>
    <w:rsid w:val="00AD721F"/>
    <w:rsid w:val="00AE1B69"/>
    <w:rsid w:val="00AE1F57"/>
    <w:rsid w:val="00AE6E68"/>
    <w:rsid w:val="00AF2575"/>
    <w:rsid w:val="00B07B7D"/>
    <w:rsid w:val="00B1009D"/>
    <w:rsid w:val="00B101C5"/>
    <w:rsid w:val="00B12D48"/>
    <w:rsid w:val="00B15CCE"/>
    <w:rsid w:val="00B32B5C"/>
    <w:rsid w:val="00B516E9"/>
    <w:rsid w:val="00B65992"/>
    <w:rsid w:val="00B81A61"/>
    <w:rsid w:val="00B91280"/>
    <w:rsid w:val="00B924B2"/>
    <w:rsid w:val="00B92674"/>
    <w:rsid w:val="00BA30E1"/>
    <w:rsid w:val="00BB4D20"/>
    <w:rsid w:val="00BB5298"/>
    <w:rsid w:val="00BB7AF0"/>
    <w:rsid w:val="00BC07DB"/>
    <w:rsid w:val="00BC760E"/>
    <w:rsid w:val="00BD253E"/>
    <w:rsid w:val="00BD58EA"/>
    <w:rsid w:val="00BE5BE0"/>
    <w:rsid w:val="00BE6098"/>
    <w:rsid w:val="00BF6619"/>
    <w:rsid w:val="00C06873"/>
    <w:rsid w:val="00C130DD"/>
    <w:rsid w:val="00C16A10"/>
    <w:rsid w:val="00C2228B"/>
    <w:rsid w:val="00C265E9"/>
    <w:rsid w:val="00C27E9D"/>
    <w:rsid w:val="00C36019"/>
    <w:rsid w:val="00C37877"/>
    <w:rsid w:val="00C41176"/>
    <w:rsid w:val="00C44DEF"/>
    <w:rsid w:val="00C50216"/>
    <w:rsid w:val="00C50755"/>
    <w:rsid w:val="00C5657D"/>
    <w:rsid w:val="00C5699D"/>
    <w:rsid w:val="00C628E8"/>
    <w:rsid w:val="00C62EDC"/>
    <w:rsid w:val="00C72D79"/>
    <w:rsid w:val="00C866ED"/>
    <w:rsid w:val="00C87E47"/>
    <w:rsid w:val="00C946F8"/>
    <w:rsid w:val="00CA0147"/>
    <w:rsid w:val="00CC0D1C"/>
    <w:rsid w:val="00CE7F41"/>
    <w:rsid w:val="00CF1C3E"/>
    <w:rsid w:val="00CF414E"/>
    <w:rsid w:val="00CF5DA1"/>
    <w:rsid w:val="00D0539E"/>
    <w:rsid w:val="00D10985"/>
    <w:rsid w:val="00D124BE"/>
    <w:rsid w:val="00D1447D"/>
    <w:rsid w:val="00D16B06"/>
    <w:rsid w:val="00D20A72"/>
    <w:rsid w:val="00D2195C"/>
    <w:rsid w:val="00D24604"/>
    <w:rsid w:val="00D265C3"/>
    <w:rsid w:val="00D2748B"/>
    <w:rsid w:val="00D3475F"/>
    <w:rsid w:val="00D51A4D"/>
    <w:rsid w:val="00D52626"/>
    <w:rsid w:val="00D56789"/>
    <w:rsid w:val="00D76858"/>
    <w:rsid w:val="00D77C7E"/>
    <w:rsid w:val="00D90B87"/>
    <w:rsid w:val="00D94A8C"/>
    <w:rsid w:val="00D965E3"/>
    <w:rsid w:val="00DB4798"/>
    <w:rsid w:val="00DB68CF"/>
    <w:rsid w:val="00DD135F"/>
    <w:rsid w:val="00DD5213"/>
    <w:rsid w:val="00DE2761"/>
    <w:rsid w:val="00DE395A"/>
    <w:rsid w:val="00DF0383"/>
    <w:rsid w:val="00DF348A"/>
    <w:rsid w:val="00E143A9"/>
    <w:rsid w:val="00E21166"/>
    <w:rsid w:val="00E2332B"/>
    <w:rsid w:val="00E30DD8"/>
    <w:rsid w:val="00E3561E"/>
    <w:rsid w:val="00E3634C"/>
    <w:rsid w:val="00E40901"/>
    <w:rsid w:val="00E41E86"/>
    <w:rsid w:val="00E6199D"/>
    <w:rsid w:val="00E63D7B"/>
    <w:rsid w:val="00E67169"/>
    <w:rsid w:val="00E67FD9"/>
    <w:rsid w:val="00E74A40"/>
    <w:rsid w:val="00E83F57"/>
    <w:rsid w:val="00E8678E"/>
    <w:rsid w:val="00E9313A"/>
    <w:rsid w:val="00E9654E"/>
    <w:rsid w:val="00EA5EE9"/>
    <w:rsid w:val="00EB126F"/>
    <w:rsid w:val="00EC1714"/>
    <w:rsid w:val="00EC24B1"/>
    <w:rsid w:val="00ED6227"/>
    <w:rsid w:val="00EE0A41"/>
    <w:rsid w:val="00EE54A6"/>
    <w:rsid w:val="00F24BBA"/>
    <w:rsid w:val="00F32746"/>
    <w:rsid w:val="00F42D26"/>
    <w:rsid w:val="00F43557"/>
    <w:rsid w:val="00F45FB0"/>
    <w:rsid w:val="00F500FC"/>
    <w:rsid w:val="00F63B2F"/>
    <w:rsid w:val="00F64459"/>
    <w:rsid w:val="00F8159F"/>
    <w:rsid w:val="00F8330A"/>
    <w:rsid w:val="00F84BD9"/>
    <w:rsid w:val="00F949CA"/>
    <w:rsid w:val="00F976F3"/>
    <w:rsid w:val="00FA0EBD"/>
    <w:rsid w:val="00FA23C1"/>
    <w:rsid w:val="00FA583C"/>
    <w:rsid w:val="00FB1404"/>
    <w:rsid w:val="00FB3F31"/>
    <w:rsid w:val="00FD4A3D"/>
    <w:rsid w:val="00FE137D"/>
    <w:rsid w:val="00FE31FC"/>
    <w:rsid w:val="00FE7625"/>
    <w:rsid w:val="00FF487B"/>
    <w:rsid w:val="00FF5D9D"/>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F52B2E2"/>
  <w15:docId w15:val="{E083E5F5-F433-9044-9E14-08B466289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uiPriority w:val="9"/>
    <w:qFormat/>
    <w:rsid w:val="001005CA"/>
    <w:pPr>
      <w:keepNext/>
      <w:keepLines/>
      <w:spacing w:before="360"/>
      <w:outlineLvl w:val="0"/>
    </w:pPr>
    <w:rPr>
      <w:rFonts w:eastAsia="Times New Roman"/>
      <w:b/>
      <w:bCs/>
      <w:caps/>
      <w:szCs w:val="28"/>
    </w:rPr>
  </w:style>
  <w:style w:type="paragraph" w:styleId="Heading2">
    <w:name w:val="heading 2"/>
    <w:basedOn w:val="Normal"/>
    <w:next w:val="Normal"/>
    <w:link w:val="Heading2Char"/>
    <w:uiPriority w:val="9"/>
    <w:unhideWhenUsed/>
    <w:qFormat/>
    <w:rsid w:val="001005CA"/>
    <w:pPr>
      <w:keepNext/>
      <w:keepLines/>
      <w:spacing w:before="360"/>
      <w:outlineLvl w:val="1"/>
    </w:pPr>
    <w:rPr>
      <w:rFonts w:eastAsia="Times New Roman"/>
      <w:b/>
      <w:bCs/>
      <w:szCs w:val="26"/>
    </w:rPr>
  </w:style>
  <w:style w:type="paragraph" w:styleId="Heading3">
    <w:name w:val="heading 3"/>
    <w:basedOn w:val="Normal"/>
    <w:next w:val="Normal"/>
    <w:link w:val="Heading3Char"/>
    <w:uiPriority w:val="9"/>
    <w:unhideWhenUsed/>
    <w:qFormat/>
    <w:rsid w:val="001005CA"/>
    <w:pPr>
      <w:keepNext/>
      <w:keepLines/>
      <w:spacing w:before="360"/>
      <w:outlineLvl w:val="2"/>
    </w:pPr>
    <w:rPr>
      <w:rFonts w:eastAsia="Times New Roman"/>
      <w:b/>
      <w:bCs/>
      <w:i/>
    </w:rPr>
  </w:style>
  <w:style w:type="paragraph" w:styleId="Heading4">
    <w:name w:val="heading 4"/>
    <w:basedOn w:val="Normal"/>
    <w:next w:val="Normal"/>
    <w:link w:val="Heading4Char"/>
    <w:uiPriority w:val="9"/>
    <w:unhideWhenUsed/>
    <w:qFormat/>
    <w:rsid w:val="001005CA"/>
    <w:pPr>
      <w:keepNext/>
      <w:keepLines/>
      <w:spacing w:before="360"/>
      <w:outlineLvl w:val="3"/>
    </w:pPr>
    <w:rPr>
      <w:rFonts w:eastAsia="Times New Roman"/>
      <w:bCs/>
      <w:i/>
      <w:iCs/>
    </w:rPr>
  </w:style>
  <w:style w:type="paragraph" w:styleId="Heading7">
    <w:name w:val="heading 7"/>
    <w:basedOn w:val="Normal"/>
    <w:next w:val="Normal"/>
    <w:link w:val="Heading7Char"/>
    <w:uiPriority w:val="9"/>
    <w:semiHidden/>
    <w:unhideWhenUsed/>
    <w:qFormat/>
    <w:rsid w:val="00F949CA"/>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1005CA"/>
    <w:rPr>
      <w:rFonts w:ascii="Arial" w:eastAsia="Times New Roman" w:hAnsi="Arial"/>
      <w:b/>
      <w:bCs/>
      <w:caps/>
      <w:szCs w:val="28"/>
      <w:lang w:eastAsia="en-US"/>
    </w:rPr>
  </w:style>
  <w:style w:type="character" w:customStyle="1" w:styleId="Heading2Char">
    <w:name w:val="Heading 2 Char"/>
    <w:link w:val="Heading2"/>
    <w:uiPriority w:val="9"/>
    <w:rsid w:val="001005CA"/>
    <w:rPr>
      <w:rFonts w:ascii="Arial" w:eastAsia="Times New Roman" w:hAnsi="Arial"/>
      <w:b/>
      <w:bCs/>
      <w:szCs w:val="26"/>
      <w:lang w:eastAsia="en-US"/>
    </w:rPr>
  </w:style>
  <w:style w:type="character" w:customStyle="1" w:styleId="Heading3Char">
    <w:name w:val="Heading 3 Char"/>
    <w:link w:val="Heading3"/>
    <w:uiPriority w:val="9"/>
    <w:rsid w:val="001005CA"/>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uiPriority w:val="9"/>
    <w:rsid w:val="001005CA"/>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F949CA"/>
    <w:rPr>
      <w:color w:val="5B9BD5" w:themeColor="accent5"/>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1005CA"/>
    <w:pPr>
      <w:spacing w:before="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5E0714"/>
    <w:pPr>
      <w:numPr>
        <w:numId w:val="14"/>
      </w:numPr>
      <w:spacing w:before="20"/>
      <w:contextualSpacing w:val="0"/>
    </w:pPr>
    <w:rPr>
      <w:lang w:val="en-US"/>
    </w:rPr>
  </w:style>
  <w:style w:type="paragraph" w:customStyle="1" w:styleId="Bullet2">
    <w:name w:val="Bullet_2"/>
    <w:basedOn w:val="ListParagraph"/>
    <w:qFormat/>
    <w:rsid w:val="005E0714"/>
    <w:pPr>
      <w:numPr>
        <w:ilvl w:val="1"/>
        <w:numId w:val="14"/>
      </w:numPr>
      <w:spacing w:before="20"/>
      <w:ind w:left="568" w:hanging="284"/>
      <w:contextualSpacing w:val="0"/>
    </w:pPr>
    <w:rPr>
      <w:lang w:val="en-US"/>
    </w:rPr>
  </w:style>
  <w:style w:type="paragraph" w:customStyle="1" w:styleId="Bullet3">
    <w:name w:val="Bullet_3"/>
    <w:basedOn w:val="ListParagraph"/>
    <w:qFormat/>
    <w:rsid w:val="00591D6A"/>
    <w:pPr>
      <w:numPr>
        <w:ilvl w:val="2"/>
        <w:numId w:val="14"/>
      </w:numPr>
      <w:spacing w:before="20"/>
      <w:ind w:left="851" w:hanging="284"/>
      <w:contextualSpacing w:val="0"/>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8C7B9C"/>
    <w:pPr>
      <w:spacing w:after="120" w:line="300" w:lineRule="exact"/>
    </w:pPr>
    <w:rPr>
      <w:rFonts w:eastAsia="Times New Roman"/>
      <w:color w:val="666666"/>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pPr>
    <w:rPr>
      <w:sz w:val="18"/>
      <w:szCs w:val="20"/>
    </w:rPr>
  </w:style>
  <w:style w:type="paragraph" w:customStyle="1" w:styleId="TableSubheadline">
    <w:name w:val="Table_Subheadline"/>
    <w:basedOn w:val="Normal"/>
    <w:qFormat/>
    <w:rsid w:val="009F5500"/>
    <w:pPr>
      <w:keepNext/>
    </w:pPr>
    <w:rPr>
      <w:color w:val="000000"/>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2A3447"/>
    <w:pPr>
      <w:spacing w:before="440"/>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uiPriority w:val="99"/>
    <w:semiHidden/>
    <w:unhideWhenUsed/>
    <w:rsid w:val="00CF5DA1"/>
    <w:rPr>
      <w:color w:val="008FD3"/>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2A3447"/>
    <w:pPr>
      <w:spacing w:before="240" w:after="0"/>
    </w:pPr>
    <w:rPr>
      <w:color w:val="999999"/>
      <w:sz w:val="24"/>
      <w:szCs w:val="24"/>
    </w:rPr>
  </w:style>
  <w:style w:type="character" w:customStyle="1" w:styleId="CoverSubtitleChar">
    <w:name w:val="_Cover_Subtitle Char"/>
    <w:link w:val="CoverSubtitle"/>
    <w:rsid w:val="00A4186C"/>
    <w:rPr>
      <w:rFonts w:ascii="Arial" w:hAnsi="Arial" w:cs="Arial"/>
      <w:sz w:val="36"/>
      <w:szCs w:val="52"/>
      <w:lang w:val="en-US" w:eastAsia="en-US"/>
    </w:rPr>
  </w:style>
  <w:style w:type="character" w:customStyle="1" w:styleId="ConfidentialStatusChar">
    <w:name w:val="ConfidentialStatus Char"/>
    <w:link w:val="ConfidentialStatus"/>
    <w:rsid w:val="002A3447"/>
    <w:rPr>
      <w:rFonts w:ascii="Arial" w:hAnsi="Arial" w:cs="Arial"/>
      <w:color w:val="999999"/>
      <w:sz w:val="24"/>
      <w:szCs w:val="24"/>
      <w:lang w:val="en-US" w:eastAsia="en-US"/>
    </w:rPr>
  </w:style>
  <w:style w:type="paragraph" w:customStyle="1" w:styleId="Spacetop">
    <w:name w:val="Space_top"/>
    <w:basedOn w:val="Heading2"/>
    <w:link w:val="SpacetopChar"/>
    <w:qFormat/>
    <w:rsid w:val="008E15C1"/>
    <w:pPr>
      <w:spacing w:before="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rPr>
      <w:b/>
    </w:rPr>
  </w:style>
  <w:style w:type="character" w:customStyle="1" w:styleId="SpacebottomChar">
    <w:name w:val="Space_bottom Char"/>
    <w:link w:val="Spacebottom"/>
    <w:rsid w:val="00403B6F"/>
    <w:rPr>
      <w:rFonts w:ascii="Arial" w:hAnsi="Arial"/>
      <w:szCs w:val="22"/>
      <w:lang w:eastAsia="en-US"/>
    </w:rPr>
  </w:style>
  <w:style w:type="character" w:customStyle="1" w:styleId="BodyCopyChar">
    <w:name w:val="BodyCopy Char"/>
    <w:link w:val="BodyCopy"/>
    <w:rsid w:val="001005CA"/>
    <w:rPr>
      <w:rFonts w:ascii="Arial" w:hAnsi="Arial"/>
      <w:szCs w:val="22"/>
      <w:lang w:val="en-US" w:eastAsia="en-US"/>
    </w:rPr>
  </w:style>
  <w:style w:type="character" w:customStyle="1" w:styleId="SubjectChar">
    <w:name w:val="Subject Char"/>
    <w:link w:val="Subject"/>
    <w:rsid w:val="00403B6F"/>
    <w:rPr>
      <w:rFonts w:ascii="Arial" w:hAnsi="Arial"/>
      <w:b/>
      <w:szCs w:val="22"/>
      <w:lang w:val="en-US" w:eastAsia="en-US"/>
    </w:rPr>
  </w:style>
  <w:style w:type="character" w:customStyle="1" w:styleId="apple-converted-space">
    <w:name w:val="apple-converted-space"/>
    <w:basedOn w:val="DefaultParagraphFont"/>
    <w:rsid w:val="00660A08"/>
  </w:style>
  <w:style w:type="character" w:customStyle="1" w:styleId="Heading7Char">
    <w:name w:val="Heading 7 Char"/>
    <w:basedOn w:val="DefaultParagraphFont"/>
    <w:link w:val="Heading7"/>
    <w:uiPriority w:val="9"/>
    <w:semiHidden/>
    <w:rsid w:val="00F949CA"/>
    <w:rPr>
      <w:rFonts w:asciiTheme="majorHAnsi" w:eastAsiaTheme="majorEastAsia" w:hAnsiTheme="majorHAnsi" w:cstheme="majorBidi"/>
      <w:i/>
      <w:iCs/>
      <w:color w:val="1F3763" w:themeColor="accent1" w:themeShade="7F"/>
      <w:szCs w:val="22"/>
      <w:lang w:eastAsia="en-US"/>
    </w:rPr>
  </w:style>
  <w:style w:type="character" w:styleId="UnresolvedMention">
    <w:name w:val="Unresolved Mention"/>
    <w:basedOn w:val="DefaultParagraphFont"/>
    <w:uiPriority w:val="99"/>
    <w:semiHidden/>
    <w:unhideWhenUsed/>
    <w:rsid w:val="00F949CA"/>
    <w:rPr>
      <w:color w:val="605E5C"/>
      <w:shd w:val="clear" w:color="auto" w:fill="E1DFDD"/>
    </w:rPr>
  </w:style>
  <w:style w:type="character" w:styleId="CommentReference">
    <w:name w:val="annotation reference"/>
    <w:basedOn w:val="DefaultParagraphFont"/>
    <w:uiPriority w:val="99"/>
    <w:semiHidden/>
    <w:unhideWhenUsed/>
    <w:rsid w:val="001121B8"/>
    <w:rPr>
      <w:sz w:val="16"/>
      <w:szCs w:val="16"/>
    </w:rPr>
  </w:style>
  <w:style w:type="paragraph" w:styleId="CommentText">
    <w:name w:val="annotation text"/>
    <w:basedOn w:val="Normal"/>
    <w:link w:val="CommentTextChar"/>
    <w:autoRedefine/>
    <w:uiPriority w:val="99"/>
    <w:unhideWhenUsed/>
    <w:rsid w:val="00D76858"/>
    <w:rPr>
      <w:szCs w:val="20"/>
      <w:lang w:val="en-US"/>
    </w:rPr>
  </w:style>
  <w:style w:type="character" w:customStyle="1" w:styleId="CommentTextChar">
    <w:name w:val="Comment Text Char"/>
    <w:basedOn w:val="DefaultParagraphFont"/>
    <w:link w:val="CommentText"/>
    <w:uiPriority w:val="99"/>
    <w:rsid w:val="00D76858"/>
    <w:rPr>
      <w:rFonts w:ascii="Arial" w:hAnsi="Arial"/>
      <w:lang w:val="en-US" w:eastAsia="en-US"/>
    </w:rPr>
  </w:style>
  <w:style w:type="paragraph" w:styleId="CommentSubject">
    <w:name w:val="annotation subject"/>
    <w:basedOn w:val="CommentText"/>
    <w:next w:val="CommentText"/>
    <w:link w:val="CommentSubjectChar"/>
    <w:uiPriority w:val="99"/>
    <w:semiHidden/>
    <w:unhideWhenUsed/>
    <w:rsid w:val="001121B8"/>
    <w:rPr>
      <w:b/>
      <w:bCs/>
    </w:rPr>
  </w:style>
  <w:style w:type="character" w:customStyle="1" w:styleId="CommentSubjectChar">
    <w:name w:val="Comment Subject Char"/>
    <w:basedOn w:val="CommentTextChar"/>
    <w:link w:val="CommentSubject"/>
    <w:uiPriority w:val="99"/>
    <w:semiHidden/>
    <w:rsid w:val="001121B8"/>
    <w:rPr>
      <w:rFonts w:ascii="Arial" w:hAnsi="Arial"/>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656313">
      <w:bodyDiv w:val="1"/>
      <w:marLeft w:val="0"/>
      <w:marRight w:val="0"/>
      <w:marTop w:val="0"/>
      <w:marBottom w:val="0"/>
      <w:divBdr>
        <w:top w:val="none" w:sz="0" w:space="0" w:color="auto"/>
        <w:left w:val="none" w:sz="0" w:space="0" w:color="auto"/>
        <w:bottom w:val="none" w:sz="0" w:space="0" w:color="auto"/>
        <w:right w:val="none" w:sz="0" w:space="0" w:color="auto"/>
      </w:divBdr>
    </w:div>
    <w:div w:id="1583372502">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oncur_AppCenterMarketing@sap.com" TargetMode="External"/><Relationship Id="rId13" Type="http://schemas.openxmlformats.org/officeDocument/2006/relationships/hyperlink" Target="mailto:concur_AppCenterMarketing@sap.com" TargetMode="External"/><Relationship Id="rId18" Type="http://schemas.openxmlformats.org/officeDocument/2006/relationships/hyperlink" Target="https://developer.concur.com/manage-apps/go-market-docs/app-center-ux-guidelines-enterprise.html"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concurtraining.com/customers/tech_pubs/SupportedLanguages-client/SupportedLanguages-client.pdf" TargetMode="External"/><Relationship Id="rId7" Type="http://schemas.openxmlformats.org/officeDocument/2006/relationships/endnotes" Target="endnotes.xml"/><Relationship Id="rId12" Type="http://schemas.openxmlformats.org/officeDocument/2006/relationships/hyperlink" Target="https://developer.concur.com/manage-apps/go-market-docs/app-center-partner-marketing-toolkit.html" TargetMode="External"/><Relationship Id="rId17" Type="http://schemas.openxmlformats.org/officeDocument/2006/relationships/hyperlink" Target="mailto:concur@&#8203;info.&#8203;sap.&#8203;com"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developer.concur.com/manage-apps/go-market-docs/app-center-lead-submission-process.html" TargetMode="External"/><Relationship Id="rId20" Type="http://schemas.openxmlformats.org/officeDocument/2006/relationships/hyperlink" Target="https://www.concurtraining.com/customers/tech_pubs/SupportedLanguages-client/SupportedLanguages-client.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oncur_AppCenterMarketing@sap.com"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developer.concur.com/manage-apps/go-market-docs/app-center-partner-marketing-toolkit.html" TargetMode="External"/><Relationship Id="rId23" Type="http://schemas.openxmlformats.org/officeDocument/2006/relationships/image" Target="media/image2.tiff"/><Relationship Id="rId10" Type="http://schemas.openxmlformats.org/officeDocument/2006/relationships/hyperlink" Target="mailto:concur_AppCenterMarketing@sap.com" TargetMode="External"/><Relationship Id="rId19" Type="http://schemas.openxmlformats.org/officeDocument/2006/relationships/hyperlink" Target="https://developer.concur.com/manage-apps/go-market-docs/app-center-ux-guidelines-consumer.html" TargetMode="External"/><Relationship Id="rId4" Type="http://schemas.openxmlformats.org/officeDocument/2006/relationships/settings" Target="settings.xml"/><Relationship Id="rId9" Type="http://schemas.openxmlformats.org/officeDocument/2006/relationships/hyperlink" Target="https://developer.concur.com/manage-apps/go-market-docs/app-center-partner-marketing-toolkit.html" TargetMode="External"/><Relationship Id="rId14" Type="http://schemas.openxmlformats.org/officeDocument/2006/relationships/hyperlink" Target="https://developer.concur.com/manage-apps/go-to-market.html" TargetMode="External"/><Relationship Id="rId22" Type="http://schemas.openxmlformats.org/officeDocument/2006/relationships/image" Target="media/image1.tiff"/><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849936/Downloads/SAP_Concur_WordTemplate_long_US%20(6).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69C11-17BF-7C41-AB8E-AE6625212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SAP_Concur_WordTemplate_long_US (6).dotx</Template>
  <TotalTime>93</TotalTime>
  <Pages>7</Pages>
  <Words>1502</Words>
  <Characters>8626</Characters>
  <Application>Microsoft Office Word</Application>
  <DocSecurity>0</DocSecurity>
  <Lines>308</Lines>
  <Paragraphs>241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9887</CharactersWithSpaces>
  <SharedDoc>false</SharedDoc>
  <HLinks>
    <vt:vector size="60" baseType="variant">
      <vt:variant>
        <vt:i4>2490480</vt:i4>
      </vt:variant>
      <vt:variant>
        <vt:i4>51</vt:i4>
      </vt:variant>
      <vt:variant>
        <vt:i4>0</vt:i4>
      </vt:variant>
      <vt:variant>
        <vt:i4>5</vt:i4>
      </vt:variant>
      <vt:variant>
        <vt:lpwstr>http://www.sap.com/</vt:lpwstr>
      </vt:variant>
      <vt:variant>
        <vt:lpwstr/>
      </vt:variant>
      <vt:variant>
        <vt:i4>1179697</vt:i4>
      </vt:variant>
      <vt:variant>
        <vt:i4>44</vt:i4>
      </vt:variant>
      <vt:variant>
        <vt:i4>0</vt:i4>
      </vt:variant>
      <vt:variant>
        <vt:i4>5</vt:i4>
      </vt:variant>
      <vt:variant>
        <vt:lpwstr/>
      </vt:variant>
      <vt:variant>
        <vt:lpwstr>_Toc470004569</vt:lpwstr>
      </vt:variant>
      <vt:variant>
        <vt:i4>1179697</vt:i4>
      </vt:variant>
      <vt:variant>
        <vt:i4>38</vt:i4>
      </vt:variant>
      <vt:variant>
        <vt:i4>0</vt:i4>
      </vt:variant>
      <vt:variant>
        <vt:i4>5</vt:i4>
      </vt:variant>
      <vt:variant>
        <vt:lpwstr/>
      </vt:variant>
      <vt:variant>
        <vt:lpwstr>_Toc470004567</vt:lpwstr>
      </vt:variant>
      <vt:variant>
        <vt:i4>1179697</vt:i4>
      </vt:variant>
      <vt:variant>
        <vt:i4>32</vt:i4>
      </vt:variant>
      <vt:variant>
        <vt:i4>0</vt:i4>
      </vt:variant>
      <vt:variant>
        <vt:i4>5</vt:i4>
      </vt:variant>
      <vt:variant>
        <vt:lpwstr/>
      </vt:variant>
      <vt:variant>
        <vt:lpwstr>_Toc470004566</vt:lpwstr>
      </vt:variant>
      <vt:variant>
        <vt:i4>1179697</vt:i4>
      </vt:variant>
      <vt:variant>
        <vt:i4>26</vt:i4>
      </vt:variant>
      <vt:variant>
        <vt:i4>0</vt:i4>
      </vt:variant>
      <vt:variant>
        <vt:i4>5</vt:i4>
      </vt:variant>
      <vt:variant>
        <vt:lpwstr/>
      </vt:variant>
      <vt:variant>
        <vt:lpwstr>_Toc470004565</vt:lpwstr>
      </vt:variant>
      <vt:variant>
        <vt:i4>1179697</vt:i4>
      </vt:variant>
      <vt:variant>
        <vt:i4>20</vt:i4>
      </vt:variant>
      <vt:variant>
        <vt:i4>0</vt:i4>
      </vt:variant>
      <vt:variant>
        <vt:i4>5</vt:i4>
      </vt:variant>
      <vt:variant>
        <vt:lpwstr/>
      </vt:variant>
      <vt:variant>
        <vt:lpwstr>_Toc470004564</vt:lpwstr>
      </vt:variant>
      <vt:variant>
        <vt:i4>1179697</vt:i4>
      </vt:variant>
      <vt:variant>
        <vt:i4>14</vt:i4>
      </vt:variant>
      <vt:variant>
        <vt:i4>0</vt:i4>
      </vt:variant>
      <vt:variant>
        <vt:i4>5</vt:i4>
      </vt:variant>
      <vt:variant>
        <vt:lpwstr/>
      </vt:variant>
      <vt:variant>
        <vt:lpwstr>_Toc470004563</vt:lpwstr>
      </vt:variant>
      <vt:variant>
        <vt:i4>1179697</vt:i4>
      </vt:variant>
      <vt:variant>
        <vt:i4>8</vt:i4>
      </vt:variant>
      <vt:variant>
        <vt:i4>0</vt:i4>
      </vt:variant>
      <vt:variant>
        <vt:i4>5</vt:i4>
      </vt:variant>
      <vt:variant>
        <vt:lpwstr/>
      </vt:variant>
      <vt:variant>
        <vt:lpwstr>_Toc470004562</vt:lpwstr>
      </vt:variant>
      <vt:variant>
        <vt:i4>1179697</vt:i4>
      </vt:variant>
      <vt:variant>
        <vt:i4>2</vt:i4>
      </vt:variant>
      <vt:variant>
        <vt:i4>0</vt:i4>
      </vt:variant>
      <vt:variant>
        <vt:i4>5</vt:i4>
      </vt:variant>
      <vt:variant>
        <vt:lpwstr/>
      </vt:variant>
      <vt:variant>
        <vt:lpwstr>_Toc470004561</vt:lpwstr>
      </vt:variant>
      <vt:variant>
        <vt:i4>5242955</vt:i4>
      </vt:variant>
      <vt:variant>
        <vt:i4>0</vt:i4>
      </vt:variant>
      <vt:variant>
        <vt:i4>0</vt:i4>
      </vt:variant>
      <vt:variant>
        <vt:i4>5</vt:i4>
      </vt:variant>
      <vt:variant>
        <vt:lpwstr>https://www.sap.com/copyright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Clippinger, Laurel</dc:creator>
  <cp:keywords/>
  <cp:lastModifiedBy>Clippinger, Laurel</cp:lastModifiedBy>
  <cp:revision>67</cp:revision>
  <cp:lastPrinted>2016-12-16T09:28:00Z</cp:lastPrinted>
  <dcterms:created xsi:type="dcterms:W3CDTF">2020-10-08T17:45:00Z</dcterms:created>
  <dcterms:modified xsi:type="dcterms:W3CDTF">2021-09-14T23:21:00Z</dcterms:modified>
</cp:coreProperties>
</file>